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Project Based Learning:"/>
        <w:tag w:val="Project Based Learning:"/>
        <w:id w:val="1774592350"/>
        <w:placeholder>
          <w:docPart w:val="B487591F4EC74827ACDABCCF5569707A"/>
        </w:placeholder>
        <w:temporary/>
        <w:showingPlcHdr/>
        <w15:appearance w15:val="hidden"/>
      </w:sdtPr>
      <w:sdtEndPr/>
      <w:sdtContent>
        <w:p w:rsidR="00076856" w:rsidRPr="00874AA1" w:rsidRDefault="00874AA1" w:rsidP="00874AA1">
          <w:pPr>
            <w:pStyle w:val="Title"/>
          </w:pPr>
          <w:r w:rsidRPr="00874AA1">
            <w:t>Project Based Learning:</w:t>
          </w:r>
        </w:p>
      </w:sdtContent>
    </w:sdt>
    <w:p w:rsidR="00076856" w:rsidRPr="00874AA1" w:rsidRDefault="00653F2D" w:rsidP="00874AA1">
      <w:pPr>
        <w:pStyle w:val="Title"/>
      </w:pPr>
      <w:r>
        <w:t>STM32G0B1CBT6</w:t>
      </w:r>
    </w:p>
    <w:p w:rsidR="00563FE4" w:rsidRPr="00874AA1" w:rsidRDefault="00DB019E" w:rsidP="00874AA1">
      <w:pPr>
        <w:pStyle w:val="Heading1"/>
      </w:pPr>
      <w:sdt>
        <w:sdtPr>
          <w:alias w:val="Project Overview:"/>
          <w:tag w:val="Project Overview:"/>
          <w:id w:val="-231312045"/>
          <w:placeholder>
            <w:docPart w:val="3606AF4E34F0489F9EE202B2D6979537"/>
          </w:placeholder>
          <w:temporary/>
          <w:showingPlcHdr/>
          <w15:appearance w15:val="hidden"/>
        </w:sdtPr>
        <w:sdtEndPr/>
        <w:sdtContent>
          <w:r w:rsidR="00874AA1" w:rsidRPr="00874AA1">
            <w:t>Project Overview:</w:t>
          </w:r>
        </w:sdtContent>
      </w:sdt>
    </w:p>
    <w:p w:rsidR="00563FE4" w:rsidRPr="00874AA1" w:rsidRDefault="00DB019E" w:rsidP="00874AA1">
      <w:sdt>
        <w:sdtPr>
          <w:alias w:val="Describe the project here. What will students do?  What will students learn? How will students present their project?:"/>
          <w:tag w:val="Describe the project here. What will students do?  What will students learn? How will students present their project?:"/>
          <w:id w:val="-1793049053"/>
          <w:placeholder>
            <w:docPart w:val="C2925FECD52343CC929A3F378A70F1EF"/>
          </w:placeholder>
          <w:temporary/>
          <w:showingPlcHdr/>
          <w15:appearance w15:val="hidden"/>
        </w:sdtPr>
        <w:sdtEndPr/>
        <w:sdtContent>
          <w:r w:rsidR="00874AA1" w:rsidRPr="00874AA1">
            <w:t>Describe the project here. What will students do?  What will students learn? How will students present their project?</w:t>
          </w:r>
        </w:sdtContent>
      </w:sdt>
    </w:p>
    <w:p w:rsidR="00563FE4" w:rsidRPr="00874AA1" w:rsidRDefault="00DB019E" w:rsidP="00874AA1">
      <w:pPr>
        <w:pStyle w:val="Heading1"/>
      </w:pPr>
      <w:sdt>
        <w:sdtPr>
          <w:alias w:val="Standards:"/>
          <w:tag w:val="Standards:"/>
          <w:id w:val="442805168"/>
          <w:placeholder>
            <w:docPart w:val="274F605929434CA989ABD07997D228D2"/>
          </w:placeholder>
          <w:temporary/>
          <w:showingPlcHdr/>
          <w15:appearance w15:val="hidden"/>
        </w:sdtPr>
        <w:sdtEndPr/>
        <w:sdtContent>
          <w:r w:rsidR="00874AA1" w:rsidRPr="00874AA1">
            <w:t>Standards:</w:t>
          </w:r>
        </w:sdtContent>
      </w:sdt>
    </w:p>
    <w:p w:rsidR="00563FE4" w:rsidRPr="00874AA1" w:rsidRDefault="00DB019E" w:rsidP="00874AA1">
      <w:pPr>
        <w:pStyle w:val="ListBullet"/>
      </w:pPr>
      <w:sdt>
        <w:sdtPr>
          <w:alias w:val="List learning and content standards here:"/>
          <w:tag w:val="List learning and content standards here:"/>
          <w:id w:val="415057472"/>
          <w:placeholder>
            <w:docPart w:val="0014BF78389640499E5DF13C4531F77A"/>
          </w:placeholder>
          <w:temporary/>
          <w:showingPlcHdr/>
          <w15:appearance w15:val="hidden"/>
        </w:sdtPr>
        <w:sdtEndPr/>
        <w:sdtContent>
          <w:r w:rsidR="00874AA1" w:rsidRPr="00874AA1">
            <w:t>List learning and content standards here</w:t>
          </w:r>
        </w:sdtContent>
      </w:sdt>
    </w:p>
    <w:p w:rsidR="001E3ADA" w:rsidRPr="00874AA1" w:rsidRDefault="00DB019E" w:rsidP="00874AA1">
      <w:pPr>
        <w:pStyle w:val="ListBullet"/>
      </w:pPr>
      <w:sdt>
        <w:sdtPr>
          <w:alias w:val="List learning and content standards here:"/>
          <w:tag w:val="List learning and content standards here:"/>
          <w:id w:val="939417856"/>
          <w:placeholder>
            <w:docPart w:val="E877E905017F464B9B87BD92D73517DD"/>
          </w:placeholder>
          <w:temporary/>
          <w:showingPlcHdr/>
          <w15:appearance w15:val="hidden"/>
        </w:sdtPr>
        <w:sdtEndPr/>
        <w:sdtContent>
          <w:r w:rsidR="00874AA1" w:rsidRPr="00874AA1">
            <w:t>List learning and content standards here</w:t>
          </w:r>
        </w:sdtContent>
      </w:sdt>
    </w:p>
    <w:p w:rsidR="00563FE4" w:rsidRPr="00874AA1" w:rsidRDefault="00DB019E" w:rsidP="00874AA1">
      <w:pPr>
        <w:pStyle w:val="ListBullet"/>
      </w:pPr>
      <w:sdt>
        <w:sdtPr>
          <w:alias w:val="List learning and content standards here:"/>
          <w:tag w:val="List learning and content standards here:"/>
          <w:id w:val="1489433127"/>
          <w:placeholder>
            <w:docPart w:val="5CE6154A84A0451E8EB166BEB9ED56F2"/>
          </w:placeholder>
          <w:temporary/>
          <w:showingPlcHdr/>
          <w15:appearance w15:val="hidden"/>
        </w:sdtPr>
        <w:sdtEndPr/>
        <w:sdtContent>
          <w:r w:rsidR="00874AA1" w:rsidRPr="00874AA1">
            <w:t>List learning and content standards here</w:t>
          </w:r>
        </w:sdtContent>
      </w:sdt>
    </w:p>
    <w:p w:rsidR="00563FE4" w:rsidRPr="00874AA1" w:rsidRDefault="00DB019E" w:rsidP="00874AA1">
      <w:pPr>
        <w:pStyle w:val="Heading1"/>
      </w:pPr>
      <w:sdt>
        <w:sdtPr>
          <w:alias w:val="Objectives:"/>
          <w:tag w:val="Objectives:"/>
          <w:id w:val="-63415929"/>
          <w:placeholder>
            <w:docPart w:val="D1559FD0AAD242B399956E767B6140D6"/>
          </w:placeholder>
          <w:temporary/>
          <w:showingPlcHdr/>
          <w15:appearance w15:val="hidden"/>
        </w:sdtPr>
        <w:sdtEndPr/>
        <w:sdtContent>
          <w:r w:rsidR="00874AA1" w:rsidRPr="00874AA1">
            <w:t>Objectives:</w:t>
          </w:r>
        </w:sdtContent>
      </w:sdt>
    </w:p>
    <w:p w:rsidR="001E3ADA" w:rsidRPr="00874AA1" w:rsidRDefault="00DB019E" w:rsidP="00874AA1">
      <w:pPr>
        <w:pStyle w:val="ListBullet"/>
      </w:pPr>
      <w:sdt>
        <w:sdtPr>
          <w:alias w:val="List objectives here:"/>
          <w:tag w:val="List objectives here:"/>
          <w:id w:val="2049406706"/>
          <w:placeholder>
            <w:docPart w:val="89DCC9367BE24ED8A36BDF2075915D30"/>
          </w:placeholder>
          <w:temporary/>
          <w:showingPlcHdr/>
          <w15:appearance w15:val="hidden"/>
        </w:sdtPr>
        <w:sdtEndPr/>
        <w:sdtContent>
          <w:r w:rsidR="00874AA1" w:rsidRPr="00874AA1">
            <w:t>List objectives here</w:t>
          </w:r>
        </w:sdtContent>
      </w:sdt>
    </w:p>
    <w:p w:rsidR="001E3ADA" w:rsidRPr="00874AA1" w:rsidRDefault="00DB019E" w:rsidP="00874AA1">
      <w:pPr>
        <w:pStyle w:val="ListBullet"/>
      </w:pPr>
      <w:sdt>
        <w:sdtPr>
          <w:alias w:val="List objectives here:"/>
          <w:tag w:val="List objectives here:"/>
          <w:id w:val="-1516758339"/>
          <w:placeholder>
            <w:docPart w:val="DEB9C9841F384902816296D9BBA1B72F"/>
          </w:placeholder>
          <w:temporary/>
          <w:showingPlcHdr/>
          <w15:appearance w15:val="hidden"/>
        </w:sdtPr>
        <w:sdtEndPr/>
        <w:sdtContent>
          <w:r w:rsidR="00874AA1" w:rsidRPr="00874AA1">
            <w:t>List objectives here</w:t>
          </w:r>
        </w:sdtContent>
      </w:sdt>
    </w:p>
    <w:p w:rsidR="001E3ADA" w:rsidRPr="00874AA1" w:rsidRDefault="00DB019E" w:rsidP="00874AA1">
      <w:pPr>
        <w:pStyle w:val="ListBullet"/>
      </w:pPr>
      <w:sdt>
        <w:sdtPr>
          <w:alias w:val="List objectives here:"/>
          <w:tag w:val="List objectives here:"/>
          <w:id w:val="68625387"/>
          <w:placeholder>
            <w:docPart w:val="E8C813A0ABA249E3AD02008B7DA03205"/>
          </w:placeholder>
          <w:temporary/>
          <w:showingPlcHdr/>
          <w15:appearance w15:val="hidden"/>
        </w:sdtPr>
        <w:sdtEndPr/>
        <w:sdtContent>
          <w:r w:rsidR="00874AA1" w:rsidRPr="00874AA1">
            <w:t>List objectives here</w:t>
          </w:r>
        </w:sdtContent>
      </w:sdt>
    </w:p>
    <w:p w:rsidR="00563FE4" w:rsidRPr="00874AA1" w:rsidRDefault="00DB019E" w:rsidP="00874AA1">
      <w:pPr>
        <w:pStyle w:val="Heading1"/>
      </w:pPr>
      <w:sdt>
        <w:sdtPr>
          <w:alias w:val="Requirements/Task(s):"/>
          <w:tag w:val="Requirements/Task(s):"/>
          <w:id w:val="1725405758"/>
          <w:placeholder>
            <w:docPart w:val="6B9C329E218D48088C2661983F0A9E00"/>
          </w:placeholder>
          <w:temporary/>
          <w:showingPlcHdr/>
          <w15:appearance w15:val="hidden"/>
        </w:sdtPr>
        <w:sdtEndPr/>
        <w:sdtContent>
          <w:r w:rsidR="00874AA1" w:rsidRPr="00874AA1">
            <w:t>Requirements/Task(s):</w:t>
          </w:r>
        </w:sdtContent>
      </w:sdt>
    </w:p>
    <w:p w:rsidR="001E3ADA" w:rsidRPr="00874AA1" w:rsidRDefault="00DB019E" w:rsidP="00874AA1">
      <w:pPr>
        <w:pStyle w:val="Normal-Indented"/>
      </w:pPr>
      <w:sdt>
        <w:sdtPr>
          <w:alias w:val="Task 1 Outline the project requirements. What task(s) should the students complete?:"/>
          <w:tag w:val="Task 1 Outline the project requirements. What task(s) should the students complete?:"/>
          <w:id w:val="-1412846636"/>
          <w:placeholder>
            <w:docPart w:val="88C417BCCAC5403A8EC1ED558C7DAF24"/>
          </w:placeholder>
          <w:temporary/>
          <w:showingPlcHdr/>
          <w15:appearance w15:val="hidden"/>
        </w:sdtPr>
        <w:sdtEndPr/>
        <w:sdtContent>
          <w:r w:rsidR="00874AA1" w:rsidRPr="00874AA1">
            <w:t>Task 1</w:t>
          </w:r>
          <w:r w:rsidR="00874AA1" w:rsidRPr="00874AA1">
            <w:tab/>
            <w:t>Outline the project requirements. What task(s) should the students complete?</w:t>
          </w:r>
        </w:sdtContent>
      </w:sdt>
    </w:p>
    <w:p w:rsidR="00481FAD" w:rsidRPr="00874AA1" w:rsidRDefault="00DB019E" w:rsidP="00874AA1">
      <w:pPr>
        <w:pStyle w:val="Normal-Indented"/>
      </w:pPr>
      <w:sdt>
        <w:sdtPr>
          <w:alias w:val="Task 2:"/>
          <w:tag w:val="Task 2:"/>
          <w:id w:val="1043787686"/>
          <w:placeholder>
            <w:docPart w:val="FA7AD1AF41DF444AA6262809760E9E4C"/>
          </w:placeholder>
          <w:temporary/>
          <w:showingPlcHdr/>
          <w15:appearance w15:val="hidden"/>
        </w:sdtPr>
        <w:sdtEndPr/>
        <w:sdtContent>
          <w:r w:rsidR="00874AA1" w:rsidRPr="00874AA1">
            <w:t>Task 2</w:t>
          </w:r>
        </w:sdtContent>
      </w:sdt>
    </w:p>
    <w:p w:rsidR="00563FE4" w:rsidRPr="00874AA1" w:rsidRDefault="00DB019E" w:rsidP="00874AA1">
      <w:pPr>
        <w:pStyle w:val="Normal-Indented"/>
      </w:pPr>
      <w:sdt>
        <w:sdtPr>
          <w:alias w:val="Task 3:"/>
          <w:tag w:val="Task 3:"/>
          <w:id w:val="68625896"/>
          <w:placeholder>
            <w:docPart w:val="AC9CC365966C4226AC15F428777C86AD"/>
          </w:placeholder>
          <w:temporary/>
          <w:showingPlcHdr/>
          <w15:appearance w15:val="hidden"/>
        </w:sdtPr>
        <w:sdtEndPr/>
        <w:sdtContent>
          <w:r w:rsidR="00874AA1" w:rsidRPr="00874AA1">
            <w:t xml:space="preserve">Task </w:t>
          </w:r>
          <w:r w:rsidR="00874AA1">
            <w:t>3</w:t>
          </w:r>
        </w:sdtContent>
      </w:sdt>
    </w:p>
    <w:p w:rsidR="00563FE4" w:rsidRPr="00874AA1" w:rsidRDefault="00DB019E" w:rsidP="00874AA1">
      <w:pPr>
        <w:pStyle w:val="Heading1"/>
      </w:pPr>
      <w:sdt>
        <w:sdtPr>
          <w:alias w:val="Record your notes/research here:"/>
          <w:tag w:val="Record your notes/research here:"/>
          <w:id w:val="260734761"/>
          <w:placeholder>
            <w:docPart w:val="79FD69F61B54410184DEE3BAA35DFFEB"/>
          </w:placeholder>
          <w:temporary/>
          <w:showingPlcHdr/>
          <w15:appearance w15:val="hidden"/>
        </w:sdtPr>
        <w:sdtEndPr/>
        <w:sdtContent>
          <w:r w:rsidR="002F1EA7" w:rsidRPr="00874AA1">
            <w:t>Record your notes/research here:</w:t>
          </w:r>
        </w:sdtContent>
      </w:sdt>
    </w:p>
    <w:p w:rsidR="00563FE4" w:rsidRPr="00874AA1" w:rsidRDefault="00DB019E" w:rsidP="00874AA1">
      <w:sdt>
        <w:sdtPr>
          <w:alias w:val="This is where students can record their ideas and research as they gather the information needed to complete their project.:"/>
          <w:tag w:val="This is where students can record their ideas and research as they gather the information needed to complete their project.:"/>
          <w:id w:val="1431245984"/>
          <w:placeholder>
            <w:docPart w:val="B9F7BB9E1886428BAB2BCBBBFD065144"/>
          </w:placeholder>
          <w:temporary/>
          <w:showingPlcHdr/>
          <w15:appearance w15:val="hidden"/>
        </w:sdtPr>
        <w:sdtEndPr/>
        <w:sdtContent>
          <w:r w:rsidR="002F1EA7" w:rsidRPr="00874AA1">
            <w:t>This is where students can record their ideas and research as they gather the information needed to complete their project.</w:t>
          </w:r>
        </w:sdtContent>
      </w:sdt>
    </w:p>
    <w:p w:rsidR="00563FE4" w:rsidRPr="00874AA1" w:rsidRDefault="00DB019E" w:rsidP="00874AA1">
      <w:pPr>
        <w:pStyle w:val="Heading1"/>
      </w:pPr>
      <w:sdt>
        <w:sdtPr>
          <w:alias w:val="Outline the steps/plan for your project:"/>
          <w:tag w:val="Outline the steps/plan for your project:"/>
          <w:id w:val="657958632"/>
          <w:placeholder>
            <w:docPart w:val="7BA50733958F4A9C865054533B2CCF54"/>
          </w:placeholder>
          <w:temporary/>
          <w:showingPlcHdr/>
          <w15:appearance w15:val="hidden"/>
        </w:sdtPr>
        <w:sdtEndPr/>
        <w:sdtContent>
          <w:r w:rsidR="002F1EA7" w:rsidRPr="00874AA1">
            <w:t>Outline the steps/plan for your project:</w:t>
          </w:r>
        </w:sdtContent>
      </w:sdt>
    </w:p>
    <w:p w:rsidR="005244D5" w:rsidRPr="00874AA1" w:rsidRDefault="00DB019E" w:rsidP="00874AA1">
      <w:sdt>
        <w:sdtPr>
          <w:alias w:val="After students complete any research necessary, this is where they will create a plan for their project. Consider requiring teacher approval before they continue to the creation/implementation phase of the project.:"/>
          <w:tag w:val="After students complete any research necessary, this is where they will create a plan for their project. Consider requiring teacher approval before they continue to the creation/implementation phase of the project.:"/>
          <w:id w:val="-902136460"/>
          <w:placeholder>
            <w:docPart w:val="E0C5EB0606214030A7CF986454515745"/>
          </w:placeholder>
          <w:temporary/>
          <w:showingPlcHdr/>
          <w15:appearance w15:val="hidden"/>
        </w:sdtPr>
        <w:sdtEndPr/>
        <w:sdtContent>
          <w:r w:rsidR="002F1EA7" w:rsidRPr="00874AA1">
            <w:t>After students complete any research necessary, this is where they will create a plan for their project. Consider requiring teacher approval before they continue to the creation/implementation phase of the project.</w:t>
          </w:r>
        </w:sdtContent>
      </w:sdt>
    </w:p>
    <w:p w:rsidR="00432A3E" w:rsidRPr="00874AA1" w:rsidRDefault="00DB019E" w:rsidP="00874AA1">
      <w:pPr>
        <w:pStyle w:val="Heading2"/>
      </w:pPr>
      <w:sdt>
        <w:sdtPr>
          <w:alias w:val="Teacher initials:"/>
          <w:tag w:val="Teacher initials:"/>
          <w:id w:val="2110395237"/>
          <w:placeholder>
            <w:docPart w:val="2BDBF5E2A092413890DDECC948232CB4"/>
          </w:placeholder>
          <w:temporary/>
          <w:showingPlcHdr/>
          <w15:appearance w15:val="hidden"/>
        </w:sdtPr>
        <w:sdtEndPr/>
        <w:sdtContent>
          <w:r w:rsidR="002F1EA7" w:rsidRPr="00874AA1">
            <w:t>Teacher initials</w:t>
          </w:r>
        </w:sdtContent>
      </w:sdt>
      <w:r w:rsidR="002F1EA7" w:rsidRPr="00874AA1">
        <w:t xml:space="preserve"> </w:t>
      </w:r>
      <w:sdt>
        <w:sdtPr>
          <w:alias w:val="Enter initials here:"/>
          <w:tag w:val="Enter initials here:"/>
          <w:id w:val="1768964006"/>
          <w:placeholder>
            <w:docPart w:val="DDDEDF510B9B4B47BEF7C9B3697C754D"/>
          </w:placeholder>
          <w:temporary/>
          <w:showingPlcHdr/>
          <w15:appearance w15:val="hidden"/>
        </w:sdtPr>
        <w:sdtEndPr/>
        <w:sdtContent>
          <w:r w:rsidR="002F1EA7" w:rsidRPr="00874AA1">
            <w:t>____________</w:t>
          </w:r>
        </w:sdtContent>
      </w:sdt>
    </w:p>
    <w:p w:rsidR="00432A3E" w:rsidRPr="00874AA1" w:rsidRDefault="00DB019E" w:rsidP="00874AA1">
      <w:pPr>
        <w:pStyle w:val="Heading3"/>
      </w:pPr>
      <w:sdt>
        <w:sdtPr>
          <w:alias w:val="You are ready to create your project! Please revisit the project tasks/requirements as you work.:"/>
          <w:tag w:val="You are ready to create your project! Please revisit the project tasks/requirements as you work.:"/>
          <w:id w:val="-2052920742"/>
          <w:placeholder>
            <w:docPart w:val="DE356CE41D21435FA49D38599CBF3A93"/>
          </w:placeholder>
          <w:temporary/>
          <w:showingPlcHdr/>
          <w15:appearance w15:val="hidden"/>
        </w:sdtPr>
        <w:sdtEndPr/>
        <w:sdtContent>
          <w:r w:rsidR="002F1EA7" w:rsidRPr="00874AA1">
            <w:t>You are ready to create your project! Please revisit the project tasks/requirements as you work.</w:t>
          </w:r>
        </w:sdtContent>
      </w:sdt>
    </w:p>
    <w:p w:rsidR="00563FE4" w:rsidRPr="00874AA1" w:rsidRDefault="00DB019E" w:rsidP="00874AA1">
      <w:pPr>
        <w:pStyle w:val="Heading1"/>
      </w:pPr>
      <w:sdt>
        <w:sdtPr>
          <w:alias w:val="Summarize what you learned:"/>
          <w:tag w:val="Summarize what you learned:"/>
          <w:id w:val="1262876396"/>
          <w:placeholder>
            <w:docPart w:val="63E3C828547A40B68516F532F8E087BC"/>
          </w:placeholder>
          <w:temporary/>
          <w:showingPlcHdr/>
          <w15:appearance w15:val="hidden"/>
        </w:sdtPr>
        <w:sdtEndPr/>
        <w:sdtContent>
          <w:r w:rsidR="002F1EA7" w:rsidRPr="00874AA1">
            <w:t>Summarize what you learned:</w:t>
          </w:r>
        </w:sdtContent>
      </w:sdt>
    </w:p>
    <w:p w:rsidR="00563FE4" w:rsidRPr="00874AA1" w:rsidRDefault="00DB019E" w:rsidP="00874AA1">
      <w:sdt>
        <w:sdtPr>
          <w:alias w:val="Possible student prompts: What did you learn? What worked well? What was the most challenging aspect of this project? What will you do differently next time?:"/>
          <w:tag w:val="Possible student prompts: What did you learn? What worked well? What was the most challenging aspect of this project? What will you do differently next time?:"/>
          <w:id w:val="1493913198"/>
          <w:placeholder>
            <w:docPart w:val="49CC86A10DC44D609DB4392C5FF23F6C"/>
          </w:placeholder>
          <w:temporary/>
          <w:showingPlcHdr/>
          <w15:appearance w15:val="hidden"/>
        </w:sdtPr>
        <w:sdtEndPr/>
        <w:sdtContent>
          <w:r w:rsidR="002F1EA7" w:rsidRPr="00874AA1">
            <w:t>Possible student prompts: What did you learn? What worked well? What was the most challenging aspect of this project? What will you do differently next time?</w:t>
          </w:r>
        </w:sdtContent>
      </w:sdt>
    </w:p>
    <w:p w:rsidR="00563FE4" w:rsidRPr="00874AA1" w:rsidRDefault="00DB019E" w:rsidP="00874AA1">
      <w:pPr>
        <w:pStyle w:val="Heading1"/>
      </w:pPr>
      <w:sdt>
        <w:sdtPr>
          <w:alias w:val="Add the link to your project here:"/>
          <w:tag w:val="Add the link to your project here:"/>
          <w:id w:val="1140765804"/>
          <w:placeholder>
            <w:docPart w:val="198A51DDFAEB4D97B92E3F447C3F3D52"/>
          </w:placeholder>
          <w:temporary/>
          <w:showingPlcHdr/>
          <w15:appearance w15:val="hidden"/>
        </w:sdtPr>
        <w:sdtEndPr/>
        <w:sdtContent>
          <w:r w:rsidR="002F1EA7" w:rsidRPr="00874AA1">
            <w:t>Add the link to your project here:</w:t>
          </w:r>
        </w:sdtContent>
      </w:sdt>
    </w:p>
    <w:p w:rsidR="0025479E" w:rsidRDefault="00DB019E" w:rsidP="00874AA1">
      <w:sdt>
        <w:sdtPr>
          <w:alias w:val="Link to access project:"/>
          <w:tag w:val="Link to access project:"/>
          <w:id w:val="-1031334464"/>
          <w:placeholder>
            <w:docPart w:val="563CBE4F639A4D05AACDA5DADB1A8050"/>
          </w:placeholder>
          <w:temporary/>
          <w:showingPlcHdr/>
          <w15:appearance w15:val="hidden"/>
        </w:sdtPr>
        <w:sdtEndPr/>
        <w:sdtContent>
          <w:r w:rsidR="002F1EA7" w:rsidRPr="00874AA1">
            <w:t>Link to access project</w:t>
          </w:r>
        </w:sdtContent>
      </w:sdt>
    </w:p>
    <w:p w:rsidR="0025479E" w:rsidRDefault="0025479E" w:rsidP="0025479E">
      <w:pPr>
        <w:pStyle w:val="Heading3"/>
        <w:rPr>
          <w:rFonts w:ascii="Segoe UI Symbol" w:hAnsi="Segoe UI Symbol" w:cs="Segoe UI Symbol"/>
        </w:rPr>
      </w:pPr>
      <w:r>
        <w:rPr>
          <w:rFonts w:ascii="Segoe UI Symbol" w:hAnsi="Segoe UI Symbol" w:cs="Segoe UI Symbol"/>
        </w:rPr>
        <w:lastRenderedPageBreak/>
        <w:t>Required Question and Their Answer</w:t>
      </w:r>
      <w:r w:rsidR="00240E81">
        <w:rPr>
          <w:rFonts w:ascii="Segoe UI Symbol" w:hAnsi="Segoe UI Symbol" w:cs="Segoe UI Symbol"/>
        </w:rPr>
        <w:t xml:space="preserve"> from STM32G0B1CBT6</w:t>
      </w:r>
    </w:p>
    <w:p w:rsidR="002955ED" w:rsidRDefault="002955ED" w:rsidP="0025479E">
      <w:pPr>
        <w:pStyle w:val="Heading3"/>
        <w:rPr>
          <w:rFonts w:ascii="Segoe UI Symbol" w:hAnsi="Segoe UI Symbol" w:cs="Segoe UI Symbol"/>
        </w:rPr>
      </w:pPr>
    </w:p>
    <w:p w:rsidR="0025479E" w:rsidRDefault="0025479E" w:rsidP="0025479E">
      <w:pPr>
        <w:pStyle w:val="Heading3"/>
      </w:pPr>
      <w:r>
        <w:rPr>
          <w:rFonts w:ascii="Segoe UI Symbol" w:hAnsi="Segoe UI Symbol" w:cs="Segoe UI Symbol"/>
        </w:rPr>
        <w:t>✅</w:t>
      </w:r>
      <w:r>
        <w:t xml:space="preserve"> </w:t>
      </w:r>
      <w:r>
        <w:rPr>
          <w:rStyle w:val="Strong"/>
          <w:b/>
          <w:bCs w:val="0"/>
        </w:rPr>
        <w:t>1. Core Architecture Basics</w:t>
      </w:r>
    </w:p>
    <w:p w:rsidR="0025479E" w:rsidRDefault="0025479E" w:rsidP="00191637">
      <w:pPr>
        <w:pStyle w:val="NormalWeb"/>
        <w:numPr>
          <w:ilvl w:val="0"/>
          <w:numId w:val="2"/>
        </w:numPr>
      </w:pPr>
      <w:r>
        <w:t>ARM Cortex-M family kya hota hai?</w:t>
      </w:r>
    </w:p>
    <w:p w:rsidR="0025479E" w:rsidRDefault="0025479E" w:rsidP="00191637">
      <w:pPr>
        <w:pStyle w:val="NormalWeb"/>
        <w:numPr>
          <w:ilvl w:val="0"/>
          <w:numId w:val="2"/>
        </w:numPr>
      </w:pPr>
      <w:r>
        <w:t>Cortex-M0 aur Cortex-M0+ mein kya farak hai?</w:t>
      </w:r>
    </w:p>
    <w:p w:rsidR="00FB2FB7" w:rsidRDefault="00FB2FB7" w:rsidP="0067306B">
      <w:pPr>
        <w:pStyle w:val="NormalWeb"/>
        <w:ind w:left="720"/>
      </w:pPr>
      <w:r>
        <w:t>"Cortex-M0+ is like an upgraded Cortex-M0 — it gives better power, faster I/O, and simpler pipeline, making it more efficient for low-power embedded applications."</w:t>
      </w:r>
    </w:p>
    <w:p w:rsidR="0067306B" w:rsidRDefault="0067306B" w:rsidP="0067306B">
      <w:pPr>
        <w:pStyle w:val="NormalWeb"/>
        <w:ind w:left="720"/>
      </w:pPr>
      <w:r>
        <w:t>Cortex-M0+ is a better version of M0 — it gives more speed and uses less power.</w:t>
      </w:r>
    </w:p>
    <w:p w:rsidR="00D713E5" w:rsidRDefault="0025479E" w:rsidP="00191637">
      <w:pPr>
        <w:pStyle w:val="NormalWeb"/>
        <w:numPr>
          <w:ilvl w:val="0"/>
          <w:numId w:val="2"/>
        </w:numPr>
      </w:pPr>
      <w:r>
        <w:t xml:space="preserve">Ye kis ISA (Instruction Set Architecture) ko support karta hai? → </w:t>
      </w:r>
      <w:r>
        <w:rPr>
          <w:rStyle w:val="Emphasis"/>
          <w:rFonts w:eastAsiaTheme="majorEastAsia"/>
        </w:rPr>
        <w:t>(ARMv6-M, Thumb instruction set)</w:t>
      </w:r>
    </w:p>
    <w:p w:rsidR="0025479E" w:rsidRDefault="0025479E" w:rsidP="00191637">
      <w:pPr>
        <w:pStyle w:val="NormalWeb"/>
        <w:numPr>
          <w:ilvl w:val="0"/>
          <w:numId w:val="2"/>
        </w:numPr>
      </w:pPr>
      <w:r>
        <w:t xml:space="preserve">Kitne-bit ka core hai? → </w:t>
      </w:r>
      <w:r>
        <w:rPr>
          <w:rStyle w:val="Emphasis"/>
          <w:rFonts w:eastAsiaTheme="majorEastAsia"/>
        </w:rPr>
        <w:t>32-bit</w:t>
      </w:r>
    </w:p>
    <w:p w:rsidR="0025479E" w:rsidRDefault="0025479E" w:rsidP="00191637">
      <w:pPr>
        <w:pStyle w:val="NormalWeb"/>
        <w:numPr>
          <w:ilvl w:val="0"/>
          <w:numId w:val="2"/>
        </w:numPr>
      </w:pPr>
      <w:r>
        <w:t xml:space="preserve">Kitne stage ka pipeline hai? → </w:t>
      </w:r>
      <w:r>
        <w:rPr>
          <w:rStyle w:val="Emphasis"/>
          <w:rFonts w:eastAsiaTheme="majorEastAsia"/>
        </w:rPr>
        <w:t>2-stage pipeline in Cortex-M0+</w:t>
      </w:r>
    </w:p>
    <w:p w:rsidR="0025479E" w:rsidRDefault="00DB019E" w:rsidP="0025479E">
      <w:r>
        <w:pict>
          <v:rect id="_x0000_i1025" style="width:0;height:1.5pt" o:hralign="center" o:hrstd="t" o:hr="t" fillcolor="#a0a0a0" stroked="f"/>
        </w:pict>
      </w:r>
    </w:p>
    <w:p w:rsidR="0025479E" w:rsidRDefault="0025479E" w:rsidP="0025479E">
      <w:pPr>
        <w:pStyle w:val="Heading3"/>
      </w:pPr>
      <w:r>
        <w:rPr>
          <w:rFonts w:ascii="Segoe UI Symbol" w:hAnsi="Segoe UI Symbol" w:cs="Segoe UI Symbol"/>
        </w:rPr>
        <w:t>✅</w:t>
      </w:r>
      <w:r>
        <w:t xml:space="preserve"> </w:t>
      </w:r>
      <w:r>
        <w:rPr>
          <w:rStyle w:val="Strong"/>
          <w:b/>
          <w:bCs w:val="0"/>
        </w:rPr>
        <w:t>2. Registers and Operation</w:t>
      </w:r>
    </w:p>
    <w:p w:rsidR="0025479E" w:rsidRDefault="0025479E" w:rsidP="00191637">
      <w:pPr>
        <w:pStyle w:val="NormalWeb"/>
        <w:numPr>
          <w:ilvl w:val="0"/>
          <w:numId w:val="3"/>
        </w:numPr>
      </w:pPr>
      <w:r>
        <w:t xml:space="preserve">Kitne general-purpose registers hote hain? → </w:t>
      </w:r>
      <w:r>
        <w:rPr>
          <w:rStyle w:val="Emphasis"/>
          <w:rFonts w:eastAsiaTheme="majorEastAsia"/>
        </w:rPr>
        <w:t>13 GPRs (R0–R12), plus SP, LR, PC</w:t>
      </w:r>
    </w:p>
    <w:p w:rsidR="0025479E" w:rsidRDefault="0025479E" w:rsidP="00191637">
      <w:pPr>
        <w:pStyle w:val="NormalWeb"/>
        <w:numPr>
          <w:ilvl w:val="0"/>
          <w:numId w:val="3"/>
        </w:numPr>
      </w:pPr>
      <w:r>
        <w:rPr>
          <w:rStyle w:val="Strong"/>
        </w:rPr>
        <w:t>Program Counter (PC)</w:t>
      </w:r>
      <w:r>
        <w:t xml:space="preserve">, </w:t>
      </w:r>
      <w:r>
        <w:rPr>
          <w:rStyle w:val="Strong"/>
        </w:rPr>
        <w:t>Stack Pointer (SP)</w:t>
      </w:r>
      <w:r>
        <w:t xml:space="preserve">, </w:t>
      </w:r>
      <w:r>
        <w:rPr>
          <w:rStyle w:val="Strong"/>
        </w:rPr>
        <w:t>Link Register (LR)</w:t>
      </w:r>
      <w:r>
        <w:t xml:space="preserve"> ka role kya hota hai?</w:t>
      </w:r>
    </w:p>
    <w:p w:rsidR="00582B8B" w:rsidRDefault="00582B8B" w:rsidP="00582B8B">
      <w:pPr>
        <w:pStyle w:val="NormalWeb"/>
        <w:ind w:left="720"/>
      </w:pPr>
    </w:p>
    <w:p w:rsidR="0025479E" w:rsidRDefault="0025479E" w:rsidP="00191637">
      <w:pPr>
        <w:pStyle w:val="NormalWeb"/>
        <w:numPr>
          <w:ilvl w:val="0"/>
          <w:numId w:val="3"/>
        </w:numPr>
      </w:pPr>
      <w:r>
        <w:t>Interrupt ke time kaunse registers automatically save hote hain?</w:t>
      </w:r>
    </w:p>
    <w:p w:rsidR="00582B8B" w:rsidRDefault="00582B8B" w:rsidP="00582B8B">
      <w:pPr>
        <w:pStyle w:val="Heading3"/>
      </w:pPr>
      <w:r>
        <w:t>Summary in simple words:</w:t>
      </w:r>
    </w:p>
    <w:p w:rsidR="00582B8B" w:rsidRDefault="00582B8B" w:rsidP="00191637">
      <w:pPr>
        <w:pStyle w:val="NormalWeb"/>
        <w:numPr>
          <w:ilvl w:val="0"/>
          <w:numId w:val="21"/>
        </w:numPr>
      </w:pPr>
      <w:r>
        <w:t xml:space="preserve">Total </w:t>
      </w:r>
      <w:r>
        <w:rPr>
          <w:rStyle w:val="Strong"/>
          <w:rFonts w:eastAsiaTheme="majorEastAsia"/>
        </w:rPr>
        <w:t>8 registers</w:t>
      </w:r>
      <w:r>
        <w:t xml:space="preserve"> save hote hain: </w:t>
      </w:r>
      <w:r>
        <w:rPr>
          <w:rStyle w:val="HTMLCode"/>
          <w:rFonts w:eastAsiaTheme="majorEastAsia"/>
        </w:rPr>
        <w:t>R0-R3</w:t>
      </w:r>
      <w:r>
        <w:t xml:space="preserve">, </w:t>
      </w:r>
      <w:r>
        <w:rPr>
          <w:rStyle w:val="HTMLCode"/>
          <w:rFonts w:eastAsiaTheme="majorEastAsia"/>
        </w:rPr>
        <w:t>R12</w:t>
      </w:r>
      <w:r>
        <w:t xml:space="preserve">, </w:t>
      </w:r>
      <w:r>
        <w:rPr>
          <w:rStyle w:val="HTMLCode"/>
          <w:rFonts w:eastAsiaTheme="majorEastAsia"/>
        </w:rPr>
        <w:t>LR</w:t>
      </w:r>
      <w:r>
        <w:t xml:space="preserve">, </w:t>
      </w:r>
      <w:r>
        <w:rPr>
          <w:rStyle w:val="HTMLCode"/>
          <w:rFonts w:eastAsiaTheme="majorEastAsia"/>
        </w:rPr>
        <w:t>PC</w:t>
      </w:r>
      <w:r>
        <w:t xml:space="preserve">, </w:t>
      </w:r>
      <w:r>
        <w:rPr>
          <w:rStyle w:val="HTMLCode"/>
          <w:rFonts w:eastAsiaTheme="majorEastAsia"/>
        </w:rPr>
        <w:t>xPSR</w:t>
      </w:r>
    </w:p>
    <w:p w:rsidR="00582B8B" w:rsidRDefault="00582B8B" w:rsidP="00191637">
      <w:pPr>
        <w:pStyle w:val="NormalWeb"/>
        <w:numPr>
          <w:ilvl w:val="0"/>
          <w:numId w:val="21"/>
        </w:numPr>
      </w:pPr>
      <w:r>
        <w:t xml:space="preserve">Ye </w:t>
      </w:r>
      <w:r>
        <w:rPr>
          <w:rStyle w:val="Strong"/>
          <w:rFonts w:eastAsiaTheme="majorEastAsia"/>
        </w:rPr>
        <w:t>hardware automatically save</w:t>
      </w:r>
      <w:r>
        <w:t xml:space="preserve"> karta hai interrupt entry pe</w:t>
      </w:r>
    </w:p>
    <w:p w:rsidR="00582B8B" w:rsidRDefault="00582B8B" w:rsidP="00191637">
      <w:pPr>
        <w:pStyle w:val="NormalWeb"/>
        <w:numPr>
          <w:ilvl w:val="0"/>
          <w:numId w:val="21"/>
        </w:numPr>
      </w:pPr>
      <w:r>
        <w:t xml:space="preserve">Return hone pe ye values </w:t>
      </w:r>
      <w:r>
        <w:rPr>
          <w:rStyle w:val="Strong"/>
          <w:rFonts w:eastAsiaTheme="majorEastAsia"/>
        </w:rPr>
        <w:t>automatically restore</w:t>
      </w:r>
      <w:r>
        <w:t xml:space="preserve"> ho jaati hain</w:t>
      </w:r>
    </w:p>
    <w:p w:rsidR="00582B8B" w:rsidRDefault="00582B8B" w:rsidP="00582B8B">
      <w:pPr>
        <w:pStyle w:val="NormalWeb"/>
        <w:ind w:left="720"/>
      </w:pPr>
    </w:p>
    <w:p w:rsidR="0025479E" w:rsidRDefault="0025479E" w:rsidP="00191637">
      <w:pPr>
        <w:pStyle w:val="NormalWeb"/>
        <w:numPr>
          <w:ilvl w:val="0"/>
          <w:numId w:val="3"/>
        </w:numPr>
      </w:pPr>
      <w:r>
        <w:t>PSR (Program Status Register) ka kaam kya hai?</w:t>
      </w:r>
    </w:p>
    <w:p w:rsidR="00582B8B" w:rsidRDefault="00582B8B" w:rsidP="00582B8B">
      <w:pPr>
        <w:pStyle w:val="NormalWeb"/>
        <w:ind w:left="720"/>
      </w:pPr>
      <w:r>
        <w:t>PSR ek 32-bit status register hai jo flags, interrupt info, aur CPU mode ke baare me data rakhta hai. Ye teen parts me divided hota hai – APSR, IPSR, aur EPSR. Mostly use hota hai arithmetic result check karne (like zero, negative, overflow) aur interrupt handle karne me.</w:t>
      </w:r>
    </w:p>
    <w:p w:rsidR="00652645" w:rsidRDefault="00652645" w:rsidP="00582B8B">
      <w:pPr>
        <w:pStyle w:val="NormalWeb"/>
        <w:ind w:left="720"/>
      </w:pPr>
      <w:r>
        <w:t>PSR 3 part me divide hota hai – APSR, IPSR, EPSR. APSR me arithmetic flags hote hain, IPSR me current interrupt number hota hai, aur EPSR CPU execution state jaise Thumb mode track karta hai. Ye teenon milkar CPU ke current status ko define karte hain.</w:t>
      </w:r>
    </w:p>
    <w:p w:rsidR="0025479E" w:rsidRDefault="00DB019E" w:rsidP="0025479E">
      <w:r>
        <w:lastRenderedPageBreak/>
        <w:pict>
          <v:rect id="_x0000_i1026" style="width:0;height:1.5pt" o:hralign="center" o:hrstd="t" o:hr="t" fillcolor="#a0a0a0" stroked="f"/>
        </w:pict>
      </w:r>
    </w:p>
    <w:p w:rsidR="0025479E" w:rsidRDefault="0025479E" w:rsidP="0025479E">
      <w:pPr>
        <w:pStyle w:val="Heading3"/>
      </w:pPr>
      <w:r>
        <w:rPr>
          <w:rFonts w:ascii="Segoe UI Symbol" w:hAnsi="Segoe UI Symbol" w:cs="Segoe UI Symbol"/>
        </w:rPr>
        <w:t>✅</w:t>
      </w:r>
      <w:r>
        <w:t xml:space="preserve"> </w:t>
      </w:r>
      <w:r>
        <w:rPr>
          <w:rStyle w:val="Strong"/>
          <w:b/>
          <w:bCs w:val="0"/>
        </w:rPr>
        <w:t>3. NVIC (Nested Vectored Interrupt Controller)</w:t>
      </w:r>
      <w:r w:rsidR="00CF2C80">
        <w:rPr>
          <w:rStyle w:val="Strong"/>
          <w:b/>
          <w:bCs w:val="0"/>
        </w:rPr>
        <w:t>--Done</w:t>
      </w:r>
    </w:p>
    <w:p w:rsidR="0025479E" w:rsidRDefault="0025479E" w:rsidP="00191637">
      <w:pPr>
        <w:pStyle w:val="NormalWeb"/>
        <w:numPr>
          <w:ilvl w:val="0"/>
          <w:numId w:val="4"/>
        </w:numPr>
      </w:pPr>
      <w:r>
        <w:t>NVIC kya karta hai?</w:t>
      </w:r>
    </w:p>
    <w:p w:rsidR="0025479E" w:rsidRDefault="0025479E" w:rsidP="00191637">
      <w:pPr>
        <w:pStyle w:val="NormalWeb"/>
        <w:numPr>
          <w:ilvl w:val="0"/>
          <w:numId w:val="4"/>
        </w:numPr>
      </w:pPr>
      <w:r>
        <w:t>Cortex-M0+ mein maximum kitne interrupts supported hote hain?</w:t>
      </w:r>
    </w:p>
    <w:p w:rsidR="0025479E" w:rsidRDefault="0025479E" w:rsidP="00191637">
      <w:pPr>
        <w:pStyle w:val="NormalWeb"/>
        <w:numPr>
          <w:ilvl w:val="0"/>
          <w:numId w:val="4"/>
        </w:numPr>
      </w:pPr>
      <w:r>
        <w:t>Preemption and priority kaise kaam karta hai?</w:t>
      </w:r>
    </w:p>
    <w:p w:rsidR="0025479E" w:rsidRDefault="00DB019E" w:rsidP="0025479E">
      <w:r>
        <w:pict>
          <v:rect id="_x0000_i1027" style="width:0;height:1.5pt" o:hralign="center" o:hrstd="t" o:hr="t" fillcolor="#a0a0a0" stroked="f"/>
        </w:pict>
      </w:r>
    </w:p>
    <w:p w:rsidR="0025479E" w:rsidRDefault="0025479E" w:rsidP="0025479E">
      <w:pPr>
        <w:pStyle w:val="Heading3"/>
      </w:pPr>
      <w:r>
        <w:rPr>
          <w:rFonts w:ascii="Segoe UI Symbol" w:hAnsi="Segoe UI Symbol" w:cs="Segoe UI Symbol"/>
        </w:rPr>
        <w:t>✅</w:t>
      </w:r>
      <w:r>
        <w:t xml:space="preserve"> </w:t>
      </w:r>
      <w:r>
        <w:rPr>
          <w:rStyle w:val="Strong"/>
          <w:b/>
          <w:bCs w:val="0"/>
        </w:rPr>
        <w:t>4. Exception and Interrupts</w:t>
      </w:r>
    </w:p>
    <w:p w:rsidR="0025479E" w:rsidRDefault="0025479E" w:rsidP="00191637">
      <w:pPr>
        <w:pStyle w:val="NormalWeb"/>
        <w:numPr>
          <w:ilvl w:val="0"/>
          <w:numId w:val="5"/>
        </w:numPr>
      </w:pPr>
      <w:r>
        <w:t>ARM mein exception handling kaise hoti hai?</w:t>
      </w:r>
    </w:p>
    <w:p w:rsidR="0025479E" w:rsidRDefault="0025479E" w:rsidP="00191637">
      <w:pPr>
        <w:pStyle w:val="NormalWeb"/>
        <w:numPr>
          <w:ilvl w:val="0"/>
          <w:numId w:val="5"/>
        </w:numPr>
      </w:pPr>
      <w:r>
        <w:rPr>
          <w:rStyle w:val="HTMLCode"/>
          <w:rFonts w:eastAsiaTheme="majorEastAsia"/>
        </w:rPr>
        <w:t>HardFault</w:t>
      </w:r>
      <w:r>
        <w:t xml:space="preserve">, </w:t>
      </w:r>
      <w:r>
        <w:rPr>
          <w:rStyle w:val="HTMLCode"/>
          <w:rFonts w:eastAsiaTheme="majorEastAsia"/>
        </w:rPr>
        <w:t>NMI</w:t>
      </w:r>
      <w:r>
        <w:t xml:space="preserve">, </w:t>
      </w:r>
      <w:r>
        <w:rPr>
          <w:rStyle w:val="HTMLCode"/>
          <w:rFonts w:eastAsiaTheme="majorEastAsia"/>
        </w:rPr>
        <w:t>SysTick</w:t>
      </w:r>
      <w:r>
        <w:t xml:space="preserve"> kya hote hain?</w:t>
      </w:r>
    </w:p>
    <w:p w:rsidR="0025479E" w:rsidRDefault="0025479E" w:rsidP="00191637">
      <w:pPr>
        <w:pStyle w:val="NormalWeb"/>
        <w:numPr>
          <w:ilvl w:val="0"/>
          <w:numId w:val="5"/>
        </w:numPr>
      </w:pPr>
      <w:r>
        <w:t>Stack frame kaisa dikhta hai interrupt ke time?</w:t>
      </w:r>
    </w:p>
    <w:p w:rsidR="0025479E" w:rsidRDefault="00DB019E" w:rsidP="0025479E">
      <w:r>
        <w:pict>
          <v:rect id="_x0000_i1028" style="width:0;height:1.5pt" o:hralign="center" o:hrstd="t" o:hr="t" fillcolor="#a0a0a0" stroked="f"/>
        </w:pict>
      </w:r>
    </w:p>
    <w:p w:rsidR="0025479E" w:rsidRDefault="0025479E" w:rsidP="0025479E">
      <w:pPr>
        <w:pStyle w:val="Heading3"/>
      </w:pPr>
      <w:r>
        <w:rPr>
          <w:rFonts w:ascii="Segoe UI Symbol" w:hAnsi="Segoe UI Symbol" w:cs="Segoe UI Symbol"/>
        </w:rPr>
        <w:t>✅</w:t>
      </w:r>
      <w:r>
        <w:t xml:space="preserve"> </w:t>
      </w:r>
      <w:r>
        <w:rPr>
          <w:rStyle w:val="Strong"/>
          <w:b/>
          <w:bCs w:val="0"/>
        </w:rPr>
        <w:t>5. Memory and Bus</w:t>
      </w:r>
    </w:p>
    <w:p w:rsidR="0025479E" w:rsidRDefault="0025479E" w:rsidP="00191637">
      <w:pPr>
        <w:pStyle w:val="NormalWeb"/>
        <w:numPr>
          <w:ilvl w:val="0"/>
          <w:numId w:val="6"/>
        </w:numPr>
      </w:pPr>
      <w:r>
        <w:t xml:space="preserve">Cortex-M0+ kis memory bus ko support karta hai? → </w:t>
      </w:r>
      <w:r>
        <w:rPr>
          <w:rStyle w:val="Emphasis"/>
          <w:rFonts w:eastAsiaTheme="majorEastAsia"/>
        </w:rPr>
        <w:t>AHB-Lite</w:t>
      </w:r>
    </w:p>
    <w:p w:rsidR="0025479E" w:rsidRDefault="0025479E" w:rsidP="00191637">
      <w:pPr>
        <w:pStyle w:val="NormalWeb"/>
        <w:numPr>
          <w:ilvl w:val="0"/>
          <w:numId w:val="6"/>
        </w:numPr>
      </w:pPr>
      <w:r>
        <w:t>Little endian vs Big endian?</w:t>
      </w:r>
    </w:p>
    <w:p w:rsidR="0025479E" w:rsidRDefault="0025479E" w:rsidP="00191637">
      <w:pPr>
        <w:pStyle w:val="NormalWeb"/>
        <w:numPr>
          <w:ilvl w:val="0"/>
          <w:numId w:val="6"/>
        </w:numPr>
      </w:pPr>
      <w:r>
        <w:t>Harvard architecture kya hota hai?</w:t>
      </w:r>
    </w:p>
    <w:p w:rsidR="0025479E" w:rsidRDefault="00DB019E" w:rsidP="0025479E">
      <w:r>
        <w:pict>
          <v:rect id="_x0000_i1029" style="width:0;height:1.5pt" o:hralign="center" o:hrstd="t" o:hr="t" fillcolor="#a0a0a0" stroked="f"/>
        </w:pict>
      </w:r>
    </w:p>
    <w:p w:rsidR="0025479E" w:rsidRDefault="0025479E" w:rsidP="0025479E">
      <w:pPr>
        <w:pStyle w:val="Heading3"/>
      </w:pPr>
      <w:r>
        <w:rPr>
          <w:rFonts w:ascii="Segoe UI Symbol" w:hAnsi="Segoe UI Symbol" w:cs="Segoe UI Symbol"/>
        </w:rPr>
        <w:t>✅</w:t>
      </w:r>
      <w:r>
        <w:t xml:space="preserve"> </w:t>
      </w:r>
      <w:r>
        <w:rPr>
          <w:rStyle w:val="Strong"/>
          <w:b/>
          <w:bCs w:val="0"/>
        </w:rPr>
        <w:t>6. Power and Performance</w:t>
      </w:r>
    </w:p>
    <w:p w:rsidR="0025479E" w:rsidRDefault="0025479E" w:rsidP="00191637">
      <w:pPr>
        <w:pStyle w:val="NormalWeb"/>
        <w:numPr>
          <w:ilvl w:val="0"/>
          <w:numId w:val="7"/>
        </w:numPr>
      </w:pPr>
      <w:r>
        <w:t>Cortex-M0+ kis tarah power efficient hai?</w:t>
      </w:r>
    </w:p>
    <w:p w:rsidR="0025479E" w:rsidRDefault="0025479E" w:rsidP="00191637">
      <w:pPr>
        <w:pStyle w:val="NormalWeb"/>
        <w:numPr>
          <w:ilvl w:val="0"/>
          <w:numId w:val="7"/>
        </w:numPr>
      </w:pPr>
      <w:r>
        <w:t>Low power modes (like sleep, deep sleep) available hai ya nahi?</w:t>
      </w:r>
    </w:p>
    <w:p w:rsidR="0025479E" w:rsidRDefault="0025479E" w:rsidP="00191637">
      <w:pPr>
        <w:pStyle w:val="NormalWeb"/>
        <w:numPr>
          <w:ilvl w:val="0"/>
          <w:numId w:val="7"/>
        </w:numPr>
      </w:pPr>
      <w:r>
        <w:t>Clock gating kya hota hai?</w:t>
      </w:r>
    </w:p>
    <w:p w:rsidR="0025479E" w:rsidRDefault="00DB019E" w:rsidP="0025479E">
      <w:r>
        <w:pict>
          <v:rect id="_x0000_i1030" style="width:0;height:1.5pt" o:hralign="center" o:hrstd="t" o:hr="t" fillcolor="#a0a0a0" stroked="f"/>
        </w:pict>
      </w:r>
    </w:p>
    <w:p w:rsidR="0025479E" w:rsidRDefault="0025479E" w:rsidP="0025479E">
      <w:pPr>
        <w:pStyle w:val="Heading3"/>
      </w:pPr>
      <w:r>
        <w:rPr>
          <w:rFonts w:ascii="Segoe UI Symbol" w:hAnsi="Segoe UI Symbol" w:cs="Segoe UI Symbol"/>
        </w:rPr>
        <w:t>✅</w:t>
      </w:r>
      <w:r>
        <w:t xml:space="preserve"> </w:t>
      </w:r>
      <w:r>
        <w:rPr>
          <w:rStyle w:val="Strong"/>
          <w:b/>
          <w:bCs w:val="0"/>
        </w:rPr>
        <w:t>7. Debugging and Tools</w:t>
      </w:r>
    </w:p>
    <w:p w:rsidR="0025479E" w:rsidRDefault="0025479E" w:rsidP="00191637">
      <w:pPr>
        <w:pStyle w:val="NormalWeb"/>
        <w:numPr>
          <w:ilvl w:val="0"/>
          <w:numId w:val="8"/>
        </w:numPr>
      </w:pPr>
      <w:r>
        <w:t>SWD (Serial Wire Debug) kya hota hai? (Cortex-M0+ mein JTAG nahi hota, SWD hota hai)</w:t>
      </w:r>
    </w:p>
    <w:p w:rsidR="0025479E" w:rsidRDefault="0025479E" w:rsidP="00191637">
      <w:pPr>
        <w:pStyle w:val="NormalWeb"/>
        <w:numPr>
          <w:ilvl w:val="0"/>
          <w:numId w:val="8"/>
        </w:numPr>
      </w:pPr>
      <w:r>
        <w:t>CMSIS kya hota hai?</w:t>
      </w:r>
    </w:p>
    <w:p w:rsidR="0025479E" w:rsidRDefault="0025479E" w:rsidP="00191637">
      <w:pPr>
        <w:pStyle w:val="NormalWeb"/>
        <w:numPr>
          <w:ilvl w:val="0"/>
          <w:numId w:val="8"/>
        </w:numPr>
      </w:pPr>
      <w:r>
        <w:t>Linker script mein memory define kaise karte hain?</w:t>
      </w:r>
    </w:p>
    <w:p w:rsidR="0025479E" w:rsidRDefault="00DB019E" w:rsidP="0025479E">
      <w:r>
        <w:pict>
          <v:rect id="_x0000_i1031" style="width:0;height:1.5pt" o:hralign="center" o:hrstd="t" o:hr="t" fillcolor="#a0a0a0" stroked="f"/>
        </w:pict>
      </w:r>
    </w:p>
    <w:p w:rsidR="0025479E" w:rsidRDefault="0025479E" w:rsidP="0025479E">
      <w:pPr>
        <w:pStyle w:val="Heading3"/>
      </w:pPr>
      <w:r>
        <w:rPr>
          <w:rFonts w:ascii="Segoe UI Symbol" w:hAnsi="Segoe UI Symbol" w:cs="Segoe UI Symbol"/>
        </w:rPr>
        <w:t>✅</w:t>
      </w:r>
      <w:r>
        <w:t xml:space="preserve"> </w:t>
      </w:r>
      <w:r>
        <w:rPr>
          <w:rStyle w:val="Strong"/>
          <w:b/>
          <w:bCs w:val="0"/>
        </w:rPr>
        <w:t>8. Practical Questions (MCU-specific)</w:t>
      </w:r>
    </w:p>
    <w:p w:rsidR="0025479E" w:rsidRDefault="0025479E" w:rsidP="00191637">
      <w:pPr>
        <w:pStyle w:val="NormalWeb"/>
        <w:numPr>
          <w:ilvl w:val="0"/>
          <w:numId w:val="9"/>
        </w:numPr>
      </w:pPr>
      <w:r>
        <w:t>Tumhare project mein Cortex-M0+ ka kaunsa MCU use hua hai?</w:t>
      </w:r>
    </w:p>
    <w:p w:rsidR="0025479E" w:rsidRDefault="0025479E" w:rsidP="00191637">
      <w:pPr>
        <w:pStyle w:val="NormalWeb"/>
        <w:numPr>
          <w:ilvl w:val="0"/>
          <w:numId w:val="9"/>
        </w:numPr>
      </w:pPr>
      <w:r>
        <w:t>Tumne kis IDE/toolchain ka use kiya (STM32CubeIDE, Keil, etc.)?</w:t>
      </w:r>
    </w:p>
    <w:p w:rsidR="0025479E" w:rsidRDefault="0025479E" w:rsidP="00191637">
      <w:pPr>
        <w:pStyle w:val="NormalWeb"/>
        <w:numPr>
          <w:ilvl w:val="0"/>
          <w:numId w:val="9"/>
        </w:numPr>
      </w:pPr>
      <w:r>
        <w:t>Timer, ADC, UART, DMA jaise peripherals ka access kaise hota hai core ke through?</w:t>
      </w:r>
    </w:p>
    <w:p w:rsidR="0025479E" w:rsidRDefault="0025479E" w:rsidP="00191637">
      <w:pPr>
        <w:pStyle w:val="NormalWeb"/>
        <w:numPr>
          <w:ilvl w:val="0"/>
          <w:numId w:val="9"/>
        </w:numPr>
      </w:pPr>
      <w:r>
        <w:t>ISR (Interrupt Service Routine) likhne ka syntax kya hai?</w:t>
      </w:r>
    </w:p>
    <w:p w:rsidR="0025479E" w:rsidRDefault="00DB019E" w:rsidP="0025479E">
      <w:r>
        <w:lastRenderedPageBreak/>
        <w:pict>
          <v:rect id="_x0000_i1032" style="width:0;height:1.5pt" o:hralign="center" o:hrstd="t" o:hr="t" fillcolor="#a0a0a0" stroked="f"/>
        </w:pict>
      </w:r>
    </w:p>
    <w:p w:rsidR="0025479E" w:rsidRDefault="000E77A3" w:rsidP="0025479E">
      <w:pPr>
        <w:pStyle w:val="Heading3"/>
      </w:pPr>
      <w:r>
        <w:rPr>
          <w:rFonts w:ascii="Times New Roman" w:hAnsi="Times New Roman" w:cs="Times New Roman"/>
        </w:rPr>
        <w:t>9.</w:t>
      </w:r>
      <w:r w:rsidR="0025479E">
        <w:rPr>
          <w:rFonts w:ascii="Times New Roman" w:hAnsi="Times New Roman" w:cs="Times New Roman"/>
        </w:rPr>
        <w:t>🧠</w:t>
      </w:r>
      <w:r w:rsidR="0025479E">
        <w:t xml:space="preserve"> </w:t>
      </w:r>
      <w:r w:rsidR="0025479E">
        <w:rPr>
          <w:rStyle w:val="Strong"/>
          <w:b/>
          <w:bCs w:val="0"/>
        </w:rPr>
        <w:t>Typical Interview Questions</w:t>
      </w:r>
      <w:r w:rsidR="0025479E">
        <w:t xml:space="preserve"> (Examples):</w:t>
      </w:r>
    </w:p>
    <w:p w:rsidR="0025479E" w:rsidRDefault="0025479E" w:rsidP="00191637">
      <w:pPr>
        <w:pStyle w:val="NormalWeb"/>
        <w:numPr>
          <w:ilvl w:val="0"/>
          <w:numId w:val="10"/>
        </w:numPr>
      </w:pPr>
      <w:r>
        <w:t>Cortex-M0+ kitne-bit ka core hai? Uska instruction set kya hai?</w:t>
      </w:r>
    </w:p>
    <w:p w:rsidR="0025479E" w:rsidRDefault="0025479E" w:rsidP="00191637">
      <w:pPr>
        <w:pStyle w:val="NormalWeb"/>
        <w:numPr>
          <w:ilvl w:val="0"/>
          <w:numId w:val="10"/>
        </w:numPr>
      </w:pPr>
      <w:r>
        <w:t>Cortex-M0+ mein interrupt handling kaise hoti hai? Stack frame mein kya store hota hai?</w:t>
      </w:r>
    </w:p>
    <w:p w:rsidR="0025479E" w:rsidRDefault="0025479E" w:rsidP="00191637">
      <w:pPr>
        <w:pStyle w:val="NormalWeb"/>
        <w:numPr>
          <w:ilvl w:val="0"/>
          <w:numId w:val="10"/>
        </w:numPr>
      </w:pPr>
      <w:r>
        <w:t>NVIC ka kya kaam hota hai? Tumne uska use kaise kiya?</w:t>
      </w:r>
    </w:p>
    <w:p w:rsidR="0025479E" w:rsidRDefault="0025479E" w:rsidP="00191637">
      <w:pPr>
        <w:pStyle w:val="NormalWeb"/>
        <w:numPr>
          <w:ilvl w:val="0"/>
          <w:numId w:val="10"/>
        </w:numPr>
      </w:pPr>
      <w:r>
        <w:t>Thumb instruction set kya hota hai? Kya ye 32-bit instruction support karta hai?</w:t>
      </w:r>
    </w:p>
    <w:p w:rsidR="0025479E" w:rsidRDefault="0025479E" w:rsidP="00191637">
      <w:pPr>
        <w:pStyle w:val="NormalWeb"/>
        <w:numPr>
          <w:ilvl w:val="0"/>
          <w:numId w:val="10"/>
        </w:numPr>
      </w:pPr>
      <w:r>
        <w:t>Cortex-M3 aur M0+ mein kya farak hai?</w:t>
      </w:r>
    </w:p>
    <w:p w:rsidR="0025479E" w:rsidRDefault="00DB019E" w:rsidP="0025479E">
      <w:r>
        <w:pict>
          <v:rect id="_x0000_i1033" style="width:0;height:1.5pt" o:hralign="center" o:hrstd="t" o:hr="t" fillcolor="#a0a0a0" stroked="f"/>
        </w:pict>
      </w:r>
    </w:p>
    <w:p w:rsidR="0025479E" w:rsidRDefault="0025479E" w:rsidP="0025479E">
      <w:pPr>
        <w:pStyle w:val="Heading3"/>
      </w:pPr>
      <w:r>
        <w:rPr>
          <w:rFonts w:ascii="Segoe UI Symbol" w:hAnsi="Segoe UI Symbol" w:cs="Segoe UI Symbol"/>
        </w:rPr>
        <w:t>🔍</w:t>
      </w:r>
      <w:r>
        <w:t xml:space="preserve"> Extra Tip:</w:t>
      </w:r>
    </w:p>
    <w:p w:rsidR="0025479E" w:rsidRDefault="0025479E" w:rsidP="0025479E">
      <w:pPr>
        <w:pStyle w:val="NormalWeb"/>
      </w:pPr>
      <w:r>
        <w:t xml:space="preserve">Agar tum </w:t>
      </w:r>
      <w:r>
        <w:rPr>
          <w:rStyle w:val="Strong"/>
        </w:rPr>
        <w:t>STM32</w:t>
      </w:r>
      <w:r>
        <w:t xml:space="preserve"> series use kar rahe ho (jaise </w:t>
      </w:r>
      <w:r>
        <w:rPr>
          <w:rStyle w:val="HTMLCode"/>
          <w:rFonts w:eastAsiaTheme="majorEastAsia"/>
        </w:rPr>
        <w:t>STM32G0B1CBT6</w:t>
      </w:r>
      <w:r>
        <w:t xml:space="preserve">), to uske </w:t>
      </w:r>
      <w:r>
        <w:rPr>
          <w:rStyle w:val="Strong"/>
        </w:rPr>
        <w:t>Reference Manual</w:t>
      </w:r>
      <w:r>
        <w:t xml:space="preserve"> se related questions bhi aate hain – jisme Cortex-M0+ core hote hue peripherals ka use kaise hota hai, yeh bhi included hota hai.</w:t>
      </w:r>
    </w:p>
    <w:p w:rsidR="002955ED" w:rsidRDefault="002955ED" w:rsidP="0025479E">
      <w:pPr>
        <w:pStyle w:val="NormalWeb"/>
      </w:pPr>
    </w:p>
    <w:p w:rsidR="002955ED" w:rsidRDefault="002955ED" w:rsidP="0025479E">
      <w:pPr>
        <w:pStyle w:val="NormalWeb"/>
      </w:pPr>
    </w:p>
    <w:p w:rsidR="002955ED" w:rsidRDefault="002955ED" w:rsidP="002955ED">
      <w:pPr>
        <w:pStyle w:val="Heading3"/>
      </w:pPr>
      <w:r>
        <w:rPr>
          <w:rFonts w:ascii="Segoe UI Symbol" w:hAnsi="Segoe UI Symbol" w:cs="Segoe UI Symbol"/>
        </w:rPr>
        <w:t>🔚</w:t>
      </w:r>
      <w:r>
        <w:t xml:space="preserve"> Summary – </w:t>
      </w:r>
      <w:r>
        <w:rPr>
          <w:rStyle w:val="Strong"/>
          <w:b/>
          <w:bCs w:val="0"/>
        </w:rPr>
        <w:t>Interview ke liye kya yaad rakho: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1"/>
        <w:gridCol w:w="1275"/>
      </w:tblGrid>
      <w:tr w:rsidR="002955ED" w:rsidTr="002955ED">
        <w:trPr>
          <w:tblHeader/>
          <w:tblCellSpacing w:w="15" w:type="dxa"/>
        </w:trPr>
        <w:tc>
          <w:tcPr>
            <w:tcW w:w="0" w:type="auto"/>
            <w:vAlign w:val="center"/>
            <w:hideMark/>
          </w:tcPr>
          <w:p w:rsidR="002955ED" w:rsidRDefault="002955ED">
            <w:pPr>
              <w:jc w:val="center"/>
              <w:rPr>
                <w:b/>
                <w:bCs/>
              </w:rPr>
            </w:pPr>
            <w:r>
              <w:rPr>
                <w:b/>
                <w:bCs/>
              </w:rPr>
              <w:t>Topic</w:t>
            </w:r>
          </w:p>
        </w:tc>
        <w:tc>
          <w:tcPr>
            <w:tcW w:w="0" w:type="auto"/>
            <w:vAlign w:val="center"/>
            <w:hideMark/>
          </w:tcPr>
          <w:p w:rsidR="002955ED" w:rsidRDefault="002955ED">
            <w:pPr>
              <w:jc w:val="center"/>
              <w:rPr>
                <w:b/>
                <w:bCs/>
              </w:rPr>
            </w:pPr>
            <w:r>
              <w:rPr>
                <w:b/>
                <w:bCs/>
              </w:rPr>
              <w:t>Importance</w:t>
            </w:r>
          </w:p>
        </w:tc>
      </w:tr>
      <w:tr w:rsidR="002955ED" w:rsidTr="002955ED">
        <w:trPr>
          <w:tblCellSpacing w:w="15" w:type="dxa"/>
        </w:trPr>
        <w:tc>
          <w:tcPr>
            <w:tcW w:w="0" w:type="auto"/>
            <w:vAlign w:val="center"/>
            <w:hideMark/>
          </w:tcPr>
          <w:p w:rsidR="002955ED" w:rsidRDefault="002955ED">
            <w:r>
              <w:t>Core architecture &amp; registers</w:t>
            </w:r>
          </w:p>
        </w:tc>
        <w:tc>
          <w:tcPr>
            <w:tcW w:w="0" w:type="auto"/>
            <w:vAlign w:val="center"/>
            <w:hideMark/>
          </w:tcPr>
          <w:p w:rsidR="002955ED" w:rsidRDefault="002955ED">
            <w:r>
              <w:rPr>
                <w:rFonts w:ascii="Segoe UI Symbol" w:hAnsi="Segoe UI Symbol" w:cs="Segoe UI Symbol"/>
              </w:rPr>
              <w:t>⭐⭐⭐⭐</w:t>
            </w:r>
          </w:p>
        </w:tc>
      </w:tr>
      <w:tr w:rsidR="002955ED" w:rsidTr="002955ED">
        <w:trPr>
          <w:tblCellSpacing w:w="15" w:type="dxa"/>
        </w:trPr>
        <w:tc>
          <w:tcPr>
            <w:tcW w:w="0" w:type="auto"/>
            <w:vAlign w:val="center"/>
            <w:hideMark/>
          </w:tcPr>
          <w:p w:rsidR="002955ED" w:rsidRDefault="002955ED">
            <w:r>
              <w:t>NVIC and ISR</w:t>
            </w:r>
          </w:p>
        </w:tc>
        <w:tc>
          <w:tcPr>
            <w:tcW w:w="0" w:type="auto"/>
            <w:vAlign w:val="center"/>
            <w:hideMark/>
          </w:tcPr>
          <w:p w:rsidR="002955ED" w:rsidRDefault="002955ED">
            <w:r>
              <w:rPr>
                <w:rFonts w:ascii="Segoe UI Symbol" w:hAnsi="Segoe UI Symbol" w:cs="Segoe UI Symbol"/>
              </w:rPr>
              <w:t>⭐⭐⭐⭐</w:t>
            </w:r>
          </w:p>
        </w:tc>
      </w:tr>
      <w:tr w:rsidR="002955ED" w:rsidTr="002955ED">
        <w:trPr>
          <w:tblCellSpacing w:w="15" w:type="dxa"/>
        </w:trPr>
        <w:tc>
          <w:tcPr>
            <w:tcW w:w="0" w:type="auto"/>
            <w:vAlign w:val="center"/>
            <w:hideMark/>
          </w:tcPr>
          <w:p w:rsidR="002955ED" w:rsidRDefault="002955ED">
            <w:r>
              <w:t>Exception handling</w:t>
            </w:r>
          </w:p>
        </w:tc>
        <w:tc>
          <w:tcPr>
            <w:tcW w:w="0" w:type="auto"/>
            <w:vAlign w:val="center"/>
            <w:hideMark/>
          </w:tcPr>
          <w:p w:rsidR="002955ED" w:rsidRDefault="002955ED">
            <w:r>
              <w:rPr>
                <w:rFonts w:ascii="Segoe UI Symbol" w:hAnsi="Segoe UI Symbol" w:cs="Segoe UI Symbol"/>
              </w:rPr>
              <w:t>⭐⭐⭐</w:t>
            </w:r>
          </w:p>
        </w:tc>
      </w:tr>
      <w:tr w:rsidR="002955ED" w:rsidTr="002955ED">
        <w:trPr>
          <w:tblCellSpacing w:w="15" w:type="dxa"/>
        </w:trPr>
        <w:tc>
          <w:tcPr>
            <w:tcW w:w="0" w:type="auto"/>
            <w:vAlign w:val="center"/>
            <w:hideMark/>
          </w:tcPr>
          <w:p w:rsidR="002955ED" w:rsidRDefault="002955ED">
            <w:r>
              <w:t>Memory &amp; Bus system</w:t>
            </w:r>
          </w:p>
        </w:tc>
        <w:tc>
          <w:tcPr>
            <w:tcW w:w="0" w:type="auto"/>
            <w:vAlign w:val="center"/>
            <w:hideMark/>
          </w:tcPr>
          <w:p w:rsidR="002955ED" w:rsidRDefault="002955ED">
            <w:r>
              <w:rPr>
                <w:rFonts w:ascii="Segoe UI Symbol" w:hAnsi="Segoe UI Symbol" w:cs="Segoe UI Symbol"/>
              </w:rPr>
              <w:t>⭐⭐⭐</w:t>
            </w:r>
          </w:p>
        </w:tc>
      </w:tr>
      <w:tr w:rsidR="002955ED" w:rsidTr="002955ED">
        <w:trPr>
          <w:tblCellSpacing w:w="15" w:type="dxa"/>
        </w:trPr>
        <w:tc>
          <w:tcPr>
            <w:tcW w:w="0" w:type="auto"/>
            <w:vAlign w:val="center"/>
            <w:hideMark/>
          </w:tcPr>
          <w:p w:rsidR="002955ED" w:rsidRDefault="002955ED">
            <w:r>
              <w:t>Debugging &amp; SWD</w:t>
            </w:r>
          </w:p>
        </w:tc>
        <w:tc>
          <w:tcPr>
            <w:tcW w:w="0" w:type="auto"/>
            <w:vAlign w:val="center"/>
            <w:hideMark/>
          </w:tcPr>
          <w:p w:rsidR="002955ED" w:rsidRDefault="002955ED">
            <w:r>
              <w:rPr>
                <w:rFonts w:ascii="Segoe UI Symbol" w:hAnsi="Segoe UI Symbol" w:cs="Segoe UI Symbol"/>
              </w:rPr>
              <w:t>⭐⭐</w:t>
            </w:r>
          </w:p>
        </w:tc>
      </w:tr>
      <w:tr w:rsidR="002955ED" w:rsidTr="002955ED">
        <w:trPr>
          <w:tblCellSpacing w:w="15" w:type="dxa"/>
        </w:trPr>
        <w:tc>
          <w:tcPr>
            <w:tcW w:w="0" w:type="auto"/>
            <w:vAlign w:val="center"/>
            <w:hideMark/>
          </w:tcPr>
          <w:p w:rsidR="002955ED" w:rsidRDefault="002955ED">
            <w:r>
              <w:t>Power-saving features</w:t>
            </w:r>
          </w:p>
        </w:tc>
        <w:tc>
          <w:tcPr>
            <w:tcW w:w="0" w:type="auto"/>
            <w:vAlign w:val="center"/>
            <w:hideMark/>
          </w:tcPr>
          <w:p w:rsidR="002955ED" w:rsidRDefault="002955ED">
            <w:r>
              <w:rPr>
                <w:rFonts w:ascii="Segoe UI Symbol" w:hAnsi="Segoe UI Symbol" w:cs="Segoe UI Symbol"/>
              </w:rPr>
              <w:t>⭐⭐</w:t>
            </w:r>
          </w:p>
        </w:tc>
      </w:tr>
      <w:tr w:rsidR="002955ED" w:rsidTr="002955ED">
        <w:trPr>
          <w:tblCellSpacing w:w="15" w:type="dxa"/>
        </w:trPr>
        <w:tc>
          <w:tcPr>
            <w:tcW w:w="0" w:type="auto"/>
            <w:vAlign w:val="center"/>
            <w:hideMark/>
          </w:tcPr>
          <w:p w:rsidR="002955ED" w:rsidRDefault="002955ED">
            <w:r>
              <w:t>Cortex-M0+ vs others</w:t>
            </w:r>
          </w:p>
        </w:tc>
        <w:tc>
          <w:tcPr>
            <w:tcW w:w="0" w:type="auto"/>
            <w:vAlign w:val="center"/>
            <w:hideMark/>
          </w:tcPr>
          <w:p w:rsidR="002955ED" w:rsidRDefault="002955ED">
            <w:r>
              <w:rPr>
                <w:rFonts w:ascii="Segoe UI Symbol" w:hAnsi="Segoe UI Symbol" w:cs="Segoe UI Symbol"/>
              </w:rPr>
              <w:t>⭐⭐</w:t>
            </w:r>
          </w:p>
        </w:tc>
      </w:tr>
      <w:tr w:rsidR="002955ED" w:rsidTr="002955ED">
        <w:trPr>
          <w:tblCellSpacing w:w="15" w:type="dxa"/>
        </w:trPr>
        <w:tc>
          <w:tcPr>
            <w:tcW w:w="0" w:type="auto"/>
            <w:vAlign w:val="center"/>
            <w:hideMark/>
          </w:tcPr>
          <w:p w:rsidR="002955ED" w:rsidRDefault="002955ED">
            <w:r>
              <w:t>Practical coding with peripherals</w:t>
            </w:r>
          </w:p>
        </w:tc>
        <w:tc>
          <w:tcPr>
            <w:tcW w:w="0" w:type="auto"/>
            <w:vAlign w:val="center"/>
            <w:hideMark/>
          </w:tcPr>
          <w:p w:rsidR="002955ED" w:rsidRDefault="002955ED">
            <w:r>
              <w:rPr>
                <w:rFonts w:ascii="Segoe UI Symbol" w:hAnsi="Segoe UI Symbol" w:cs="Segoe UI Symbol"/>
              </w:rPr>
              <w:t>⭐⭐⭐⭐</w:t>
            </w:r>
          </w:p>
        </w:tc>
      </w:tr>
    </w:tbl>
    <w:p w:rsidR="00E74506" w:rsidRDefault="00E74506" w:rsidP="0025479E">
      <w:pPr>
        <w:pStyle w:val="NormalWeb"/>
      </w:pPr>
    </w:p>
    <w:p w:rsidR="005E149B" w:rsidRDefault="005E149B" w:rsidP="005E149B">
      <w:pPr>
        <w:pStyle w:val="NormalWeb"/>
      </w:pPr>
      <w:r>
        <w:rPr>
          <w:rStyle w:val="Strong"/>
        </w:rPr>
        <w:t>What is ARM Cortex-M family?</w:t>
      </w:r>
      <w:r>
        <w:t xml:space="preserve"> </w:t>
      </w:r>
      <w:r>
        <w:rPr>
          <w:rStyle w:val="Emphasis"/>
          <w:rFonts w:eastAsiaTheme="majorEastAsia"/>
        </w:rPr>
        <w:t>(Interview style in points)</w:t>
      </w:r>
    </w:p>
    <w:p w:rsidR="005E149B" w:rsidRDefault="005E149B" w:rsidP="00191637">
      <w:pPr>
        <w:pStyle w:val="NormalWeb"/>
        <w:numPr>
          <w:ilvl w:val="0"/>
          <w:numId w:val="11"/>
        </w:numPr>
      </w:pPr>
      <w:r>
        <w:rPr>
          <w:rStyle w:val="Strong"/>
        </w:rPr>
        <w:t>ARM Cortex-M family</w:t>
      </w:r>
      <w:r>
        <w:t xml:space="preserve"> ek group hai 32-bit microcontroller cores ka, jo </w:t>
      </w:r>
      <w:r>
        <w:rPr>
          <w:rStyle w:val="Strong"/>
        </w:rPr>
        <w:t>ARM company</w:t>
      </w:r>
      <w:r>
        <w:t xml:space="preserve"> ne banaya hai.</w:t>
      </w:r>
    </w:p>
    <w:p w:rsidR="005E149B" w:rsidRDefault="005E149B" w:rsidP="00191637">
      <w:pPr>
        <w:pStyle w:val="NormalWeb"/>
        <w:numPr>
          <w:ilvl w:val="0"/>
          <w:numId w:val="11"/>
        </w:numPr>
      </w:pPr>
      <w:r>
        <w:lastRenderedPageBreak/>
        <w:t xml:space="preserve">Ye cores </w:t>
      </w:r>
      <w:r>
        <w:rPr>
          <w:rStyle w:val="Strong"/>
        </w:rPr>
        <w:t>RISC (Reduced Instruction Set Computer)</w:t>
      </w:r>
      <w:r>
        <w:t xml:space="preserve"> architecture par based hote hain – simple aur fast instruction set ke liye.</w:t>
      </w:r>
    </w:p>
    <w:p w:rsidR="005E149B" w:rsidRDefault="005E149B" w:rsidP="00191637">
      <w:pPr>
        <w:pStyle w:val="NormalWeb"/>
        <w:numPr>
          <w:ilvl w:val="0"/>
          <w:numId w:val="11"/>
        </w:numPr>
      </w:pPr>
      <w:r>
        <w:t xml:space="preserve">Inka use </w:t>
      </w:r>
      <w:r>
        <w:rPr>
          <w:rStyle w:val="Strong"/>
        </w:rPr>
        <w:t>embedded systems</w:t>
      </w:r>
      <w:r>
        <w:t xml:space="preserve">, </w:t>
      </w:r>
      <w:r>
        <w:rPr>
          <w:rStyle w:val="Strong"/>
        </w:rPr>
        <w:t>IoT devices</w:t>
      </w:r>
      <w:r>
        <w:t xml:space="preserve">, </w:t>
      </w:r>
      <w:r>
        <w:rPr>
          <w:rStyle w:val="Strong"/>
        </w:rPr>
        <w:t>consumer products</w:t>
      </w:r>
      <w:r>
        <w:t xml:space="preserve">, aur </w:t>
      </w:r>
      <w:r>
        <w:rPr>
          <w:rStyle w:val="Strong"/>
        </w:rPr>
        <w:t>industrial control</w:t>
      </w:r>
      <w:r>
        <w:t xml:space="preserve"> me hota hai.</w:t>
      </w:r>
    </w:p>
    <w:p w:rsidR="005E149B" w:rsidRDefault="005E149B" w:rsidP="00191637">
      <w:pPr>
        <w:pStyle w:val="NormalWeb"/>
        <w:numPr>
          <w:ilvl w:val="0"/>
          <w:numId w:val="11"/>
        </w:numPr>
      </w:pPr>
      <w:r>
        <w:t>Cortex-M family me alag-alag cores hote hain:</w:t>
      </w:r>
    </w:p>
    <w:p w:rsidR="005E149B" w:rsidRDefault="005E149B" w:rsidP="00191637">
      <w:pPr>
        <w:pStyle w:val="NormalWeb"/>
        <w:numPr>
          <w:ilvl w:val="1"/>
          <w:numId w:val="11"/>
        </w:numPr>
      </w:pPr>
      <w:r>
        <w:rPr>
          <w:rStyle w:val="Strong"/>
        </w:rPr>
        <w:t>Cortex-M0 / M0+</w:t>
      </w:r>
      <w:r>
        <w:t xml:space="preserve"> → low power &amp; simple applications</w:t>
      </w:r>
    </w:p>
    <w:p w:rsidR="005E149B" w:rsidRDefault="005E149B" w:rsidP="00191637">
      <w:pPr>
        <w:pStyle w:val="NormalWeb"/>
        <w:numPr>
          <w:ilvl w:val="1"/>
          <w:numId w:val="11"/>
        </w:numPr>
      </w:pPr>
      <w:r>
        <w:rPr>
          <w:rStyle w:val="Strong"/>
        </w:rPr>
        <w:t>Cortex-M3 / M4</w:t>
      </w:r>
      <w:r>
        <w:t xml:space="preserve"> → better performance, M4 me DSP features bhi hote hain</w:t>
      </w:r>
    </w:p>
    <w:p w:rsidR="005E149B" w:rsidRDefault="005E149B" w:rsidP="00191637">
      <w:pPr>
        <w:pStyle w:val="NormalWeb"/>
        <w:numPr>
          <w:ilvl w:val="1"/>
          <w:numId w:val="11"/>
        </w:numPr>
      </w:pPr>
      <w:r>
        <w:rPr>
          <w:rStyle w:val="Strong"/>
        </w:rPr>
        <w:t>Cortex-M7</w:t>
      </w:r>
      <w:r>
        <w:t xml:space="preserve"> → high performance applications ke liye</w:t>
      </w:r>
    </w:p>
    <w:p w:rsidR="005E149B" w:rsidRDefault="005E149B" w:rsidP="00191637">
      <w:pPr>
        <w:pStyle w:val="NormalWeb"/>
        <w:numPr>
          <w:ilvl w:val="0"/>
          <w:numId w:val="11"/>
        </w:numPr>
      </w:pPr>
      <w:r>
        <w:t xml:space="preserve">Ye cores </w:t>
      </w:r>
      <w:r>
        <w:rPr>
          <w:rStyle w:val="Strong"/>
        </w:rPr>
        <w:t>low power</w:t>
      </w:r>
      <w:r>
        <w:t xml:space="preserve">, </w:t>
      </w:r>
      <w:r>
        <w:rPr>
          <w:rStyle w:val="Strong"/>
        </w:rPr>
        <w:t>low cost</w:t>
      </w:r>
      <w:r>
        <w:t xml:space="preserve">, aur </w:t>
      </w:r>
      <w:r>
        <w:rPr>
          <w:rStyle w:val="Strong"/>
        </w:rPr>
        <w:t>fast interrupt response</w:t>
      </w:r>
      <w:r>
        <w:t xml:space="preserve"> ke liye design kiye gaye hote hain.</w:t>
      </w:r>
    </w:p>
    <w:p w:rsidR="00E74506" w:rsidRDefault="005E149B" w:rsidP="00191637">
      <w:pPr>
        <w:pStyle w:val="NormalWeb"/>
        <w:numPr>
          <w:ilvl w:val="0"/>
          <w:numId w:val="11"/>
        </w:numPr>
      </w:pPr>
      <w:r>
        <w:t xml:space="preserve">Programming inhe </w:t>
      </w:r>
      <w:r>
        <w:rPr>
          <w:rStyle w:val="Strong"/>
        </w:rPr>
        <w:t>CMSIS library</w:t>
      </w:r>
      <w:r>
        <w:t xml:space="preserve"> ke through easily kiya ja sakta hai (specially STM32 MCUs me).</w:t>
      </w:r>
    </w:p>
    <w:p w:rsidR="00E74506" w:rsidRDefault="00E74506" w:rsidP="00E74506">
      <w:pPr>
        <w:pStyle w:val="NormalWeb"/>
        <w:ind w:left="720"/>
      </w:pPr>
    </w:p>
    <w:p w:rsidR="00E74506" w:rsidRDefault="00E74506" w:rsidP="00E74506">
      <w:pPr>
        <w:pStyle w:val="NormalWeb"/>
      </w:pPr>
      <w:r>
        <w:rPr>
          <w:rStyle w:val="Strong"/>
        </w:rPr>
        <w:t>What is ARM Cortex-M family?</w:t>
      </w:r>
    </w:p>
    <w:p w:rsidR="00E74506" w:rsidRDefault="00E74506" w:rsidP="00191637">
      <w:pPr>
        <w:pStyle w:val="NormalWeb"/>
        <w:numPr>
          <w:ilvl w:val="0"/>
          <w:numId w:val="12"/>
        </w:numPr>
      </w:pPr>
      <w:r>
        <w:t>ARM Cortex-M is a group of processors made by a company called ARM.</w:t>
      </w:r>
    </w:p>
    <w:p w:rsidR="00E74506" w:rsidRDefault="00E74506" w:rsidP="00191637">
      <w:pPr>
        <w:pStyle w:val="NormalWeb"/>
        <w:numPr>
          <w:ilvl w:val="0"/>
          <w:numId w:val="12"/>
        </w:numPr>
      </w:pPr>
      <w:r>
        <w:t>These are 32-bit processors used in small electronic devices.</w:t>
      </w:r>
    </w:p>
    <w:p w:rsidR="00E74506" w:rsidRDefault="00E74506" w:rsidP="00191637">
      <w:pPr>
        <w:pStyle w:val="NormalWeb"/>
        <w:numPr>
          <w:ilvl w:val="0"/>
          <w:numId w:val="12"/>
        </w:numPr>
      </w:pPr>
      <w:r>
        <w:t xml:space="preserve">They are made for </w:t>
      </w:r>
      <w:r>
        <w:rPr>
          <w:rStyle w:val="Strong"/>
        </w:rPr>
        <w:t>simple</w:t>
      </w:r>
      <w:r>
        <w:t xml:space="preserve">, </w:t>
      </w:r>
      <w:r>
        <w:rPr>
          <w:rStyle w:val="Strong"/>
        </w:rPr>
        <w:t>low-power</w:t>
      </w:r>
      <w:r>
        <w:t xml:space="preserve">, and </w:t>
      </w:r>
      <w:r>
        <w:rPr>
          <w:rStyle w:val="Strong"/>
        </w:rPr>
        <w:t>low-cost</w:t>
      </w:r>
      <w:r>
        <w:t xml:space="preserve"> systems.</w:t>
      </w:r>
    </w:p>
    <w:p w:rsidR="00E74506" w:rsidRDefault="00E74506" w:rsidP="00191637">
      <w:pPr>
        <w:pStyle w:val="NormalWeb"/>
        <w:numPr>
          <w:ilvl w:val="0"/>
          <w:numId w:val="12"/>
        </w:numPr>
      </w:pPr>
      <w:r>
        <w:t>Cortex-M is used in things like:</w:t>
      </w:r>
    </w:p>
    <w:p w:rsidR="00E74506" w:rsidRDefault="00E74506" w:rsidP="00191637">
      <w:pPr>
        <w:pStyle w:val="NormalWeb"/>
        <w:numPr>
          <w:ilvl w:val="1"/>
          <w:numId w:val="12"/>
        </w:numPr>
      </w:pPr>
      <w:r>
        <w:t>Home electronics</w:t>
      </w:r>
    </w:p>
    <w:p w:rsidR="00E74506" w:rsidRDefault="00E74506" w:rsidP="00191637">
      <w:pPr>
        <w:pStyle w:val="NormalWeb"/>
        <w:numPr>
          <w:ilvl w:val="1"/>
          <w:numId w:val="12"/>
        </w:numPr>
      </w:pPr>
      <w:r>
        <w:t>Industrial machines</w:t>
      </w:r>
    </w:p>
    <w:p w:rsidR="00E74506" w:rsidRDefault="00E74506" w:rsidP="00191637">
      <w:pPr>
        <w:pStyle w:val="NormalWeb"/>
        <w:numPr>
          <w:ilvl w:val="1"/>
          <w:numId w:val="12"/>
        </w:numPr>
      </w:pPr>
      <w:r>
        <w:t>IoT devices</w:t>
      </w:r>
    </w:p>
    <w:p w:rsidR="00E74506" w:rsidRDefault="00E74506" w:rsidP="00191637">
      <w:pPr>
        <w:pStyle w:val="NormalWeb"/>
        <w:numPr>
          <w:ilvl w:val="1"/>
          <w:numId w:val="12"/>
        </w:numPr>
      </w:pPr>
      <w:r>
        <w:t>Smart sensors</w:t>
      </w:r>
    </w:p>
    <w:p w:rsidR="00E74506" w:rsidRDefault="00E74506" w:rsidP="00191637">
      <w:pPr>
        <w:pStyle w:val="NormalWeb"/>
        <w:numPr>
          <w:ilvl w:val="0"/>
          <w:numId w:val="12"/>
        </w:numPr>
      </w:pPr>
      <w:r>
        <w:t>Different types of Cortex-M:</w:t>
      </w:r>
    </w:p>
    <w:p w:rsidR="00E74506" w:rsidRDefault="00E74506" w:rsidP="00191637">
      <w:pPr>
        <w:pStyle w:val="NormalWeb"/>
        <w:numPr>
          <w:ilvl w:val="1"/>
          <w:numId w:val="12"/>
        </w:numPr>
      </w:pPr>
      <w:r>
        <w:rPr>
          <w:rStyle w:val="Strong"/>
        </w:rPr>
        <w:t>Cortex-M0 / M0+</w:t>
      </w:r>
      <w:r>
        <w:t xml:space="preserve"> – very small and low power</w:t>
      </w:r>
    </w:p>
    <w:p w:rsidR="00E74506" w:rsidRDefault="00E74506" w:rsidP="00191637">
      <w:pPr>
        <w:pStyle w:val="NormalWeb"/>
        <w:numPr>
          <w:ilvl w:val="1"/>
          <w:numId w:val="12"/>
        </w:numPr>
      </w:pPr>
      <w:r>
        <w:rPr>
          <w:rStyle w:val="Strong"/>
        </w:rPr>
        <w:t>Cortex-M3 / M4</w:t>
      </w:r>
      <w:r>
        <w:t xml:space="preserve"> – faster and better, M4 has extra features</w:t>
      </w:r>
    </w:p>
    <w:p w:rsidR="00E74506" w:rsidRDefault="00E74506" w:rsidP="00191637">
      <w:pPr>
        <w:pStyle w:val="NormalWeb"/>
        <w:numPr>
          <w:ilvl w:val="1"/>
          <w:numId w:val="12"/>
        </w:numPr>
      </w:pPr>
      <w:r>
        <w:rPr>
          <w:rStyle w:val="Strong"/>
        </w:rPr>
        <w:t>Cortex-M7</w:t>
      </w:r>
      <w:r>
        <w:t xml:space="preserve"> – very fast, used in complex systems</w:t>
      </w:r>
    </w:p>
    <w:p w:rsidR="00E74506" w:rsidRDefault="00E74506" w:rsidP="00191637">
      <w:pPr>
        <w:pStyle w:val="NormalWeb"/>
        <w:numPr>
          <w:ilvl w:val="0"/>
          <w:numId w:val="12"/>
        </w:numPr>
      </w:pPr>
      <w:r>
        <w:t>These are easy to use and fast with interrupts.</w:t>
      </w:r>
    </w:p>
    <w:p w:rsidR="00E74506" w:rsidRDefault="00E74506" w:rsidP="00191637">
      <w:pPr>
        <w:pStyle w:val="NormalWeb"/>
        <w:numPr>
          <w:ilvl w:val="0"/>
          <w:numId w:val="12"/>
        </w:numPr>
      </w:pPr>
      <w:r>
        <w:t xml:space="preserve">Many companies like </w:t>
      </w:r>
      <w:r>
        <w:rPr>
          <w:rStyle w:val="Strong"/>
        </w:rPr>
        <w:t>STMicroelectronics (STM32)</w:t>
      </w:r>
      <w:r>
        <w:t xml:space="preserve"> use Cortex-M cores in their microcontrollers.</w:t>
      </w:r>
    </w:p>
    <w:p w:rsidR="005E149B" w:rsidRDefault="005E149B" w:rsidP="0025479E">
      <w:pPr>
        <w:pStyle w:val="NormalWeb"/>
      </w:pPr>
    </w:p>
    <w:p w:rsidR="005E149B" w:rsidRDefault="005E149B" w:rsidP="0025479E">
      <w:pPr>
        <w:pStyle w:val="NormalWeb"/>
      </w:pPr>
    </w:p>
    <w:p w:rsidR="005E149B" w:rsidRDefault="005E149B" w:rsidP="0025479E">
      <w:pPr>
        <w:pStyle w:val="NormalWeb"/>
      </w:pPr>
    </w:p>
    <w:p w:rsidR="00985976" w:rsidRDefault="007D1219" w:rsidP="007D1219">
      <w:pPr>
        <w:pStyle w:val="NormalWeb"/>
      </w:pPr>
      <w:r w:rsidRPr="007D1219">
        <w:rPr>
          <w:b/>
          <w:sz w:val="28"/>
        </w:rPr>
        <w:t>Q.</w:t>
      </w:r>
      <w:r w:rsidRPr="007D1219">
        <w:rPr>
          <w:sz w:val="28"/>
        </w:rPr>
        <w:t xml:space="preserve"> </w:t>
      </w:r>
      <w:r w:rsidR="00985976">
        <w:t xml:space="preserve">Ye kis ISA (Instruction Set Architecture) ko support karta hai? → </w:t>
      </w:r>
      <w:r w:rsidR="00985976">
        <w:rPr>
          <w:rStyle w:val="Emphasis"/>
          <w:rFonts w:eastAsiaTheme="majorEastAsia"/>
        </w:rPr>
        <w:t>(ARMv6-M, Thumb instruction set)</w:t>
      </w:r>
    </w:p>
    <w:p w:rsidR="00D713E5" w:rsidRDefault="00D713E5" w:rsidP="00D713E5">
      <w:pPr>
        <w:pStyle w:val="NormalWeb"/>
      </w:pPr>
      <w:r>
        <w:rPr>
          <w:rStyle w:val="Strong"/>
        </w:rPr>
        <w:t xml:space="preserve">Cortex-M0 / M0+ ISA Summary </w:t>
      </w:r>
    </w:p>
    <w:p w:rsidR="00D713E5" w:rsidRDefault="00D713E5" w:rsidP="00191637">
      <w:pPr>
        <w:pStyle w:val="NormalWeb"/>
        <w:numPr>
          <w:ilvl w:val="0"/>
          <w:numId w:val="13"/>
        </w:numPr>
      </w:pPr>
      <w:r>
        <w:t xml:space="preserve">Cortex-M0 aur M0+ </w:t>
      </w:r>
      <w:r>
        <w:rPr>
          <w:rStyle w:val="Strong"/>
        </w:rPr>
        <w:t>ARMv6-M</w:t>
      </w:r>
      <w:r>
        <w:t xml:space="preserve"> instruction set architecture (ISA) ko support karte hain.</w:t>
      </w:r>
    </w:p>
    <w:p w:rsidR="00D713E5" w:rsidRDefault="00D713E5" w:rsidP="00191637">
      <w:pPr>
        <w:pStyle w:val="NormalWeb"/>
        <w:numPr>
          <w:ilvl w:val="0"/>
          <w:numId w:val="13"/>
        </w:numPr>
      </w:pPr>
      <w:r>
        <w:t xml:space="preserve">Ye cores sirf </w:t>
      </w:r>
      <w:r>
        <w:rPr>
          <w:rStyle w:val="Strong"/>
        </w:rPr>
        <w:t>Thumb instructions</w:t>
      </w:r>
      <w:r>
        <w:t xml:space="preserve"> ko support karte hain — matlab saare instructions </w:t>
      </w:r>
      <w:r>
        <w:rPr>
          <w:rStyle w:val="Strong"/>
        </w:rPr>
        <w:t>16-bit</w:t>
      </w:r>
      <w:r>
        <w:t xml:space="preserve"> ke hote hain.</w:t>
      </w:r>
    </w:p>
    <w:p w:rsidR="00D713E5" w:rsidRDefault="00D713E5" w:rsidP="00191637">
      <w:pPr>
        <w:pStyle w:val="NormalWeb"/>
        <w:numPr>
          <w:ilvl w:val="0"/>
          <w:numId w:val="13"/>
        </w:numPr>
      </w:pPr>
      <w:r>
        <w:t>16-bit instructions hone se code size chhota hota hai, aur memory bhi kam use hoti hai.</w:t>
      </w:r>
    </w:p>
    <w:p w:rsidR="00D713E5" w:rsidRDefault="00D713E5" w:rsidP="00191637">
      <w:pPr>
        <w:pStyle w:val="NormalWeb"/>
        <w:numPr>
          <w:ilvl w:val="0"/>
          <w:numId w:val="13"/>
        </w:numPr>
      </w:pPr>
      <w:r>
        <w:lastRenderedPageBreak/>
        <w:t xml:space="preserve">Inme </w:t>
      </w:r>
      <w:r>
        <w:rPr>
          <w:rStyle w:val="Strong"/>
        </w:rPr>
        <w:t>basic aur limited instructions</w:t>
      </w:r>
      <w:r>
        <w:t xml:space="preserve"> hote hain:</w:t>
      </w:r>
    </w:p>
    <w:p w:rsidR="00D713E5" w:rsidRDefault="00D713E5" w:rsidP="00191637">
      <w:pPr>
        <w:pStyle w:val="NormalWeb"/>
        <w:numPr>
          <w:ilvl w:val="1"/>
          <w:numId w:val="13"/>
        </w:numPr>
      </w:pPr>
      <w:r>
        <w:t>No divide instruction</w:t>
      </w:r>
    </w:p>
    <w:p w:rsidR="00D713E5" w:rsidRDefault="00D713E5" w:rsidP="00191637">
      <w:pPr>
        <w:pStyle w:val="NormalWeb"/>
        <w:numPr>
          <w:ilvl w:val="1"/>
          <w:numId w:val="13"/>
        </w:numPr>
      </w:pPr>
      <w:r>
        <w:t>No floating point support</w:t>
      </w:r>
    </w:p>
    <w:p w:rsidR="00D713E5" w:rsidRDefault="00D713E5" w:rsidP="00191637">
      <w:pPr>
        <w:pStyle w:val="NormalWeb"/>
        <w:numPr>
          <w:ilvl w:val="1"/>
          <w:numId w:val="13"/>
        </w:numPr>
      </w:pPr>
      <w:r>
        <w:t>No 32-bit ARM instructions (only 16-bit Thumb)</w:t>
      </w:r>
    </w:p>
    <w:p w:rsidR="00D713E5" w:rsidRDefault="00D713E5" w:rsidP="00191637">
      <w:pPr>
        <w:pStyle w:val="NormalWeb"/>
        <w:numPr>
          <w:ilvl w:val="0"/>
          <w:numId w:val="13"/>
        </w:numPr>
      </w:pPr>
      <w:r>
        <w:t xml:space="preserve">Ye cores </w:t>
      </w:r>
      <w:r>
        <w:rPr>
          <w:rStyle w:val="Strong"/>
        </w:rPr>
        <w:t>low power</w:t>
      </w:r>
      <w:r>
        <w:t xml:space="preserve"> aur </w:t>
      </w:r>
      <w:r>
        <w:rPr>
          <w:rStyle w:val="Strong"/>
        </w:rPr>
        <w:t>low cost</w:t>
      </w:r>
      <w:r>
        <w:t xml:space="preserve"> applications ke liye perfect hote hain, jaise:</w:t>
      </w:r>
    </w:p>
    <w:p w:rsidR="00D713E5" w:rsidRDefault="00D713E5" w:rsidP="00191637">
      <w:pPr>
        <w:pStyle w:val="NormalWeb"/>
        <w:numPr>
          <w:ilvl w:val="1"/>
          <w:numId w:val="13"/>
        </w:numPr>
      </w:pPr>
      <w:r>
        <w:t>Sensor devices</w:t>
      </w:r>
    </w:p>
    <w:p w:rsidR="00D713E5" w:rsidRDefault="00D713E5" w:rsidP="00191637">
      <w:pPr>
        <w:pStyle w:val="NormalWeb"/>
        <w:numPr>
          <w:ilvl w:val="1"/>
          <w:numId w:val="13"/>
        </w:numPr>
      </w:pPr>
      <w:r>
        <w:t>Battery-powered products</w:t>
      </w:r>
    </w:p>
    <w:p w:rsidR="00D713E5" w:rsidRDefault="00D713E5" w:rsidP="00191637">
      <w:pPr>
        <w:pStyle w:val="NormalWeb"/>
        <w:numPr>
          <w:ilvl w:val="1"/>
          <w:numId w:val="13"/>
        </w:numPr>
      </w:pPr>
      <w:r>
        <w:t>Simple embedded controllers</w:t>
      </w:r>
    </w:p>
    <w:p w:rsidR="00D713E5" w:rsidRDefault="00D713E5" w:rsidP="00191637">
      <w:pPr>
        <w:pStyle w:val="NormalWeb"/>
        <w:numPr>
          <w:ilvl w:val="0"/>
          <w:numId w:val="13"/>
        </w:numPr>
      </w:pPr>
      <w:r>
        <w:t>Inka design simple hota hai, isliye yeh beginners aur small embedded projects ke liye best hote hain.</w:t>
      </w:r>
    </w:p>
    <w:p w:rsidR="007D1219" w:rsidRDefault="007D1219" w:rsidP="007D1219">
      <w:pPr>
        <w:pStyle w:val="Heading3"/>
      </w:pPr>
      <w:r>
        <w:rPr>
          <w:rStyle w:val="Strong"/>
          <w:b/>
          <w:bCs w:val="0"/>
        </w:rPr>
        <w:t>1. ARMv6-M kya hai?</w:t>
      </w:r>
    </w:p>
    <w:p w:rsidR="007D1219" w:rsidRDefault="007D1219" w:rsidP="00191637">
      <w:pPr>
        <w:pStyle w:val="NormalWeb"/>
        <w:numPr>
          <w:ilvl w:val="0"/>
          <w:numId w:val="14"/>
        </w:numPr>
      </w:pPr>
      <w:r>
        <w:rPr>
          <w:rStyle w:val="Strong"/>
        </w:rPr>
        <w:t>ARMv6-M</w:t>
      </w:r>
      <w:r>
        <w:t xml:space="preserve"> ek </w:t>
      </w:r>
      <w:r>
        <w:rPr>
          <w:rStyle w:val="Strong"/>
        </w:rPr>
        <w:t>Instruction Set Architecture (ISA)</w:t>
      </w:r>
      <w:r>
        <w:t xml:space="preserve"> hai.</w:t>
      </w:r>
    </w:p>
    <w:p w:rsidR="007D1219" w:rsidRDefault="007D1219" w:rsidP="00191637">
      <w:pPr>
        <w:pStyle w:val="NormalWeb"/>
        <w:numPr>
          <w:ilvl w:val="0"/>
          <w:numId w:val="14"/>
        </w:numPr>
      </w:pPr>
      <w:r>
        <w:t xml:space="preserve">Ye ek </w:t>
      </w:r>
      <w:r>
        <w:rPr>
          <w:rStyle w:val="Strong"/>
        </w:rPr>
        <w:t>set of rules &amp; instructions</w:t>
      </w:r>
      <w:r>
        <w:t xml:space="preserve"> ka group hai, jo batata hai ki </w:t>
      </w:r>
      <w:r>
        <w:rPr>
          <w:rStyle w:val="Strong"/>
        </w:rPr>
        <w:t>Cortex-M0</w:t>
      </w:r>
      <w:r>
        <w:t xml:space="preserve"> aur </w:t>
      </w:r>
      <w:r>
        <w:rPr>
          <w:rStyle w:val="Strong"/>
        </w:rPr>
        <w:t>M0+</w:t>
      </w:r>
      <w:r>
        <w:t xml:space="preserve"> type ke cores ka processor </w:t>
      </w:r>
      <w:r>
        <w:rPr>
          <w:rStyle w:val="Strong"/>
        </w:rPr>
        <w:t>kaise kaam karega</w:t>
      </w:r>
      <w:r>
        <w:t>.</w:t>
      </w:r>
    </w:p>
    <w:p w:rsidR="007D1219" w:rsidRDefault="007D1219" w:rsidP="00191637">
      <w:pPr>
        <w:pStyle w:val="NormalWeb"/>
        <w:numPr>
          <w:ilvl w:val="0"/>
          <w:numId w:val="14"/>
        </w:numPr>
      </w:pPr>
      <w:r>
        <w:t xml:space="preserve">Is ISA ko </w:t>
      </w:r>
      <w:r>
        <w:rPr>
          <w:rStyle w:val="Strong"/>
        </w:rPr>
        <w:t>ARM company</w:t>
      </w:r>
      <w:r>
        <w:t xml:space="preserve"> ne design kiya hai specially </w:t>
      </w:r>
      <w:r>
        <w:rPr>
          <w:rStyle w:val="Strong"/>
        </w:rPr>
        <w:t>low-power embedded systems</w:t>
      </w:r>
      <w:r>
        <w:t xml:space="preserve"> ke liye.</w:t>
      </w:r>
    </w:p>
    <w:p w:rsidR="007D1219" w:rsidRDefault="00DB019E" w:rsidP="007D1219">
      <w:r>
        <w:pict>
          <v:rect id="_x0000_i1034" style="width:0;height:1.5pt" o:hralign="center" o:hrstd="t" o:hr="t" fillcolor="#a0a0a0" stroked="f"/>
        </w:pict>
      </w:r>
    </w:p>
    <w:p w:rsidR="007D1219" w:rsidRDefault="007D1219" w:rsidP="007D1219">
      <w:pPr>
        <w:pStyle w:val="Heading3"/>
      </w:pPr>
      <w:r>
        <w:rPr>
          <w:rFonts w:ascii="Segoe UI Symbol" w:hAnsi="Segoe UI Symbol" w:cs="Segoe UI Symbol"/>
        </w:rPr>
        <w:t>⚙</w:t>
      </w:r>
      <w:r>
        <w:t xml:space="preserve">️ </w:t>
      </w:r>
      <w:r>
        <w:rPr>
          <w:rStyle w:val="Strong"/>
          <w:b/>
          <w:bCs w:val="0"/>
        </w:rPr>
        <w:t>2. ISA ka matlab kya hota hai?</w:t>
      </w:r>
    </w:p>
    <w:p w:rsidR="007D1219" w:rsidRDefault="007D1219" w:rsidP="00191637">
      <w:pPr>
        <w:pStyle w:val="NormalWeb"/>
        <w:numPr>
          <w:ilvl w:val="0"/>
          <w:numId w:val="15"/>
        </w:numPr>
      </w:pPr>
      <w:r>
        <w:rPr>
          <w:rStyle w:val="Strong"/>
        </w:rPr>
        <w:t>Instruction Set Architecture</w:t>
      </w:r>
      <w:r>
        <w:t xml:space="preserve"> ek </w:t>
      </w:r>
      <w:r>
        <w:rPr>
          <w:rStyle w:val="Strong"/>
        </w:rPr>
        <w:t>software-hardware bridge</w:t>
      </w:r>
      <w:r>
        <w:t xml:space="preserve"> hota hai.</w:t>
      </w:r>
    </w:p>
    <w:p w:rsidR="007D1219" w:rsidRDefault="007D1219" w:rsidP="00191637">
      <w:pPr>
        <w:pStyle w:val="NormalWeb"/>
        <w:numPr>
          <w:ilvl w:val="0"/>
          <w:numId w:val="15"/>
        </w:numPr>
      </w:pPr>
      <w:r>
        <w:t>Ye define karta hai:</w:t>
      </w:r>
    </w:p>
    <w:p w:rsidR="007D1219" w:rsidRDefault="007D1219" w:rsidP="00191637">
      <w:pPr>
        <w:pStyle w:val="NormalWeb"/>
        <w:numPr>
          <w:ilvl w:val="1"/>
          <w:numId w:val="15"/>
        </w:numPr>
      </w:pPr>
      <w:r>
        <w:t>Kaunse instructions CPU samajh sakta hai</w:t>
      </w:r>
    </w:p>
    <w:p w:rsidR="007D1219" w:rsidRDefault="007D1219" w:rsidP="00191637">
      <w:pPr>
        <w:pStyle w:val="NormalWeb"/>
        <w:numPr>
          <w:ilvl w:val="1"/>
          <w:numId w:val="15"/>
        </w:numPr>
      </w:pPr>
      <w:r>
        <w:t>Register ka size kya hai (yaha 32-bit)</w:t>
      </w:r>
    </w:p>
    <w:p w:rsidR="007D1219" w:rsidRDefault="007D1219" w:rsidP="00191637">
      <w:pPr>
        <w:pStyle w:val="NormalWeb"/>
        <w:numPr>
          <w:ilvl w:val="1"/>
          <w:numId w:val="15"/>
        </w:numPr>
      </w:pPr>
      <w:r>
        <w:t>Memory kaise access hoti hai</w:t>
      </w:r>
    </w:p>
    <w:p w:rsidR="007D1219" w:rsidRDefault="007D1219" w:rsidP="00191637">
      <w:pPr>
        <w:pStyle w:val="NormalWeb"/>
        <w:numPr>
          <w:ilvl w:val="1"/>
          <w:numId w:val="15"/>
        </w:numPr>
      </w:pPr>
      <w:r>
        <w:t>Interrupts kaise handle hote hain</w:t>
      </w:r>
    </w:p>
    <w:p w:rsidR="007D1219" w:rsidRDefault="00DB019E" w:rsidP="007D1219">
      <w:r>
        <w:pict>
          <v:rect id="_x0000_i1035" style="width:0;height:1.5pt" o:hralign="center" o:hrstd="t" o:hr="t" fillcolor="#a0a0a0" stroked="f"/>
        </w:pict>
      </w:r>
    </w:p>
    <w:p w:rsidR="007D1219" w:rsidRDefault="007D1219" w:rsidP="007D1219">
      <w:pPr>
        <w:pStyle w:val="Heading3"/>
      </w:pPr>
      <w:r>
        <w:rPr>
          <w:rFonts w:ascii="Times New Roman" w:hAnsi="Times New Roman" w:cs="Times New Roman"/>
        </w:rPr>
        <w:t>🧠</w:t>
      </w:r>
      <w:r>
        <w:t xml:space="preserve"> </w:t>
      </w:r>
      <w:r>
        <w:rPr>
          <w:rStyle w:val="Strong"/>
          <w:b/>
          <w:bCs w:val="0"/>
        </w:rPr>
        <w:t>3. ARMv6-M me kya-kya hota hai?</w:t>
      </w:r>
    </w:p>
    <w:p w:rsidR="007D1219" w:rsidRDefault="007D1219" w:rsidP="00191637">
      <w:pPr>
        <w:pStyle w:val="NormalWeb"/>
        <w:numPr>
          <w:ilvl w:val="0"/>
          <w:numId w:val="16"/>
        </w:numPr>
      </w:pPr>
      <w:r>
        <w:rPr>
          <w:rStyle w:val="Strong"/>
        </w:rPr>
        <w:t>Thumb-1 Instruction Set</w:t>
      </w:r>
      <w:r>
        <w:t>:</w:t>
      </w:r>
    </w:p>
    <w:p w:rsidR="007D1219" w:rsidRDefault="007D1219" w:rsidP="00191637">
      <w:pPr>
        <w:pStyle w:val="NormalWeb"/>
        <w:numPr>
          <w:ilvl w:val="1"/>
          <w:numId w:val="16"/>
        </w:numPr>
      </w:pPr>
      <w:r>
        <w:t>16-bit short instructions — fast &amp; compact</w:t>
      </w:r>
    </w:p>
    <w:p w:rsidR="007D1219" w:rsidRDefault="007D1219" w:rsidP="00191637">
      <w:pPr>
        <w:pStyle w:val="NormalWeb"/>
        <w:numPr>
          <w:ilvl w:val="0"/>
          <w:numId w:val="16"/>
        </w:numPr>
      </w:pPr>
      <w:r>
        <w:rPr>
          <w:rStyle w:val="Strong"/>
        </w:rPr>
        <w:t>Basic Arithmetic/Logic Instructions</w:t>
      </w:r>
      <w:r>
        <w:t xml:space="preserve"> (add, sub, and, or, etc.)</w:t>
      </w:r>
    </w:p>
    <w:p w:rsidR="007D1219" w:rsidRDefault="007D1219" w:rsidP="00191637">
      <w:pPr>
        <w:pStyle w:val="NormalWeb"/>
        <w:numPr>
          <w:ilvl w:val="0"/>
          <w:numId w:val="16"/>
        </w:numPr>
      </w:pPr>
      <w:r>
        <w:rPr>
          <w:rStyle w:val="Strong"/>
        </w:rPr>
        <w:t>Load/Store Instructions</w:t>
      </w:r>
      <w:r>
        <w:t xml:space="preserve"> (memory se data lena ya bhejna)</w:t>
      </w:r>
    </w:p>
    <w:p w:rsidR="007D1219" w:rsidRDefault="007D1219" w:rsidP="00191637">
      <w:pPr>
        <w:pStyle w:val="NormalWeb"/>
        <w:numPr>
          <w:ilvl w:val="0"/>
          <w:numId w:val="16"/>
        </w:numPr>
      </w:pPr>
      <w:r>
        <w:rPr>
          <w:rStyle w:val="Strong"/>
        </w:rPr>
        <w:t>Branch/Jump Instructions</w:t>
      </w:r>
      <w:r>
        <w:t xml:space="preserve"> (program flow control)</w:t>
      </w:r>
    </w:p>
    <w:p w:rsidR="007D1219" w:rsidRDefault="007D1219" w:rsidP="00191637">
      <w:pPr>
        <w:pStyle w:val="NormalWeb"/>
        <w:numPr>
          <w:ilvl w:val="0"/>
          <w:numId w:val="16"/>
        </w:numPr>
      </w:pPr>
      <w:r>
        <w:rPr>
          <w:rStyle w:val="Strong"/>
        </w:rPr>
        <w:t>Interrupt Handling</w:t>
      </w:r>
      <w:r>
        <w:t xml:space="preserve"> support (NVIC ke through)</w:t>
      </w:r>
    </w:p>
    <w:p w:rsidR="007D1219" w:rsidRDefault="00DB019E" w:rsidP="007D1219">
      <w:r>
        <w:pict>
          <v:rect id="_x0000_i1036" style="width:0;height:1.5pt" o:hralign="center" o:hrstd="t" o:hr="t" fillcolor="#a0a0a0" stroked="f"/>
        </w:pict>
      </w:r>
    </w:p>
    <w:p w:rsidR="007D1219" w:rsidRDefault="007D1219" w:rsidP="007D1219">
      <w:pPr>
        <w:pStyle w:val="Heading3"/>
      </w:pPr>
      <w:r>
        <w:rPr>
          <w:rFonts w:ascii="Segoe UI Symbol" w:hAnsi="Segoe UI Symbol" w:cs="Segoe UI Symbol"/>
        </w:rPr>
        <w:t>🎯</w:t>
      </w:r>
      <w:r>
        <w:t xml:space="preserve"> </w:t>
      </w:r>
      <w:r>
        <w:rPr>
          <w:rStyle w:val="Strong"/>
          <w:b/>
          <w:bCs w:val="0"/>
        </w:rPr>
        <w:t>4. ARMv6-M kyu banaya gaya?</w:t>
      </w:r>
    </w:p>
    <w:p w:rsidR="007D1219" w:rsidRDefault="007D1219" w:rsidP="00191637">
      <w:pPr>
        <w:pStyle w:val="NormalWeb"/>
        <w:numPr>
          <w:ilvl w:val="0"/>
          <w:numId w:val="17"/>
        </w:numPr>
      </w:pPr>
      <w:r>
        <w:rPr>
          <w:rStyle w:val="Strong"/>
        </w:rPr>
        <w:t>Simple aur low-cost MCU</w:t>
      </w:r>
      <w:r>
        <w:t xml:space="preserve"> ke liye.</w:t>
      </w:r>
    </w:p>
    <w:p w:rsidR="007D1219" w:rsidRDefault="007D1219" w:rsidP="00191637">
      <w:pPr>
        <w:pStyle w:val="NormalWeb"/>
        <w:numPr>
          <w:ilvl w:val="0"/>
          <w:numId w:val="17"/>
        </w:numPr>
      </w:pPr>
      <w:r>
        <w:t>Jaise: sensors, small controllers, wearables, etc.</w:t>
      </w:r>
    </w:p>
    <w:p w:rsidR="007D1219" w:rsidRDefault="007D1219" w:rsidP="00191637">
      <w:pPr>
        <w:pStyle w:val="NormalWeb"/>
        <w:numPr>
          <w:ilvl w:val="0"/>
          <w:numId w:val="17"/>
        </w:numPr>
      </w:pPr>
      <w:r>
        <w:t>Jisme power aur performance ka balance chahiye.</w:t>
      </w:r>
    </w:p>
    <w:p w:rsidR="007D1219" w:rsidRDefault="00DB019E" w:rsidP="007D1219">
      <w:r>
        <w:lastRenderedPageBreak/>
        <w:pict>
          <v:rect id="_x0000_i1037" style="width:0;height:1.5pt" o:hralign="center" o:hrstd="t" o:hr="t" fillcolor="#a0a0a0" stroked="f"/>
        </w:pict>
      </w:r>
    </w:p>
    <w:p w:rsidR="007D1219" w:rsidRDefault="007D1219" w:rsidP="007D1219">
      <w:pPr>
        <w:pStyle w:val="Heading3"/>
      </w:pPr>
      <w:r>
        <w:rPr>
          <w:rFonts w:ascii="Times New Roman" w:hAnsi="Times New Roman" w:cs="Times New Roman"/>
        </w:rPr>
        <w:t>🧩</w:t>
      </w:r>
      <w:r>
        <w:t xml:space="preserve"> </w:t>
      </w:r>
      <w:r>
        <w:rPr>
          <w:rStyle w:val="Strong"/>
          <w:b/>
          <w:bCs w:val="0"/>
        </w:rPr>
        <w:t>5. Kaisa dikhta hai (abstractly)?</w:t>
      </w:r>
    </w:p>
    <w:p w:rsidR="007D1219" w:rsidRDefault="007D1219" w:rsidP="007D1219">
      <w:pPr>
        <w:pStyle w:val="NormalWeb"/>
      </w:pPr>
      <w:r>
        <w:t xml:space="preserve">ARMv6-M ka koi physical shape nahi hota — ye ek </w:t>
      </w:r>
      <w:r>
        <w:rPr>
          <w:rStyle w:val="Strong"/>
        </w:rPr>
        <w:t>logical blueprint</w:t>
      </w:r>
      <w:r>
        <w:t xml:space="preserve"> hota hai jo batata hai core ko </w:t>
      </w:r>
      <w:r>
        <w:rPr>
          <w:rStyle w:val="Strong"/>
        </w:rPr>
        <w:t>kaise kaam karna hai</w:t>
      </w:r>
      <w:r>
        <w:t xml:space="preserve">. Processor companies (jaise STM, NXP, etc.) is ISA ko use karke apna </w:t>
      </w:r>
      <w:r>
        <w:rPr>
          <w:rStyle w:val="Strong"/>
        </w:rPr>
        <w:t>Cortex-M0/M0+ based MCU</w:t>
      </w:r>
      <w:r>
        <w:t xml:space="preserve"> banate hain.</w:t>
      </w:r>
    </w:p>
    <w:p w:rsidR="007D1219" w:rsidRDefault="00DB019E" w:rsidP="007D1219">
      <w:r>
        <w:pict>
          <v:rect id="_x0000_i1038" style="width:0;height:1.5pt" o:hralign="center" o:hrstd="t" o:hr="t" fillcolor="#a0a0a0" stroked="f"/>
        </w:pict>
      </w:r>
    </w:p>
    <w:p w:rsidR="007D1219" w:rsidRDefault="007D1219" w:rsidP="007D1219">
      <w:pPr>
        <w:pStyle w:val="Heading3"/>
      </w:pPr>
      <w:r>
        <w:rPr>
          <w:rFonts w:ascii="Segoe UI Symbol" w:hAnsi="Segoe UI Symbol" w:cs="Segoe UI Symbol"/>
        </w:rPr>
        <w:t>🔚</w:t>
      </w:r>
      <w:r>
        <w:t xml:space="preserve"> Summary:</w:t>
      </w:r>
    </w:p>
    <w:p w:rsidR="009D43E2" w:rsidRDefault="007D1219" w:rsidP="00DE5584">
      <w:pPr>
        <w:pStyle w:val="NormalWeb"/>
      </w:pPr>
      <w:r>
        <w:t>ARMv6-M ek simple instruction set hai jo Cortex-M0/M0+ me use hota hai. Iska purpose hai low-power, low-cost devices me efficient aur fast processing dena. Ye Thumb instructions ke through kam memory use karta hai aur embedded world ke liye perfect hai.</w:t>
      </w:r>
    </w:p>
    <w:p w:rsidR="009D43E2" w:rsidRPr="00B91FA4" w:rsidRDefault="009D43E2" w:rsidP="00D55D54">
      <w:pPr>
        <w:pStyle w:val="NormalWeb"/>
        <w:rPr>
          <w:b/>
        </w:rPr>
      </w:pPr>
      <w:r w:rsidRPr="00B91FA4">
        <w:rPr>
          <w:b/>
        </w:rPr>
        <w:t xml:space="preserve">Q. Kitne general-purpose registers hote hain? → </w:t>
      </w:r>
      <w:r w:rsidRPr="00B91FA4">
        <w:rPr>
          <w:rStyle w:val="Emphasis"/>
          <w:rFonts w:eastAsiaTheme="majorEastAsia"/>
          <w:b/>
        </w:rPr>
        <w:t>13 GPRs (R0–R12), plus SP, LR, PC</w:t>
      </w:r>
    </w:p>
    <w:p w:rsidR="009D43E2" w:rsidRDefault="00DB019E" w:rsidP="009D43E2">
      <w:r>
        <w:pict>
          <v:rect id="_x0000_i1039" style="width:0;height:1.5pt" o:hralign="center" o:hrstd="t" o:hr="t" fillcolor="#a0a0a0" stroked="f"/>
        </w:pict>
      </w:r>
    </w:p>
    <w:p w:rsidR="009D43E2" w:rsidRDefault="009D43E2" w:rsidP="009D43E2">
      <w:pPr>
        <w:pStyle w:val="Heading3"/>
      </w:pPr>
      <w:r>
        <w:rPr>
          <w:rFonts w:ascii="Segoe UI Symbol" w:hAnsi="Segoe UI Symbol" w:cs="Segoe UI Symbol"/>
        </w:rPr>
        <w:t>🔹</w:t>
      </w:r>
      <w:r>
        <w:t xml:space="preserve"> Cortex-M ke General Purpose Registers:</w:t>
      </w:r>
    </w:p>
    <w:p w:rsidR="009D43E2" w:rsidRDefault="009D43E2" w:rsidP="00191637">
      <w:pPr>
        <w:pStyle w:val="NormalWeb"/>
        <w:numPr>
          <w:ilvl w:val="0"/>
          <w:numId w:val="18"/>
        </w:numPr>
      </w:pPr>
      <w:r>
        <w:t xml:space="preserve">Total </w:t>
      </w:r>
      <w:r>
        <w:rPr>
          <w:rStyle w:val="Strong"/>
        </w:rPr>
        <w:t>13 General Purpose Registers (GPRs)</w:t>
      </w:r>
      <w:r>
        <w:t xml:space="preserve"> hote hain.</w:t>
      </w:r>
    </w:p>
    <w:p w:rsidR="009D43E2" w:rsidRDefault="009D43E2" w:rsidP="00191637">
      <w:pPr>
        <w:pStyle w:val="NormalWeb"/>
        <w:numPr>
          <w:ilvl w:val="0"/>
          <w:numId w:val="18"/>
        </w:numPr>
      </w:pPr>
      <w:r>
        <w:t xml:space="preserve">Ye registers ka naam hota hai </w:t>
      </w:r>
      <w:r>
        <w:rPr>
          <w:rStyle w:val="Strong"/>
        </w:rPr>
        <w:t>R0 se R12</w:t>
      </w:r>
      <w:r>
        <w:t xml:space="preserve"> tak.</w:t>
      </w:r>
    </w:p>
    <w:p w:rsidR="009D43E2" w:rsidRDefault="009D43E2" w:rsidP="00191637">
      <w:pPr>
        <w:pStyle w:val="NormalWeb"/>
        <w:numPr>
          <w:ilvl w:val="0"/>
          <w:numId w:val="18"/>
        </w:numPr>
      </w:pPr>
      <w:r>
        <w:t>Har register 32-bit hota hai.</w:t>
      </w:r>
    </w:p>
    <w:p w:rsidR="009D43E2" w:rsidRDefault="009D43E2" w:rsidP="00191637">
      <w:pPr>
        <w:pStyle w:val="NormalWeb"/>
        <w:numPr>
          <w:ilvl w:val="0"/>
          <w:numId w:val="18"/>
        </w:numPr>
      </w:pPr>
      <w:r>
        <w:t xml:space="preserve">Inke alawa kuch </w:t>
      </w:r>
      <w:r>
        <w:rPr>
          <w:rStyle w:val="Strong"/>
        </w:rPr>
        <w:t>special registers</w:t>
      </w:r>
      <w:r>
        <w:t xml:space="preserve"> bhi hote hain:</w:t>
      </w:r>
    </w:p>
    <w:p w:rsidR="009D43E2" w:rsidRDefault="00DB019E" w:rsidP="009D43E2">
      <w:r>
        <w:pict>
          <v:rect id="_x0000_i1040" style="width:0;height:1.5pt" o:hralign="center" o:hrstd="t" o:hr="t" fillcolor="#a0a0a0" stroked="f"/>
        </w:pict>
      </w:r>
    </w:p>
    <w:p w:rsidR="009D43E2" w:rsidRDefault="009D43E2" w:rsidP="009D43E2">
      <w:pPr>
        <w:pStyle w:val="Heading3"/>
      </w:pPr>
      <w:r>
        <w:rPr>
          <w:rFonts w:ascii="Segoe UI Symbol" w:hAnsi="Segoe UI Symbol" w:cs="Segoe UI Symbol"/>
        </w:rPr>
        <w:t>🔸</w:t>
      </w:r>
      <w:r>
        <w:t xml:space="preserve"> Special Registers:</w:t>
      </w:r>
    </w:p>
    <w:p w:rsidR="009D43E2" w:rsidRDefault="009D43E2" w:rsidP="00191637">
      <w:pPr>
        <w:pStyle w:val="NormalWeb"/>
        <w:numPr>
          <w:ilvl w:val="0"/>
          <w:numId w:val="19"/>
        </w:numPr>
      </w:pPr>
      <w:r>
        <w:rPr>
          <w:rStyle w:val="Strong"/>
        </w:rPr>
        <w:t>R13 → SP (Stack Pointer)</w:t>
      </w:r>
      <w:r>
        <w:br/>
        <w:t>Function call ya interrupt ke time pe data store karta hai (stack ke liye).</w:t>
      </w:r>
    </w:p>
    <w:p w:rsidR="009D43E2" w:rsidRDefault="009D43E2" w:rsidP="00191637">
      <w:pPr>
        <w:pStyle w:val="NormalWeb"/>
        <w:numPr>
          <w:ilvl w:val="0"/>
          <w:numId w:val="19"/>
        </w:numPr>
      </w:pPr>
      <w:r>
        <w:rPr>
          <w:rStyle w:val="Strong"/>
        </w:rPr>
        <w:t>R14 → LR (Link Register)</w:t>
      </w:r>
      <w:r>
        <w:br/>
        <w:t>Function call ke baad wapas aane ke address ko store karta hai.</w:t>
      </w:r>
    </w:p>
    <w:p w:rsidR="009D43E2" w:rsidRDefault="009D43E2" w:rsidP="00191637">
      <w:pPr>
        <w:pStyle w:val="NormalWeb"/>
        <w:numPr>
          <w:ilvl w:val="0"/>
          <w:numId w:val="19"/>
        </w:numPr>
      </w:pPr>
      <w:r>
        <w:rPr>
          <w:rStyle w:val="Strong"/>
        </w:rPr>
        <w:t>R15 → PC (Program Counter)</w:t>
      </w:r>
      <w:r>
        <w:br/>
        <w:t>Abhi kaunsa instruction execute ho raha hai, uska address batata hai.</w:t>
      </w:r>
    </w:p>
    <w:p w:rsidR="009D43E2" w:rsidRDefault="00DB019E" w:rsidP="009D43E2">
      <w:r>
        <w:pict>
          <v:rect id="_x0000_i1041" style="width:0;height:1.5pt" o:hralign="center" o:hrstd="t" o:hr="t" fillcolor="#a0a0a0" stroked="f"/>
        </w:pict>
      </w:r>
    </w:p>
    <w:p w:rsidR="009D43E2" w:rsidRDefault="009D43E2" w:rsidP="009D43E2">
      <w:pPr>
        <w:pStyle w:val="Heading3"/>
      </w:pPr>
      <w:r>
        <w:rPr>
          <w:rFonts w:ascii="Segoe UI Symbol" w:hAnsi="Segoe UI Symbol" w:cs="Segoe UI Symbol"/>
        </w:rPr>
        <w:t>✅</w:t>
      </w:r>
      <w:r>
        <w:t xml:space="preserve"> Short Summary:</w:t>
      </w: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7150"/>
        <w:gridCol w:w="950"/>
        <w:gridCol w:w="1260"/>
      </w:tblGrid>
      <w:tr w:rsidR="00322726" w:rsidTr="00A714B5">
        <w:trPr>
          <w:tblHeader/>
          <w:tblCellSpacing w:w="15" w:type="dxa"/>
        </w:trPr>
        <w:tc>
          <w:tcPr>
            <w:tcW w:w="0" w:type="auto"/>
            <w:vAlign w:val="center"/>
            <w:hideMark/>
          </w:tcPr>
          <w:p w:rsidR="009D43E2" w:rsidRDefault="009D43E2" w:rsidP="00A714B5">
            <w:pPr>
              <w:jc w:val="center"/>
              <w:rPr>
                <w:b/>
                <w:bCs/>
              </w:rPr>
            </w:pPr>
            <w:r>
              <w:rPr>
                <w:b/>
                <w:bCs/>
              </w:rPr>
              <w:t>Register</w:t>
            </w:r>
          </w:p>
        </w:tc>
        <w:tc>
          <w:tcPr>
            <w:tcW w:w="0" w:type="auto"/>
            <w:vAlign w:val="center"/>
            <w:hideMark/>
          </w:tcPr>
          <w:p w:rsidR="009D43E2" w:rsidRDefault="009D43E2" w:rsidP="00A714B5">
            <w:pPr>
              <w:jc w:val="center"/>
              <w:rPr>
                <w:b/>
                <w:bCs/>
              </w:rPr>
            </w:pPr>
            <w:r>
              <w:rPr>
                <w:b/>
                <w:bCs/>
              </w:rPr>
              <w:t>Naam</w:t>
            </w:r>
          </w:p>
        </w:tc>
        <w:tc>
          <w:tcPr>
            <w:tcW w:w="0" w:type="auto"/>
            <w:vAlign w:val="center"/>
            <w:hideMark/>
          </w:tcPr>
          <w:p w:rsidR="009D43E2" w:rsidRDefault="009D43E2" w:rsidP="00A714B5">
            <w:pPr>
              <w:jc w:val="center"/>
              <w:rPr>
                <w:b/>
                <w:bCs/>
              </w:rPr>
            </w:pPr>
            <w:r>
              <w:rPr>
                <w:b/>
                <w:bCs/>
              </w:rPr>
              <w:t>Kaam (Purpose)</w:t>
            </w:r>
          </w:p>
        </w:tc>
      </w:tr>
      <w:tr w:rsidR="00322726" w:rsidTr="00A714B5">
        <w:trPr>
          <w:tblCellSpacing w:w="15" w:type="dxa"/>
        </w:trPr>
        <w:tc>
          <w:tcPr>
            <w:tcW w:w="0" w:type="auto"/>
            <w:vAlign w:val="center"/>
            <w:hideMark/>
          </w:tcPr>
          <w:p w:rsidR="009D43E2" w:rsidRDefault="009D43E2" w:rsidP="00A714B5">
            <w:r>
              <w:t>R0–R12</w:t>
            </w:r>
          </w:p>
        </w:tc>
        <w:tc>
          <w:tcPr>
            <w:tcW w:w="0" w:type="auto"/>
            <w:vAlign w:val="center"/>
            <w:hideMark/>
          </w:tcPr>
          <w:p w:rsidR="009D43E2" w:rsidRDefault="009D43E2" w:rsidP="00A714B5">
            <w:r>
              <w:t>GPRs</w:t>
            </w:r>
          </w:p>
        </w:tc>
        <w:tc>
          <w:tcPr>
            <w:tcW w:w="0" w:type="auto"/>
            <w:vAlign w:val="center"/>
            <w:hideMark/>
          </w:tcPr>
          <w:p w:rsidR="009D43E2" w:rsidRDefault="009D43E2" w:rsidP="00A714B5">
            <w:r>
              <w:t xml:space="preserve">Data processing, </w:t>
            </w:r>
            <w:r>
              <w:lastRenderedPageBreak/>
              <w:t>temporary values</w:t>
            </w:r>
          </w:p>
        </w:tc>
      </w:tr>
      <w:tr w:rsidR="00322726" w:rsidTr="00A714B5">
        <w:trPr>
          <w:tblCellSpacing w:w="15" w:type="dxa"/>
        </w:trPr>
        <w:tc>
          <w:tcPr>
            <w:tcW w:w="0" w:type="auto"/>
            <w:vAlign w:val="center"/>
            <w:hideMark/>
          </w:tcPr>
          <w:p w:rsidR="009D43E2" w:rsidRDefault="009D43E2" w:rsidP="00A714B5">
            <w:r>
              <w:lastRenderedPageBreak/>
              <w:t>R13</w:t>
            </w:r>
          </w:p>
        </w:tc>
        <w:tc>
          <w:tcPr>
            <w:tcW w:w="0" w:type="auto"/>
            <w:vAlign w:val="center"/>
            <w:hideMark/>
          </w:tcPr>
          <w:p w:rsidR="009D43E2" w:rsidRDefault="009D43E2" w:rsidP="00A714B5">
            <w:r>
              <w:t>SP (Stack Ptr)</w:t>
            </w:r>
          </w:p>
        </w:tc>
        <w:tc>
          <w:tcPr>
            <w:tcW w:w="0" w:type="auto"/>
            <w:vAlign w:val="center"/>
            <w:hideMark/>
          </w:tcPr>
          <w:p w:rsidR="009D43E2" w:rsidRDefault="009D43E2" w:rsidP="00A714B5">
            <w:r>
              <w:t>Stack manage karta hai</w:t>
            </w:r>
          </w:p>
        </w:tc>
      </w:tr>
      <w:tr w:rsidR="00322726" w:rsidTr="00A714B5">
        <w:trPr>
          <w:tblCellSpacing w:w="15" w:type="dxa"/>
        </w:trPr>
        <w:tc>
          <w:tcPr>
            <w:tcW w:w="0" w:type="auto"/>
            <w:vAlign w:val="center"/>
            <w:hideMark/>
          </w:tcPr>
          <w:p w:rsidR="009D43E2" w:rsidRDefault="009D43E2" w:rsidP="00A714B5">
            <w:r>
              <w:t>R14</w:t>
            </w:r>
          </w:p>
        </w:tc>
        <w:tc>
          <w:tcPr>
            <w:tcW w:w="0" w:type="auto"/>
            <w:vAlign w:val="center"/>
            <w:hideMark/>
          </w:tcPr>
          <w:p w:rsidR="009D43E2" w:rsidRDefault="009D43E2" w:rsidP="00A714B5">
            <w:r>
              <w:t>LR (Link Reg)</w:t>
            </w:r>
          </w:p>
        </w:tc>
        <w:tc>
          <w:tcPr>
            <w:tcW w:w="0" w:type="auto"/>
            <w:vAlign w:val="center"/>
            <w:hideMark/>
          </w:tcPr>
          <w:p w:rsidR="009D43E2" w:rsidRDefault="009D43E2" w:rsidP="00A714B5">
            <w:r>
              <w:t>Return address rakhta hai</w:t>
            </w:r>
          </w:p>
        </w:tc>
      </w:tr>
      <w:tr w:rsidR="00322726" w:rsidTr="00A714B5">
        <w:trPr>
          <w:tblCellSpacing w:w="15" w:type="dxa"/>
        </w:trPr>
        <w:tc>
          <w:tcPr>
            <w:tcW w:w="0" w:type="auto"/>
            <w:vAlign w:val="center"/>
            <w:hideMark/>
          </w:tcPr>
          <w:p w:rsidR="009D43E2" w:rsidRDefault="009D43E2" w:rsidP="00A714B5">
            <w:r>
              <w:t>R15</w:t>
            </w:r>
          </w:p>
        </w:tc>
        <w:tc>
          <w:tcPr>
            <w:tcW w:w="0" w:type="auto"/>
            <w:vAlign w:val="center"/>
            <w:hideMark/>
          </w:tcPr>
          <w:p w:rsidR="009D43E2" w:rsidRDefault="009D43E2" w:rsidP="00A714B5">
            <w:r>
              <w:t>PC (Prog Counter)</w:t>
            </w:r>
          </w:p>
        </w:tc>
        <w:tc>
          <w:tcPr>
            <w:tcW w:w="0" w:type="auto"/>
            <w:vAlign w:val="center"/>
            <w:hideMark/>
          </w:tcPr>
          <w:p w:rsidR="009D43E2" w:rsidRDefault="009D43E2" w:rsidP="00A714B5">
            <w:r>
              <w:t>Next instruction ka address rakhta hai</w:t>
            </w:r>
          </w:p>
        </w:tc>
      </w:tr>
      <w:tr w:rsidR="00A714B5" w:rsidTr="00A714B5">
        <w:trPr>
          <w:tblCellSpacing w:w="15" w:type="dxa"/>
        </w:trPr>
        <w:tc>
          <w:tcPr>
            <w:tcW w:w="0" w:type="auto"/>
            <w:vAlign w:val="center"/>
          </w:tcPr>
          <w:p w:rsidR="00A714B5" w:rsidRPr="00A714B5" w:rsidRDefault="00A714B5" w:rsidP="00A714B5">
            <w:pPr>
              <w:pStyle w:val="Heading3"/>
              <w:rPr>
                <w:sz w:val="22"/>
              </w:rPr>
            </w:pPr>
            <w:r w:rsidRPr="00A714B5">
              <w:rPr>
                <w:rFonts w:ascii="Segoe UI Symbol" w:hAnsi="Segoe UI Symbol" w:cs="Segoe UI Symbol"/>
                <w:sz w:val="22"/>
              </w:rPr>
              <w:t>🔸</w:t>
            </w:r>
            <w:r w:rsidRPr="00A714B5">
              <w:rPr>
                <w:sz w:val="22"/>
              </w:rPr>
              <w:t xml:space="preserve"> Extra Features (Family-wise):</w:t>
            </w:r>
          </w:p>
          <w:p w:rsidR="00A714B5" w:rsidRPr="00A714B5" w:rsidRDefault="00A714B5" w:rsidP="00191637">
            <w:pPr>
              <w:pStyle w:val="NormalWeb"/>
              <w:numPr>
                <w:ilvl w:val="0"/>
                <w:numId w:val="20"/>
              </w:numPr>
              <w:rPr>
                <w:sz w:val="22"/>
              </w:rPr>
            </w:pPr>
            <w:r w:rsidRPr="00A714B5">
              <w:rPr>
                <w:rStyle w:val="Strong"/>
                <w:rFonts w:eastAsiaTheme="majorEastAsia"/>
                <w:sz w:val="22"/>
              </w:rPr>
              <w:t>Cortex-M0 / M0+</w:t>
            </w:r>
            <w:r w:rsidRPr="00A714B5">
              <w:rPr>
                <w:sz w:val="22"/>
              </w:rPr>
              <w:t>:</w:t>
            </w:r>
            <w:r w:rsidRPr="00A714B5">
              <w:rPr>
                <w:sz w:val="22"/>
              </w:rPr>
              <w:br/>
              <w:t>Basic set of registers + simple interrupt system</w:t>
            </w:r>
            <w:r w:rsidRPr="00A714B5">
              <w:rPr>
                <w:sz w:val="22"/>
              </w:rPr>
              <w:br/>
            </w:r>
            <w:r w:rsidRPr="00A714B5">
              <w:rPr>
                <w:rFonts w:ascii="Segoe UI Symbol" w:hAnsi="Segoe UI Symbol" w:cs="Segoe UI Symbol"/>
                <w:sz w:val="22"/>
              </w:rPr>
              <w:t>❌</w:t>
            </w:r>
            <w:r w:rsidRPr="00A714B5">
              <w:rPr>
                <w:sz w:val="22"/>
              </w:rPr>
              <w:t xml:space="preserve"> No FPU, no advanced debug</w:t>
            </w:r>
          </w:p>
          <w:p w:rsidR="00A714B5" w:rsidRPr="00A714B5" w:rsidRDefault="00A714B5" w:rsidP="00191637">
            <w:pPr>
              <w:pStyle w:val="NormalWeb"/>
              <w:numPr>
                <w:ilvl w:val="0"/>
                <w:numId w:val="20"/>
              </w:numPr>
              <w:rPr>
                <w:sz w:val="22"/>
              </w:rPr>
            </w:pPr>
            <w:r w:rsidRPr="00A714B5">
              <w:rPr>
                <w:rStyle w:val="Strong"/>
                <w:rFonts w:eastAsiaTheme="majorEastAsia"/>
                <w:sz w:val="22"/>
              </w:rPr>
              <w:t>Cortex-M3 / M4 / M7</w:t>
            </w:r>
            <w:r w:rsidRPr="00A714B5">
              <w:rPr>
                <w:sz w:val="22"/>
              </w:rPr>
              <w:t>:</w:t>
            </w:r>
            <w:r w:rsidRPr="00A714B5">
              <w:rPr>
                <w:sz w:val="22"/>
              </w:rPr>
              <w:br/>
              <w:t xml:space="preserve">Same GPRs + </w:t>
            </w:r>
            <w:r w:rsidRPr="00A714B5">
              <w:rPr>
                <w:rFonts w:ascii="Segoe UI Symbol" w:hAnsi="Segoe UI Symbol" w:cs="Segoe UI Symbol"/>
                <w:sz w:val="22"/>
              </w:rPr>
              <w:t>✅</w:t>
            </w:r>
            <w:r w:rsidRPr="00A714B5">
              <w:rPr>
                <w:sz w:val="22"/>
              </w:rPr>
              <w:t xml:space="preserve"> </w:t>
            </w:r>
            <w:r w:rsidRPr="00A714B5">
              <w:rPr>
                <w:rStyle w:val="Strong"/>
                <w:rFonts w:eastAsiaTheme="majorEastAsia"/>
                <w:sz w:val="22"/>
              </w:rPr>
              <w:t>Advanced interrupt system</w:t>
            </w:r>
            <w:r w:rsidRPr="00A714B5">
              <w:rPr>
                <w:sz w:val="22"/>
              </w:rPr>
              <w:t xml:space="preserve">, </w:t>
            </w:r>
            <w:r w:rsidRPr="00A714B5">
              <w:rPr>
                <w:rFonts w:ascii="Segoe UI Symbol" w:hAnsi="Segoe UI Symbol" w:cs="Segoe UI Symbol"/>
                <w:sz w:val="22"/>
              </w:rPr>
              <w:t>✅</w:t>
            </w:r>
            <w:r w:rsidRPr="00A714B5">
              <w:rPr>
                <w:sz w:val="22"/>
              </w:rPr>
              <w:t xml:space="preserve"> </w:t>
            </w:r>
            <w:r w:rsidRPr="00A714B5">
              <w:rPr>
                <w:rStyle w:val="Strong"/>
                <w:rFonts w:eastAsiaTheme="majorEastAsia"/>
                <w:sz w:val="22"/>
              </w:rPr>
              <w:t>FPU</w:t>
            </w:r>
            <w:r w:rsidRPr="00A714B5">
              <w:rPr>
                <w:sz w:val="22"/>
              </w:rPr>
              <w:t xml:space="preserve"> (M4/M7), </w:t>
            </w:r>
            <w:r w:rsidRPr="00A714B5">
              <w:rPr>
                <w:rFonts w:ascii="Segoe UI Symbol" w:hAnsi="Segoe UI Symbol" w:cs="Segoe UI Symbol"/>
                <w:sz w:val="22"/>
              </w:rPr>
              <w:t>✅</w:t>
            </w:r>
            <w:r w:rsidRPr="00A714B5">
              <w:rPr>
                <w:sz w:val="22"/>
              </w:rPr>
              <w:t xml:space="preserve"> </w:t>
            </w:r>
            <w:r w:rsidRPr="00A714B5">
              <w:rPr>
                <w:rStyle w:val="Strong"/>
                <w:rFonts w:eastAsiaTheme="majorEastAsia"/>
                <w:sz w:val="22"/>
              </w:rPr>
              <w:t>Debug support</w:t>
            </w:r>
          </w:p>
          <w:p w:rsidR="00A714B5" w:rsidRPr="00A714B5" w:rsidRDefault="00A714B5" w:rsidP="00191637">
            <w:pPr>
              <w:pStyle w:val="NormalWeb"/>
              <w:numPr>
                <w:ilvl w:val="0"/>
                <w:numId w:val="20"/>
              </w:numPr>
              <w:rPr>
                <w:sz w:val="22"/>
              </w:rPr>
            </w:pPr>
            <w:r w:rsidRPr="00A714B5">
              <w:rPr>
                <w:rStyle w:val="Strong"/>
                <w:rFonts w:eastAsiaTheme="majorEastAsia"/>
                <w:sz w:val="22"/>
              </w:rPr>
              <w:t>Cortex-M33 / M55</w:t>
            </w:r>
            <w:r w:rsidRPr="00A714B5">
              <w:rPr>
                <w:sz w:val="22"/>
              </w:rPr>
              <w:t>:</w:t>
            </w:r>
            <w:r w:rsidRPr="00A714B5">
              <w:rPr>
                <w:sz w:val="22"/>
              </w:rPr>
              <w:br/>
              <w:t xml:space="preserve">Same GPRs + </w:t>
            </w:r>
            <w:r w:rsidRPr="00A714B5">
              <w:rPr>
                <w:rFonts w:ascii="Segoe UI Symbol" w:hAnsi="Segoe UI Symbol" w:cs="Segoe UI Symbol"/>
                <w:sz w:val="22"/>
              </w:rPr>
              <w:t>✅</w:t>
            </w:r>
            <w:r w:rsidRPr="00A714B5">
              <w:rPr>
                <w:sz w:val="22"/>
              </w:rPr>
              <w:t xml:space="preserve"> Security (TrustZone), </w:t>
            </w:r>
            <w:r w:rsidRPr="00A714B5">
              <w:rPr>
                <w:rFonts w:ascii="Segoe UI Symbol" w:hAnsi="Segoe UI Symbol" w:cs="Segoe UI Symbol"/>
                <w:sz w:val="22"/>
              </w:rPr>
              <w:t>✅</w:t>
            </w:r>
            <w:r w:rsidRPr="00A714B5">
              <w:rPr>
                <w:sz w:val="22"/>
              </w:rPr>
              <w:t xml:space="preserve"> FPU, </w:t>
            </w:r>
            <w:r w:rsidRPr="00A714B5">
              <w:rPr>
                <w:rFonts w:ascii="Segoe UI Symbol" w:hAnsi="Segoe UI Symbol" w:cs="Segoe UI Symbol"/>
                <w:sz w:val="22"/>
              </w:rPr>
              <w:t>✅</w:t>
            </w:r>
            <w:r w:rsidRPr="00A714B5">
              <w:rPr>
                <w:sz w:val="22"/>
              </w:rPr>
              <w:t xml:space="preserve"> DSP instructions</w:t>
            </w:r>
          </w:p>
          <w:p w:rsidR="00A714B5" w:rsidRPr="00A714B5" w:rsidRDefault="00DB019E" w:rsidP="00A714B5">
            <w:pPr>
              <w:rPr>
                <w:sz w:val="22"/>
              </w:rPr>
            </w:pPr>
            <w:r>
              <w:rPr>
                <w:sz w:val="22"/>
              </w:rPr>
              <w:pict>
                <v:rect id="_x0000_i1042" style="width:0;height:1.5pt" o:hralign="center" o:hrstd="t" o:hr="t" fillcolor="#a0a0a0" stroked="f"/>
              </w:pict>
            </w:r>
          </w:p>
          <w:p w:rsidR="00A714B5" w:rsidRPr="00A714B5" w:rsidRDefault="00A714B5" w:rsidP="00A714B5">
            <w:pPr>
              <w:pStyle w:val="Heading3"/>
              <w:rPr>
                <w:sz w:val="22"/>
              </w:rPr>
            </w:pPr>
            <w:r w:rsidRPr="00A714B5">
              <w:rPr>
                <w:rFonts w:ascii="Segoe UI Symbol" w:hAnsi="Segoe UI Symbol" w:cs="Segoe UI Symbol"/>
                <w:sz w:val="22"/>
              </w:rPr>
              <w:t>✅</w:t>
            </w:r>
            <w:r w:rsidRPr="00A714B5">
              <w:rPr>
                <w:sz w:val="22"/>
              </w:rPr>
              <w:t xml:space="preserve"> Summary:</w:t>
            </w:r>
          </w:p>
          <w:p w:rsidR="00A714B5" w:rsidRPr="00A714B5" w:rsidRDefault="00A714B5" w:rsidP="00A714B5">
            <w:pPr>
              <w:pStyle w:val="NormalWeb"/>
              <w:rPr>
                <w:sz w:val="22"/>
              </w:rPr>
            </w:pPr>
            <w:r w:rsidRPr="00A714B5">
              <w:rPr>
                <w:rFonts w:ascii="Segoe UI Symbol" w:hAnsi="Segoe UI Symbol" w:cs="Segoe UI Symbol"/>
                <w:sz w:val="22"/>
              </w:rPr>
              <w:t>✅</w:t>
            </w:r>
            <w:r w:rsidRPr="00A714B5">
              <w:rPr>
                <w:sz w:val="22"/>
              </w:rPr>
              <w:t xml:space="preserve"> </w:t>
            </w:r>
            <w:r w:rsidRPr="00A714B5">
              <w:rPr>
                <w:rStyle w:val="Strong"/>
                <w:rFonts w:eastAsiaTheme="majorEastAsia"/>
                <w:sz w:val="22"/>
              </w:rPr>
              <w:t>R0–R12 + SP + LR + PC</w:t>
            </w:r>
            <w:r w:rsidRPr="00A714B5">
              <w:rPr>
                <w:sz w:val="22"/>
              </w:rPr>
              <w:t xml:space="preserve"> → Har Cortex-M family core me </w:t>
            </w:r>
            <w:r w:rsidRPr="00A714B5">
              <w:rPr>
                <w:rStyle w:val="Strong"/>
                <w:rFonts w:eastAsiaTheme="majorEastAsia"/>
                <w:sz w:val="22"/>
              </w:rPr>
              <w:t>same</w:t>
            </w:r>
            <w:r w:rsidRPr="00A714B5">
              <w:rPr>
                <w:sz w:val="22"/>
              </w:rPr>
              <w:t xml:space="preserve"> hote hain.</w:t>
            </w:r>
            <w:r w:rsidRPr="00A714B5">
              <w:rPr>
                <w:sz w:val="22"/>
              </w:rPr>
              <w:br/>
            </w:r>
            <w:r w:rsidRPr="00A714B5">
              <w:rPr>
                <w:rFonts w:ascii="Segoe UI Symbol" w:hAnsi="Segoe UI Symbol" w:cs="Segoe UI Symbol"/>
                <w:sz w:val="22"/>
              </w:rPr>
              <w:t>🔁</w:t>
            </w:r>
            <w:r w:rsidRPr="00A714B5">
              <w:rPr>
                <w:sz w:val="22"/>
              </w:rPr>
              <w:t xml:space="preserve"> Difference aata hai extra features (like FPU, debug, DSP, security) me.</w:t>
            </w:r>
          </w:p>
          <w:p w:rsidR="00A714B5" w:rsidRPr="00DE5584" w:rsidRDefault="00A714B5" w:rsidP="00A714B5">
            <w:pPr>
              <w:rPr>
                <w:b/>
                <w:i/>
              </w:rPr>
            </w:pPr>
          </w:p>
          <w:p w:rsidR="00DE5584" w:rsidRPr="00DE5584" w:rsidRDefault="00DE5584" w:rsidP="00DE5584">
            <w:pPr>
              <w:pStyle w:val="NormalWeb"/>
              <w:rPr>
                <w:b/>
                <w:i/>
              </w:rPr>
            </w:pPr>
            <w:r w:rsidRPr="00DE5584">
              <w:rPr>
                <w:b/>
                <w:i/>
              </w:rPr>
              <w:t>Q.PSR (Program Status Register) ka kaam kya hai?</w:t>
            </w:r>
          </w:p>
          <w:p w:rsidR="00DE5584" w:rsidRDefault="00DE5584" w:rsidP="00A714B5"/>
          <w:p w:rsidR="00DE5584" w:rsidRDefault="00DE5584" w:rsidP="00DE5584">
            <w:pPr>
              <w:pStyle w:val="Heading3"/>
            </w:pPr>
            <w:r>
              <w:rPr>
                <w:rFonts w:ascii="Segoe UI Symbol" w:hAnsi="Segoe UI Symbol" w:cs="Segoe UI Symbol"/>
              </w:rPr>
              <w:t>✅</w:t>
            </w:r>
            <w:r>
              <w:t xml:space="preserve"> 1. APSR (Application Program Status Register)</w:t>
            </w:r>
          </w:p>
          <w:p w:rsidR="00DE5584" w:rsidRDefault="00DE5584" w:rsidP="00DE5584">
            <w:pPr>
              <w:pStyle w:val="NormalWeb"/>
            </w:pPr>
            <w:r>
              <w:rPr>
                <w:rStyle w:val="Strong"/>
                <w:rFonts w:eastAsiaTheme="majorEastAsia"/>
              </w:rPr>
              <w:t>Use:</w:t>
            </w:r>
          </w:p>
          <w:p w:rsidR="00DE5584" w:rsidRDefault="00DE5584" w:rsidP="00191637">
            <w:pPr>
              <w:pStyle w:val="NormalWeb"/>
              <w:numPr>
                <w:ilvl w:val="0"/>
                <w:numId w:val="22"/>
              </w:numPr>
            </w:pPr>
            <w:r>
              <w:t xml:space="preserve">Arithmetic operation ke </w:t>
            </w:r>
            <w:r>
              <w:rPr>
                <w:rStyle w:val="Strong"/>
                <w:rFonts w:eastAsiaTheme="majorEastAsia"/>
              </w:rPr>
              <w:t>flags</w:t>
            </w:r>
            <w:r>
              <w:t xml:space="preserve"> store karta hai:</w:t>
            </w:r>
          </w:p>
          <w:p w:rsidR="00DE5584" w:rsidRDefault="00DE5584" w:rsidP="00191637">
            <w:pPr>
              <w:pStyle w:val="NormalWeb"/>
              <w:numPr>
                <w:ilvl w:val="1"/>
                <w:numId w:val="22"/>
              </w:numPr>
            </w:pPr>
            <w:r>
              <w:rPr>
                <w:rStyle w:val="HTMLCode"/>
                <w:rFonts w:eastAsiaTheme="majorEastAsia"/>
              </w:rPr>
              <w:t>N</w:t>
            </w:r>
            <w:r>
              <w:t xml:space="preserve"> → Negative flag</w:t>
            </w:r>
          </w:p>
          <w:p w:rsidR="00DE5584" w:rsidRDefault="00DE5584" w:rsidP="00191637">
            <w:pPr>
              <w:pStyle w:val="NormalWeb"/>
              <w:numPr>
                <w:ilvl w:val="1"/>
                <w:numId w:val="22"/>
              </w:numPr>
            </w:pPr>
            <w:r>
              <w:rPr>
                <w:rStyle w:val="HTMLCode"/>
                <w:rFonts w:eastAsiaTheme="majorEastAsia"/>
              </w:rPr>
              <w:t>Z</w:t>
            </w:r>
            <w:r>
              <w:t xml:space="preserve"> → Zero flag</w:t>
            </w:r>
          </w:p>
          <w:p w:rsidR="00DE5584" w:rsidRDefault="00DE5584" w:rsidP="00191637">
            <w:pPr>
              <w:pStyle w:val="NormalWeb"/>
              <w:numPr>
                <w:ilvl w:val="1"/>
                <w:numId w:val="22"/>
              </w:numPr>
            </w:pPr>
            <w:r>
              <w:rPr>
                <w:rStyle w:val="HTMLCode"/>
                <w:rFonts w:eastAsiaTheme="majorEastAsia"/>
              </w:rPr>
              <w:t>C</w:t>
            </w:r>
            <w:r>
              <w:t xml:space="preserve"> → Carry flag</w:t>
            </w:r>
          </w:p>
          <w:p w:rsidR="00DE5584" w:rsidRDefault="00DE5584" w:rsidP="00191637">
            <w:pPr>
              <w:pStyle w:val="NormalWeb"/>
              <w:numPr>
                <w:ilvl w:val="1"/>
                <w:numId w:val="22"/>
              </w:numPr>
            </w:pPr>
            <w:r>
              <w:rPr>
                <w:rStyle w:val="HTMLCode"/>
                <w:rFonts w:eastAsiaTheme="majorEastAsia"/>
              </w:rPr>
              <w:lastRenderedPageBreak/>
              <w:t>V</w:t>
            </w:r>
            <w:r>
              <w:t xml:space="preserve"> → Overflow flag</w:t>
            </w:r>
          </w:p>
          <w:p w:rsidR="00DE5584" w:rsidRDefault="00DE5584" w:rsidP="00191637">
            <w:pPr>
              <w:pStyle w:val="NormalWeb"/>
              <w:numPr>
                <w:ilvl w:val="0"/>
                <w:numId w:val="22"/>
              </w:numPr>
            </w:pPr>
            <w:r>
              <w:t>Ye flags conditional branching (like if-else) ya math result check karne ke kaam aate hain.</w:t>
            </w:r>
          </w:p>
          <w:p w:rsidR="00DE5584" w:rsidRDefault="00DE5584" w:rsidP="00DE5584">
            <w:pPr>
              <w:pStyle w:val="NormalWeb"/>
            </w:pPr>
            <w:r>
              <w:rPr>
                <w:rFonts w:ascii="Segoe UI Symbol" w:hAnsi="Segoe UI Symbol" w:cs="Segoe UI Symbol"/>
              </w:rPr>
              <w:t>📌</w:t>
            </w:r>
            <w:r>
              <w:t xml:space="preserve"> </w:t>
            </w:r>
            <w:r>
              <w:rPr>
                <w:rStyle w:val="Strong"/>
                <w:rFonts w:eastAsiaTheme="majorEastAsia"/>
              </w:rPr>
              <w:t>Example:</w:t>
            </w:r>
            <w:r>
              <w:br/>
              <w:t>Addition ke baad agar result zero ho, toh Z=1 ho jata hai.</w:t>
            </w:r>
          </w:p>
          <w:p w:rsidR="00DE5584" w:rsidRDefault="00DB019E" w:rsidP="00DE5584">
            <w:r>
              <w:pict>
                <v:rect id="_x0000_i1043" style="width:0;height:1.5pt" o:hralign="center" o:hrstd="t" o:hr="t" fillcolor="#a0a0a0" stroked="f"/>
              </w:pict>
            </w:r>
          </w:p>
          <w:p w:rsidR="00DE5584" w:rsidRDefault="00DE5584" w:rsidP="00DE5584">
            <w:pPr>
              <w:pStyle w:val="Heading3"/>
            </w:pPr>
            <w:r>
              <w:rPr>
                <w:rFonts w:ascii="Segoe UI Symbol" w:hAnsi="Segoe UI Symbol" w:cs="Segoe UI Symbol"/>
              </w:rPr>
              <w:t>✅</w:t>
            </w:r>
            <w:r>
              <w:t xml:space="preserve"> 2. IPSR (Interrupt Program Status Register)</w:t>
            </w:r>
          </w:p>
          <w:p w:rsidR="00DE5584" w:rsidRDefault="00DE5584" w:rsidP="00DE5584">
            <w:pPr>
              <w:pStyle w:val="NormalWeb"/>
            </w:pPr>
            <w:r>
              <w:rPr>
                <w:rStyle w:val="Strong"/>
                <w:rFonts w:eastAsiaTheme="majorEastAsia"/>
              </w:rPr>
              <w:t>Use:</w:t>
            </w:r>
          </w:p>
          <w:p w:rsidR="00DE5584" w:rsidRDefault="00DE5584" w:rsidP="00191637">
            <w:pPr>
              <w:pStyle w:val="NormalWeb"/>
              <w:numPr>
                <w:ilvl w:val="0"/>
                <w:numId w:val="23"/>
              </w:numPr>
            </w:pPr>
            <w:r>
              <w:t xml:space="preserve">Batata hai </w:t>
            </w:r>
            <w:r>
              <w:rPr>
                <w:rStyle w:val="Strong"/>
                <w:rFonts w:eastAsiaTheme="majorEastAsia"/>
              </w:rPr>
              <w:t>kaunsa interrupt service routine (ISR)</w:t>
            </w:r>
            <w:r>
              <w:t xml:space="preserve"> abhi chal raha hai.</w:t>
            </w:r>
          </w:p>
          <w:p w:rsidR="00DE5584" w:rsidRDefault="00DE5584" w:rsidP="00191637">
            <w:pPr>
              <w:pStyle w:val="NormalWeb"/>
              <w:numPr>
                <w:ilvl w:val="0"/>
                <w:numId w:val="23"/>
              </w:numPr>
            </w:pPr>
            <w:r>
              <w:t>Agar no interrupt → value 0</w:t>
            </w:r>
          </w:p>
          <w:p w:rsidR="00DE5584" w:rsidRDefault="00DE5584" w:rsidP="00191637">
            <w:pPr>
              <w:pStyle w:val="NormalWeb"/>
              <w:numPr>
                <w:ilvl w:val="0"/>
                <w:numId w:val="23"/>
              </w:numPr>
            </w:pPr>
            <w:r>
              <w:t>Agar interrupt active → us interrupt ka number store hota hai.</w:t>
            </w:r>
          </w:p>
          <w:p w:rsidR="00DE5584" w:rsidRDefault="00DE5584" w:rsidP="00DE5584">
            <w:pPr>
              <w:pStyle w:val="NormalWeb"/>
            </w:pPr>
            <w:r>
              <w:rPr>
                <w:rFonts w:ascii="Segoe UI Symbol" w:hAnsi="Segoe UI Symbol" w:cs="Segoe UI Symbol"/>
              </w:rPr>
              <w:t>📌</w:t>
            </w:r>
            <w:r>
              <w:t xml:space="preserve"> </w:t>
            </w:r>
            <w:r>
              <w:rPr>
                <w:rStyle w:val="Strong"/>
                <w:rFonts w:eastAsiaTheme="majorEastAsia"/>
              </w:rPr>
              <w:t>Example:</w:t>
            </w:r>
            <w:r>
              <w:br/>
              <w:t xml:space="preserve">Agar </w:t>
            </w:r>
            <w:r>
              <w:rPr>
                <w:rStyle w:val="HTMLCode"/>
                <w:rFonts w:eastAsiaTheme="majorEastAsia"/>
              </w:rPr>
              <w:t>EXTI0</w:t>
            </w:r>
            <w:r>
              <w:t xml:space="preserve"> interrupt chal raha hai → IPSR = interrupt number of EXTI0</w:t>
            </w:r>
          </w:p>
          <w:p w:rsidR="00DE5584" w:rsidRDefault="00DB019E" w:rsidP="00DE5584">
            <w:r>
              <w:pict>
                <v:rect id="_x0000_i1044" style="width:0;height:1.5pt" o:hralign="center" o:hrstd="t" o:hr="t" fillcolor="#a0a0a0" stroked="f"/>
              </w:pict>
            </w:r>
          </w:p>
          <w:p w:rsidR="00DE5584" w:rsidRDefault="00DE5584" w:rsidP="00DE5584">
            <w:pPr>
              <w:pStyle w:val="Heading3"/>
            </w:pPr>
            <w:r>
              <w:rPr>
                <w:rFonts w:ascii="Segoe UI Symbol" w:hAnsi="Segoe UI Symbol" w:cs="Segoe UI Symbol"/>
              </w:rPr>
              <w:t>✅</w:t>
            </w:r>
            <w:r>
              <w:t xml:space="preserve"> 3. EPSR (Execution Program Status Register)</w:t>
            </w:r>
          </w:p>
          <w:p w:rsidR="00DE5584" w:rsidRDefault="00DE5584" w:rsidP="00DE5584">
            <w:pPr>
              <w:pStyle w:val="NormalWeb"/>
            </w:pPr>
            <w:r>
              <w:rPr>
                <w:rStyle w:val="Strong"/>
                <w:rFonts w:eastAsiaTheme="majorEastAsia"/>
              </w:rPr>
              <w:t>Use:</w:t>
            </w:r>
          </w:p>
          <w:p w:rsidR="00DE5584" w:rsidRDefault="00DE5584" w:rsidP="00191637">
            <w:pPr>
              <w:pStyle w:val="NormalWeb"/>
              <w:numPr>
                <w:ilvl w:val="0"/>
                <w:numId w:val="24"/>
              </w:numPr>
            </w:pPr>
            <w:r>
              <w:t xml:space="preserve">CPU ki </w:t>
            </w:r>
            <w:r>
              <w:rPr>
                <w:rStyle w:val="Strong"/>
                <w:rFonts w:eastAsiaTheme="majorEastAsia"/>
              </w:rPr>
              <w:t>execution state</w:t>
            </w:r>
            <w:r>
              <w:t xml:space="preserve"> dikhata hai.</w:t>
            </w:r>
          </w:p>
          <w:p w:rsidR="00DE5584" w:rsidRDefault="00DE5584" w:rsidP="00191637">
            <w:pPr>
              <w:pStyle w:val="NormalWeb"/>
              <w:numPr>
                <w:ilvl w:val="0"/>
                <w:numId w:val="24"/>
              </w:numPr>
            </w:pPr>
            <w:r>
              <w:t xml:space="preserve">Mostly </w:t>
            </w:r>
            <w:r>
              <w:rPr>
                <w:rStyle w:val="Strong"/>
                <w:rFonts w:eastAsiaTheme="majorEastAsia"/>
              </w:rPr>
              <w:t>Thumb state</w:t>
            </w:r>
            <w:r>
              <w:t xml:space="preserve"> ke control ke liye use hota hai.</w:t>
            </w:r>
          </w:p>
          <w:p w:rsidR="00DE5584" w:rsidRDefault="00DE5584" w:rsidP="00191637">
            <w:pPr>
              <w:pStyle w:val="NormalWeb"/>
              <w:numPr>
                <w:ilvl w:val="0"/>
                <w:numId w:val="24"/>
              </w:numPr>
            </w:pPr>
            <w:r>
              <w:t xml:space="preserve">Also holds some </w:t>
            </w:r>
            <w:r>
              <w:rPr>
                <w:rStyle w:val="Strong"/>
                <w:rFonts w:eastAsiaTheme="majorEastAsia"/>
              </w:rPr>
              <w:t>IT (If-Then)</w:t>
            </w:r>
            <w:r>
              <w:t xml:space="preserve"> instruction state bits.</w:t>
            </w:r>
          </w:p>
          <w:p w:rsidR="00DE5584" w:rsidRDefault="00DE5584" w:rsidP="00DE5584">
            <w:pPr>
              <w:pStyle w:val="NormalWeb"/>
            </w:pPr>
            <w:r>
              <w:rPr>
                <w:rFonts w:ascii="Segoe UI Symbol" w:hAnsi="Segoe UI Symbol" w:cs="Segoe UI Symbol"/>
              </w:rPr>
              <w:t>📌</w:t>
            </w:r>
            <w:r>
              <w:t xml:space="preserve"> </w:t>
            </w:r>
            <w:r>
              <w:rPr>
                <w:rStyle w:val="Strong"/>
                <w:rFonts w:eastAsiaTheme="majorEastAsia"/>
              </w:rPr>
              <w:t>Note:</w:t>
            </w:r>
            <w:r>
              <w:br/>
              <w:t xml:space="preserve">ARM Cortex-M hamesha </w:t>
            </w:r>
            <w:r>
              <w:rPr>
                <w:rStyle w:val="Strong"/>
                <w:rFonts w:eastAsiaTheme="majorEastAsia"/>
              </w:rPr>
              <w:t>Thumb instruction set</w:t>
            </w:r>
            <w:r>
              <w:t xml:space="preserve"> use karta hai → EPSR ensure karta hai ki CPU Thumb mode me hi rahe.</w:t>
            </w:r>
          </w:p>
          <w:p w:rsidR="00DE5584" w:rsidRDefault="00DB019E" w:rsidP="00DE5584">
            <w:r>
              <w:pict>
                <v:rect id="_x0000_i1045" style="width:0;height:1.5pt" o:hralign="center" o:hrstd="t" o:hr="t" fillcolor="#a0a0a0" stroked="f"/>
              </w:pict>
            </w:r>
          </w:p>
          <w:p w:rsidR="00DE5584" w:rsidRDefault="00DE5584" w:rsidP="00DE5584">
            <w:pPr>
              <w:pStyle w:val="Heading3"/>
            </w:pPr>
            <w:r>
              <w:rPr>
                <w:rFonts w:ascii="Segoe UI Symbol" w:hAnsi="Segoe UI Symbol" w:cs="Segoe UI Symbol"/>
              </w:rPr>
              <w:t>🔸</w:t>
            </w:r>
            <w:r>
              <w:t xml:space="preserve"> Interview Summary:</w:t>
            </w:r>
          </w:p>
          <w:p w:rsidR="00E372C7" w:rsidRPr="00CF2C80" w:rsidRDefault="00DE5584" w:rsidP="00DE5584">
            <w:pPr>
              <w:pStyle w:val="NormalWeb"/>
              <w:rPr>
                <w:rFonts w:eastAsiaTheme="majorEastAsia"/>
                <w:b/>
                <w:bCs/>
              </w:rPr>
            </w:pPr>
            <w:r>
              <w:rPr>
                <w:rStyle w:val="Strong"/>
                <w:rFonts w:eastAsiaTheme="majorEastAsia"/>
              </w:rPr>
              <w:t>PSR 3 part me divide hota hai – APSR, IPSR, EPSR. APSR me arithmetic flags hote hain, IPSR me current interrupt number hota hai, aur EPSR CPU execution state jaise Thumb mode track karta hai. Ye teenon milkar CPU ke current status ko define karte hain.</w:t>
            </w:r>
          </w:p>
          <w:p w:rsidR="00FA05E6" w:rsidRDefault="00DB019E" w:rsidP="00FA05E6">
            <w:r>
              <w:pict>
                <v:rect id="_x0000_i1046" style="width:0;height:1.5pt" o:hralign="center" o:hrstd="t" o:hr="t" fillcolor="#a0a0a0" stroked="f"/>
              </w:pict>
            </w:r>
          </w:p>
          <w:p w:rsidR="00875578" w:rsidRDefault="00875578" w:rsidP="00FA05E6">
            <w:pPr>
              <w:pStyle w:val="Heading3"/>
              <w:rPr>
                <w:rFonts w:ascii="Segoe UI Symbol" w:hAnsi="Segoe UI Symbol" w:cs="Segoe UI Symbol"/>
              </w:rPr>
            </w:pPr>
          </w:p>
          <w:p w:rsidR="00FA05E6" w:rsidRDefault="00FA05E6" w:rsidP="00FA05E6">
            <w:pPr>
              <w:pStyle w:val="Heading3"/>
            </w:pPr>
            <w:r>
              <w:rPr>
                <w:rFonts w:ascii="Segoe UI Symbol" w:hAnsi="Segoe UI Symbol" w:cs="Segoe UI Symbol"/>
              </w:rPr>
              <w:lastRenderedPageBreak/>
              <w:t>✅</w:t>
            </w:r>
            <w:r>
              <w:t xml:space="preserve"> </w:t>
            </w:r>
            <w:r>
              <w:rPr>
                <w:rStyle w:val="Strong"/>
                <w:b/>
                <w:bCs w:val="0"/>
              </w:rPr>
              <w:t>3. NVIC (Nested Vectored Interrupt Controller)--Done</w:t>
            </w:r>
          </w:p>
          <w:p w:rsidR="00FA05E6" w:rsidRDefault="00FA05E6" w:rsidP="00191637">
            <w:pPr>
              <w:pStyle w:val="NormalWeb"/>
              <w:numPr>
                <w:ilvl w:val="0"/>
                <w:numId w:val="4"/>
              </w:numPr>
            </w:pPr>
            <w:r>
              <w:t>NVIC kya karta hai?</w:t>
            </w:r>
          </w:p>
          <w:p w:rsidR="00FA05E6" w:rsidRDefault="00FA05E6" w:rsidP="00191637">
            <w:pPr>
              <w:pStyle w:val="NormalWeb"/>
              <w:numPr>
                <w:ilvl w:val="0"/>
                <w:numId w:val="4"/>
              </w:numPr>
            </w:pPr>
            <w:r>
              <w:t>Cortex-M0+ mein maximum kitne interrupts supported hote hain?</w:t>
            </w:r>
          </w:p>
          <w:p w:rsidR="00FA05E6" w:rsidRDefault="00FA05E6" w:rsidP="00191637">
            <w:pPr>
              <w:pStyle w:val="NormalWeb"/>
              <w:numPr>
                <w:ilvl w:val="0"/>
                <w:numId w:val="4"/>
              </w:numPr>
            </w:pPr>
            <w:r>
              <w:t>Preemption and priority kaise kaam karta hai?</w:t>
            </w:r>
          </w:p>
          <w:p w:rsidR="00E372C7" w:rsidRDefault="00E372C7" w:rsidP="00E372C7">
            <w:pPr>
              <w:pStyle w:val="Heading3"/>
            </w:pPr>
            <w:r>
              <w:rPr>
                <w:rFonts w:ascii="Segoe UI Symbol" w:hAnsi="Segoe UI Symbol" w:cs="Segoe UI Symbol"/>
              </w:rPr>
              <w:t>✅</w:t>
            </w:r>
            <w:r>
              <w:t xml:space="preserve"> 1. </w:t>
            </w:r>
            <w:r>
              <w:rPr>
                <w:rStyle w:val="Strong"/>
                <w:b/>
                <w:bCs w:val="0"/>
              </w:rPr>
              <w:t>NVIC kya karta hai?</w:t>
            </w:r>
          </w:p>
          <w:p w:rsidR="00E372C7" w:rsidRDefault="00E372C7" w:rsidP="00191637">
            <w:pPr>
              <w:pStyle w:val="NormalWeb"/>
              <w:numPr>
                <w:ilvl w:val="0"/>
                <w:numId w:val="25"/>
              </w:numPr>
            </w:pPr>
            <w:r>
              <w:t xml:space="preserve">NVIC is the </w:t>
            </w:r>
            <w:r>
              <w:rPr>
                <w:rStyle w:val="Strong"/>
              </w:rPr>
              <w:t>interrupt controller</w:t>
            </w:r>
            <w:r>
              <w:t xml:space="preserve"> used in Cortex-M processors.</w:t>
            </w:r>
          </w:p>
          <w:p w:rsidR="00E372C7" w:rsidRDefault="00E372C7" w:rsidP="00191637">
            <w:pPr>
              <w:pStyle w:val="NormalWeb"/>
              <w:numPr>
                <w:ilvl w:val="0"/>
                <w:numId w:val="25"/>
              </w:numPr>
            </w:pPr>
            <w:r>
              <w:t>Iska kaam hai:</w:t>
            </w:r>
          </w:p>
          <w:p w:rsidR="00E372C7" w:rsidRDefault="00E372C7" w:rsidP="00191637">
            <w:pPr>
              <w:pStyle w:val="NormalWeb"/>
              <w:numPr>
                <w:ilvl w:val="1"/>
                <w:numId w:val="25"/>
              </w:numPr>
            </w:pPr>
            <w:r>
              <w:t>Interrupt ko detect karna.</w:t>
            </w:r>
          </w:p>
          <w:p w:rsidR="00E372C7" w:rsidRDefault="00E372C7" w:rsidP="00191637">
            <w:pPr>
              <w:pStyle w:val="NormalWeb"/>
              <w:numPr>
                <w:ilvl w:val="1"/>
                <w:numId w:val="25"/>
              </w:numPr>
            </w:pPr>
            <w:r>
              <w:t xml:space="preserve">Har interrupt ko ek </w:t>
            </w:r>
            <w:r>
              <w:rPr>
                <w:rStyle w:val="Strong"/>
              </w:rPr>
              <w:t>priority</w:t>
            </w:r>
            <w:r>
              <w:t xml:space="preserve"> dena.</w:t>
            </w:r>
          </w:p>
          <w:p w:rsidR="00E372C7" w:rsidRDefault="00E372C7" w:rsidP="00191637">
            <w:pPr>
              <w:pStyle w:val="NormalWeb"/>
              <w:numPr>
                <w:ilvl w:val="1"/>
                <w:numId w:val="25"/>
              </w:numPr>
            </w:pPr>
            <w:r>
              <w:t xml:space="preserve">Fast response ke liye </w:t>
            </w:r>
            <w:r>
              <w:rPr>
                <w:rStyle w:val="Strong"/>
              </w:rPr>
              <w:t>vector table</w:t>
            </w:r>
            <w:r>
              <w:t xml:space="preserve"> se direct jump karwana.</w:t>
            </w:r>
          </w:p>
          <w:p w:rsidR="00E372C7" w:rsidRDefault="00E372C7" w:rsidP="00191637">
            <w:pPr>
              <w:pStyle w:val="NormalWeb"/>
              <w:numPr>
                <w:ilvl w:val="0"/>
                <w:numId w:val="25"/>
              </w:numPr>
            </w:pPr>
            <w:r>
              <w:t xml:space="preserve">Ye </w:t>
            </w:r>
            <w:r>
              <w:rPr>
                <w:rStyle w:val="Strong"/>
              </w:rPr>
              <w:t>nested interrupts</w:t>
            </w:r>
            <w:r>
              <w:t xml:space="preserve"> ko support karta hai (matlab high-priority interrupt low-priority ko interrupt kar sakta hai).</w:t>
            </w:r>
          </w:p>
          <w:p w:rsidR="00E372C7" w:rsidRDefault="00E372C7" w:rsidP="00E372C7">
            <w:pPr>
              <w:pStyle w:val="NormalWeb"/>
            </w:pPr>
            <w:r>
              <w:rPr>
                <w:rFonts w:ascii="Segoe UI Symbol" w:hAnsi="Segoe UI Symbol" w:cs="Segoe UI Symbol"/>
              </w:rPr>
              <w:t>📌</w:t>
            </w:r>
            <w:r>
              <w:t xml:space="preserve"> </w:t>
            </w:r>
            <w:r>
              <w:rPr>
                <w:rStyle w:val="Strong"/>
              </w:rPr>
              <w:t>Simple Example:</w:t>
            </w:r>
            <w:r>
              <w:br/>
              <w:t>Agar Timer aur UART dono interrupt de rahe ho, NVIC dekh ke decide karega kaun pehle chalega (priority ke base par).</w:t>
            </w:r>
          </w:p>
          <w:p w:rsidR="00D02CD1" w:rsidRDefault="00D02CD1" w:rsidP="00E372C7">
            <w:pPr>
              <w:pStyle w:val="NormalWeb"/>
            </w:pPr>
          </w:p>
          <w:p w:rsidR="00E3697E" w:rsidRDefault="00E3697E" w:rsidP="00E3697E">
            <w:pPr>
              <w:pStyle w:val="Heading3"/>
            </w:pPr>
            <w:r>
              <w:rPr>
                <w:rFonts w:ascii="Segoe UI Symbol" w:hAnsi="Segoe UI Symbol" w:cs="Segoe UI Symbol"/>
              </w:rPr>
              <w:t>✅</w:t>
            </w:r>
            <w:r>
              <w:t xml:space="preserve"> 2. </w:t>
            </w:r>
            <w:r>
              <w:rPr>
                <w:rStyle w:val="Strong"/>
                <w:b/>
                <w:bCs w:val="0"/>
              </w:rPr>
              <w:t>Cortex-M0+ mein maximum kitne interrupts supported hote hain?</w:t>
            </w:r>
          </w:p>
          <w:p w:rsidR="00E3697E" w:rsidRDefault="00E3697E" w:rsidP="00191637">
            <w:pPr>
              <w:pStyle w:val="NormalWeb"/>
              <w:numPr>
                <w:ilvl w:val="0"/>
                <w:numId w:val="26"/>
              </w:numPr>
            </w:pPr>
            <w:r>
              <w:t>Cortex-M0+ supports:</w:t>
            </w:r>
          </w:p>
          <w:p w:rsidR="00E3697E" w:rsidRDefault="00E3697E" w:rsidP="00191637">
            <w:pPr>
              <w:pStyle w:val="NormalWeb"/>
              <w:numPr>
                <w:ilvl w:val="1"/>
                <w:numId w:val="26"/>
              </w:numPr>
            </w:pPr>
            <w:r>
              <w:rPr>
                <w:rStyle w:val="Strong"/>
              </w:rPr>
              <w:t>Up to 32 external interrupts</w:t>
            </w:r>
            <w:r>
              <w:t xml:space="preserve"> (IRQ0 to IRQ31)</w:t>
            </w:r>
          </w:p>
          <w:p w:rsidR="00E3697E" w:rsidRDefault="00E3697E" w:rsidP="00191637">
            <w:pPr>
              <w:pStyle w:val="NormalWeb"/>
              <w:numPr>
                <w:ilvl w:val="1"/>
                <w:numId w:val="26"/>
              </w:numPr>
            </w:pPr>
            <w:r>
              <w:t xml:space="preserve">Plus </w:t>
            </w:r>
            <w:r>
              <w:rPr>
                <w:rStyle w:val="Strong"/>
              </w:rPr>
              <w:t>16 system exceptions</w:t>
            </w:r>
            <w:r>
              <w:t xml:space="preserve"> (like Reset, NMI, HardFault, etc.)</w:t>
            </w:r>
          </w:p>
          <w:p w:rsidR="00E372C7" w:rsidRDefault="00E3697E" w:rsidP="00E372C7">
            <w:pPr>
              <w:pStyle w:val="NormalWeb"/>
            </w:pPr>
            <w:r>
              <w:rPr>
                <w:rFonts w:ascii="Segoe UI Symbol" w:hAnsi="Segoe UI Symbol" w:cs="Segoe UI Symbol"/>
              </w:rPr>
              <w:t>📌</w:t>
            </w:r>
            <w:r>
              <w:t xml:space="preserve"> </w:t>
            </w:r>
            <w:r>
              <w:rPr>
                <w:rStyle w:val="Strong"/>
              </w:rPr>
              <w:t>Note:</w:t>
            </w:r>
            <w:r>
              <w:br/>
              <w:t xml:space="preserve">Ye </w:t>
            </w:r>
            <w:r>
              <w:rPr>
                <w:rStyle w:val="Strong"/>
              </w:rPr>
              <w:t>implementation-specific</w:t>
            </w:r>
            <w:r>
              <w:t xml:space="preserve"> hota hai, toh exact number chip par depend karta hai (like STM32G0 me alag ho sakta hai).</w:t>
            </w:r>
          </w:p>
          <w:p w:rsidR="00364D02" w:rsidRDefault="00364D02" w:rsidP="00E372C7">
            <w:pPr>
              <w:pStyle w:val="NormalWeb"/>
            </w:pPr>
          </w:p>
          <w:p w:rsidR="00403507" w:rsidRDefault="00403507" w:rsidP="00403507">
            <w:pPr>
              <w:pStyle w:val="Heading3"/>
            </w:pPr>
            <w:r>
              <w:rPr>
                <w:rFonts w:ascii="Segoe UI Symbol" w:hAnsi="Segoe UI Symbol" w:cs="Segoe UI Symbol"/>
              </w:rPr>
              <w:t>✅</w:t>
            </w:r>
            <w:r>
              <w:t xml:space="preserve"> 3. </w:t>
            </w:r>
            <w:r>
              <w:rPr>
                <w:rStyle w:val="Strong"/>
                <w:b/>
                <w:bCs w:val="0"/>
              </w:rPr>
              <w:t>Preemption and Priority kaise kaam karta hai?</w:t>
            </w:r>
          </w:p>
          <w:p w:rsidR="00403507" w:rsidRDefault="00403507" w:rsidP="00191637">
            <w:pPr>
              <w:pStyle w:val="NormalWeb"/>
              <w:numPr>
                <w:ilvl w:val="0"/>
                <w:numId w:val="27"/>
              </w:numPr>
            </w:pPr>
            <w:r>
              <w:t xml:space="preserve">NVIC assigns </w:t>
            </w:r>
            <w:r>
              <w:rPr>
                <w:rStyle w:val="Strong"/>
              </w:rPr>
              <w:t>priority</w:t>
            </w:r>
            <w:r>
              <w:t xml:space="preserve"> to each interrupt.</w:t>
            </w:r>
          </w:p>
          <w:p w:rsidR="00403507" w:rsidRDefault="00403507" w:rsidP="00191637">
            <w:pPr>
              <w:pStyle w:val="NormalWeb"/>
              <w:numPr>
                <w:ilvl w:val="0"/>
                <w:numId w:val="27"/>
              </w:numPr>
            </w:pPr>
            <w:r>
              <w:rPr>
                <w:rStyle w:val="Strong"/>
              </w:rPr>
              <w:t>Lower value = higher priority</w:t>
            </w:r>
            <w:r>
              <w:t xml:space="preserve"> (priority 0 is highest).</w:t>
            </w:r>
          </w:p>
          <w:p w:rsidR="00403507" w:rsidRDefault="00403507" w:rsidP="00191637">
            <w:pPr>
              <w:pStyle w:val="NormalWeb"/>
              <w:numPr>
                <w:ilvl w:val="0"/>
                <w:numId w:val="27"/>
              </w:numPr>
            </w:pPr>
            <w:r>
              <w:rPr>
                <w:rStyle w:val="Strong"/>
              </w:rPr>
              <w:t>Preemption:</w:t>
            </w:r>
          </w:p>
          <w:p w:rsidR="00403507" w:rsidRDefault="00403507" w:rsidP="00191637">
            <w:pPr>
              <w:pStyle w:val="NormalWeb"/>
              <w:numPr>
                <w:ilvl w:val="1"/>
                <w:numId w:val="27"/>
              </w:numPr>
            </w:pPr>
            <w:r>
              <w:t xml:space="preserve">Agar ek high-priority interrupt aata hai jab low-priority interrupt chal raha ho, toh high waala usko </w:t>
            </w:r>
            <w:r>
              <w:rPr>
                <w:rStyle w:val="Strong"/>
              </w:rPr>
              <w:t>interrupt kar sakta hai</w:t>
            </w:r>
            <w:r>
              <w:t xml:space="preserve"> (ye nested interrupt hai).</w:t>
            </w:r>
          </w:p>
          <w:p w:rsidR="00403507" w:rsidRDefault="00403507" w:rsidP="00191637">
            <w:pPr>
              <w:pStyle w:val="NormalWeb"/>
              <w:numPr>
                <w:ilvl w:val="0"/>
                <w:numId w:val="27"/>
              </w:numPr>
            </w:pPr>
            <w:r>
              <w:t>Priority bits limited hote hain:</w:t>
            </w:r>
          </w:p>
          <w:p w:rsidR="00403507" w:rsidRDefault="00403507" w:rsidP="00191637">
            <w:pPr>
              <w:pStyle w:val="NormalWeb"/>
              <w:numPr>
                <w:ilvl w:val="1"/>
                <w:numId w:val="27"/>
              </w:numPr>
            </w:pPr>
            <w:r>
              <w:t xml:space="preserve">Cortex-M0+ usually supports </w:t>
            </w:r>
            <w:r>
              <w:rPr>
                <w:rStyle w:val="Strong"/>
              </w:rPr>
              <w:t>up to 4 levels</w:t>
            </w:r>
            <w:r>
              <w:t xml:space="preserve"> (2 bits).</w:t>
            </w:r>
          </w:p>
          <w:p w:rsidR="00403507" w:rsidRDefault="00403507" w:rsidP="00403507">
            <w:pPr>
              <w:pStyle w:val="NormalWeb"/>
            </w:pPr>
            <w:r>
              <w:rPr>
                <w:rFonts w:ascii="Segoe UI Symbol" w:hAnsi="Segoe UI Symbol" w:cs="Segoe UI Symbol"/>
              </w:rPr>
              <w:lastRenderedPageBreak/>
              <w:t>📌</w:t>
            </w:r>
            <w:r>
              <w:t xml:space="preserve"> </w:t>
            </w:r>
            <w:r>
              <w:rPr>
                <w:rStyle w:val="Strong"/>
              </w:rPr>
              <w:t>Example:</w:t>
            </w:r>
            <w:r>
              <w:br/>
              <w:t>UART interrupt priority 1, Timer priority 3 → UART timer ko preempt kar sakta hai.</w:t>
            </w:r>
          </w:p>
          <w:p w:rsidR="00403507" w:rsidRDefault="00DB019E" w:rsidP="00403507">
            <w:r>
              <w:pict>
                <v:rect id="_x0000_i1047" style="width:0;height:1.5pt" o:hralign="center" o:hrstd="t" o:hr="t" fillcolor="#a0a0a0" stroked="f"/>
              </w:pict>
            </w:r>
          </w:p>
          <w:p w:rsidR="00403507" w:rsidRDefault="00403507" w:rsidP="00403507">
            <w:pPr>
              <w:pStyle w:val="Heading3"/>
            </w:pPr>
            <w:r>
              <w:rPr>
                <w:rFonts w:ascii="Segoe UI Symbol" w:hAnsi="Segoe UI Symbol" w:cs="Segoe UI Symbol"/>
              </w:rPr>
              <w:t>🔸</w:t>
            </w:r>
            <w:r>
              <w:t xml:space="preserve"> Interview Summary Statement:</w:t>
            </w:r>
          </w:p>
          <w:p w:rsidR="00403507" w:rsidRDefault="00403507" w:rsidP="00403507">
            <w:pPr>
              <w:pStyle w:val="NormalWeb"/>
              <w:rPr>
                <w:rStyle w:val="Strong"/>
              </w:rPr>
            </w:pPr>
            <w:r>
              <w:rPr>
                <w:rStyle w:val="Strong"/>
              </w:rPr>
              <w:t>NVIC Cortex-M processors me interrupt manage karta hai. Ye har interrupt ko priority deta hai aur nested interrupts ko support karta hai. Cortex-M0+ me up to 32 external interrupts hote hain, aur priority-based preemption system se fast aur efficient response possible hota hai.</w:t>
            </w:r>
          </w:p>
          <w:p w:rsidR="00D85A67" w:rsidRDefault="00D85A67" w:rsidP="00403507">
            <w:pPr>
              <w:pStyle w:val="NormalWeb"/>
              <w:rPr>
                <w:rStyle w:val="Strong"/>
              </w:rPr>
            </w:pPr>
          </w:p>
          <w:p w:rsidR="00D85A67" w:rsidRDefault="00DB019E" w:rsidP="00D85A67">
            <w:r>
              <w:pict>
                <v:rect id="_x0000_i1048" style="width:0;height:1.5pt" o:hralign="center" o:hrstd="t" o:hr="t" fillcolor="#a0a0a0" stroked="f"/>
              </w:pict>
            </w:r>
          </w:p>
          <w:p w:rsidR="00D85A67" w:rsidRDefault="00D85A67" w:rsidP="00D85A67">
            <w:pPr>
              <w:pStyle w:val="Heading3"/>
            </w:pPr>
            <w:r>
              <w:rPr>
                <w:rFonts w:ascii="Segoe UI Symbol" w:hAnsi="Segoe UI Symbol" w:cs="Segoe UI Symbol"/>
              </w:rPr>
              <w:t>✅</w:t>
            </w:r>
            <w:r>
              <w:t xml:space="preserve"> </w:t>
            </w:r>
            <w:r>
              <w:rPr>
                <w:rStyle w:val="Strong"/>
                <w:b/>
                <w:bCs w:val="0"/>
              </w:rPr>
              <w:t>5. Memory and Bus</w:t>
            </w:r>
          </w:p>
          <w:p w:rsidR="00D85A67" w:rsidRDefault="00D85A67" w:rsidP="00191637">
            <w:pPr>
              <w:pStyle w:val="NormalWeb"/>
              <w:numPr>
                <w:ilvl w:val="0"/>
                <w:numId w:val="6"/>
              </w:numPr>
            </w:pPr>
            <w:r>
              <w:t xml:space="preserve">Cortex-M0+ kis memory bus ko support karta hai? → </w:t>
            </w:r>
            <w:r>
              <w:rPr>
                <w:rStyle w:val="Emphasis"/>
                <w:rFonts w:eastAsiaTheme="majorEastAsia"/>
              </w:rPr>
              <w:t>AHB-Lite</w:t>
            </w:r>
          </w:p>
          <w:p w:rsidR="00D85A67" w:rsidRDefault="00D85A67" w:rsidP="00191637">
            <w:pPr>
              <w:pStyle w:val="NormalWeb"/>
              <w:numPr>
                <w:ilvl w:val="0"/>
                <w:numId w:val="6"/>
              </w:numPr>
            </w:pPr>
            <w:r>
              <w:t>Little endian vs Big endian?</w:t>
            </w:r>
          </w:p>
          <w:p w:rsidR="00D85A67" w:rsidRDefault="00D85A67" w:rsidP="00191637">
            <w:pPr>
              <w:pStyle w:val="NormalWeb"/>
              <w:numPr>
                <w:ilvl w:val="0"/>
                <w:numId w:val="6"/>
              </w:numPr>
            </w:pPr>
            <w:r>
              <w:t>Harvard architecture kya hota hai?</w:t>
            </w:r>
          </w:p>
          <w:p w:rsidR="00DF1670" w:rsidRDefault="00DF1670" w:rsidP="00DF1670">
            <w:pPr>
              <w:pStyle w:val="Heading3"/>
            </w:pPr>
            <w:r>
              <w:rPr>
                <w:rFonts w:ascii="Segoe UI Symbol" w:hAnsi="Segoe UI Symbol" w:cs="Segoe UI Symbol"/>
              </w:rPr>
              <w:t>✅</w:t>
            </w:r>
            <w:r>
              <w:t xml:space="preserve"> </w:t>
            </w:r>
            <w:r>
              <w:rPr>
                <w:rStyle w:val="Strong"/>
                <w:b/>
                <w:bCs w:val="0"/>
              </w:rPr>
              <w:t>1. Cortex-M0+ kis memory bus ko support karta hai?</w:t>
            </w:r>
          </w:p>
          <w:p w:rsidR="00DF1670" w:rsidRDefault="00DF1670" w:rsidP="00DF1670">
            <w:pPr>
              <w:pStyle w:val="NormalWeb"/>
            </w:pPr>
            <w:r>
              <w:rPr>
                <w:rStyle w:val="Strong"/>
              </w:rPr>
              <w:t>Answer:</w:t>
            </w:r>
          </w:p>
          <w:p w:rsidR="00DF1670" w:rsidRDefault="00DF1670" w:rsidP="00191637">
            <w:pPr>
              <w:pStyle w:val="NormalWeb"/>
              <w:numPr>
                <w:ilvl w:val="0"/>
                <w:numId w:val="32"/>
              </w:numPr>
            </w:pPr>
            <w:r>
              <w:rPr>
                <w:rStyle w:val="Strong"/>
              </w:rPr>
              <w:t>Cortex-M0+</w:t>
            </w:r>
            <w:r>
              <w:t xml:space="preserve"> core </w:t>
            </w:r>
            <w:r>
              <w:rPr>
                <w:rStyle w:val="Strong"/>
              </w:rPr>
              <w:t>AHB-Lite (Advanced High-performance Bus-Lite)</w:t>
            </w:r>
            <w:r>
              <w:t xml:space="preserve"> interface ko support karta hai.</w:t>
            </w:r>
          </w:p>
          <w:p w:rsidR="00DF1670" w:rsidRDefault="00DF1670" w:rsidP="00191637">
            <w:pPr>
              <w:pStyle w:val="NormalWeb"/>
              <w:numPr>
                <w:ilvl w:val="0"/>
                <w:numId w:val="32"/>
              </w:numPr>
            </w:pPr>
            <w:r>
              <w:t xml:space="preserve">Ye bus </w:t>
            </w:r>
            <w:r>
              <w:rPr>
                <w:rStyle w:val="Strong"/>
              </w:rPr>
              <w:t>simplified version hai AHB ka</w:t>
            </w:r>
            <w:r>
              <w:t>, specially low-power aur low-cost MCUs ke liye design kiya gaya hai.</w:t>
            </w:r>
          </w:p>
          <w:p w:rsidR="00DF1670" w:rsidRDefault="00DF1670" w:rsidP="00191637">
            <w:pPr>
              <w:pStyle w:val="NormalWeb"/>
              <w:numPr>
                <w:ilvl w:val="0"/>
                <w:numId w:val="32"/>
              </w:numPr>
            </w:pPr>
            <w:r>
              <w:t xml:space="preserve">Iska use processor aur memory/peripherals ke beech </w:t>
            </w:r>
            <w:r>
              <w:rPr>
                <w:rStyle w:val="Strong"/>
              </w:rPr>
              <w:t>data transfer</w:t>
            </w:r>
            <w:r>
              <w:t xml:space="preserve"> ke liye hota hai.</w:t>
            </w:r>
          </w:p>
          <w:p w:rsidR="00DF1670" w:rsidRDefault="00DF1670" w:rsidP="00DF1670">
            <w:pPr>
              <w:pStyle w:val="NormalWeb"/>
            </w:pPr>
            <w:r>
              <w:rPr>
                <w:rStyle w:val="Strong"/>
              </w:rPr>
              <w:t>Key points (interview style):</w:t>
            </w:r>
          </w:p>
          <w:p w:rsidR="00DF1670" w:rsidRDefault="00DF1670" w:rsidP="00191637">
            <w:pPr>
              <w:pStyle w:val="NormalWeb"/>
              <w:numPr>
                <w:ilvl w:val="0"/>
                <w:numId w:val="33"/>
              </w:numPr>
            </w:pPr>
            <w:r>
              <w:t>AHB-Lite = Single master bus (MCU core hi master hota hai)</w:t>
            </w:r>
          </w:p>
          <w:p w:rsidR="00DF1670" w:rsidRDefault="00DF1670" w:rsidP="00191637">
            <w:pPr>
              <w:pStyle w:val="NormalWeb"/>
              <w:numPr>
                <w:ilvl w:val="0"/>
                <w:numId w:val="33"/>
              </w:numPr>
            </w:pPr>
            <w:r>
              <w:t>Fast and simple communication between CPU and memory</w:t>
            </w:r>
          </w:p>
          <w:p w:rsidR="00DF1670" w:rsidRDefault="00DF1670" w:rsidP="00191637">
            <w:pPr>
              <w:pStyle w:val="NormalWeb"/>
              <w:numPr>
                <w:ilvl w:val="0"/>
                <w:numId w:val="33"/>
              </w:numPr>
            </w:pPr>
            <w:r>
              <w:t>Support karta hai 32-bit data width</w:t>
            </w:r>
          </w:p>
          <w:p w:rsidR="00DF1670" w:rsidRDefault="00DF1670" w:rsidP="00DF1670">
            <w:pPr>
              <w:pStyle w:val="NormalWeb"/>
            </w:pPr>
          </w:p>
          <w:p w:rsidR="00765168" w:rsidRDefault="00765168" w:rsidP="00765168">
            <w:pPr>
              <w:pStyle w:val="Heading3"/>
            </w:pPr>
            <w:r>
              <w:rPr>
                <w:rFonts w:ascii="Segoe UI Symbol" w:hAnsi="Segoe UI Symbol" w:cs="Segoe UI Symbol"/>
              </w:rPr>
              <w:t>✅</w:t>
            </w:r>
            <w:r>
              <w:t xml:space="preserve"> </w:t>
            </w:r>
            <w:r>
              <w:rPr>
                <w:rStyle w:val="Strong"/>
                <w:b/>
                <w:bCs w:val="0"/>
              </w:rPr>
              <w:t>2. Little Endian vs Big Endian</w:t>
            </w:r>
          </w:p>
          <w:p w:rsidR="00765168" w:rsidRDefault="00765168" w:rsidP="00765168">
            <w:pPr>
              <w:pStyle w:val="NormalWeb"/>
            </w:pPr>
            <w:r>
              <w:rPr>
                <w:rStyle w:val="Strong"/>
              </w:rPr>
              <w:t>Answer:</w:t>
            </w:r>
          </w:p>
          <w:p w:rsidR="00765168" w:rsidRDefault="00765168" w:rsidP="00191637">
            <w:pPr>
              <w:pStyle w:val="NormalWeb"/>
              <w:numPr>
                <w:ilvl w:val="0"/>
                <w:numId w:val="34"/>
              </w:numPr>
            </w:pPr>
            <w:r>
              <w:lastRenderedPageBreak/>
              <w:t xml:space="preserve">Ye </w:t>
            </w:r>
            <w:r>
              <w:rPr>
                <w:rStyle w:val="Strong"/>
              </w:rPr>
              <w:t>data store karne ka tarika</w:t>
            </w:r>
            <w:r>
              <w:t xml:space="preserve"> hota hai memory me (multi-byte data like int, float).</w:t>
            </w:r>
          </w:p>
          <w:p w:rsidR="00765168" w:rsidRDefault="00765168" w:rsidP="00765168">
            <w:pPr>
              <w:pStyle w:val="Heading4"/>
            </w:pPr>
            <w:r>
              <w:rPr>
                <w:rFonts w:ascii="Segoe UI Symbol" w:hAnsi="Segoe UI Symbol" w:cs="Segoe UI Symbol"/>
              </w:rPr>
              <w:t>🔹</w:t>
            </w:r>
            <w:r>
              <w:t xml:space="preserve"> Little Endian:</w:t>
            </w:r>
          </w:p>
          <w:p w:rsidR="00765168" w:rsidRDefault="00765168" w:rsidP="00191637">
            <w:pPr>
              <w:pStyle w:val="NormalWeb"/>
              <w:numPr>
                <w:ilvl w:val="0"/>
                <w:numId w:val="35"/>
              </w:numPr>
            </w:pPr>
            <w:r>
              <w:rPr>
                <w:rStyle w:val="Strong"/>
              </w:rPr>
              <w:t>Least significant byte (LSB)</w:t>
            </w:r>
            <w:r>
              <w:t xml:space="preserve"> pehle store hota hai (lower address pe).</w:t>
            </w:r>
          </w:p>
          <w:p w:rsidR="00765168" w:rsidRDefault="00765168" w:rsidP="00191637">
            <w:pPr>
              <w:pStyle w:val="NormalWeb"/>
              <w:numPr>
                <w:ilvl w:val="0"/>
                <w:numId w:val="35"/>
              </w:numPr>
            </w:pPr>
            <w:r>
              <w:t xml:space="preserve">Example: 0x12345678 will be stored as → </w:t>
            </w:r>
            <w:r>
              <w:rPr>
                <w:rStyle w:val="HTMLCode"/>
                <w:rFonts w:eastAsiaTheme="majorEastAsia"/>
              </w:rPr>
              <w:t>78 56 34 12</w:t>
            </w:r>
          </w:p>
          <w:p w:rsidR="00765168" w:rsidRDefault="00765168" w:rsidP="00765168">
            <w:pPr>
              <w:pStyle w:val="Heading4"/>
            </w:pPr>
            <w:r>
              <w:rPr>
                <w:rFonts w:ascii="Segoe UI Symbol" w:hAnsi="Segoe UI Symbol" w:cs="Segoe UI Symbol"/>
              </w:rPr>
              <w:t>🔹</w:t>
            </w:r>
            <w:r>
              <w:t xml:space="preserve"> Big Endian:</w:t>
            </w:r>
          </w:p>
          <w:p w:rsidR="00765168" w:rsidRDefault="00765168" w:rsidP="00191637">
            <w:pPr>
              <w:pStyle w:val="NormalWeb"/>
              <w:numPr>
                <w:ilvl w:val="0"/>
                <w:numId w:val="36"/>
              </w:numPr>
            </w:pPr>
            <w:r>
              <w:rPr>
                <w:rStyle w:val="Strong"/>
              </w:rPr>
              <w:t>Most significant byte (MSB)</w:t>
            </w:r>
            <w:r>
              <w:t xml:space="preserve"> pehle store hota hai (lower address pe).</w:t>
            </w:r>
          </w:p>
          <w:p w:rsidR="00765168" w:rsidRDefault="00765168" w:rsidP="00191637">
            <w:pPr>
              <w:pStyle w:val="NormalWeb"/>
              <w:numPr>
                <w:ilvl w:val="0"/>
                <w:numId w:val="36"/>
              </w:numPr>
            </w:pPr>
            <w:r>
              <w:t xml:space="preserve">Example: 0x12345678 will be stored as → </w:t>
            </w:r>
            <w:r>
              <w:rPr>
                <w:rStyle w:val="HTMLCode"/>
                <w:rFonts w:eastAsiaTheme="majorEastAsia"/>
              </w:rPr>
              <w:t>12 34 56 78</w:t>
            </w:r>
          </w:p>
          <w:p w:rsidR="00765168" w:rsidRDefault="00765168" w:rsidP="00765168">
            <w:pPr>
              <w:pStyle w:val="NormalWeb"/>
              <w:rPr>
                <w:rStyle w:val="Strong"/>
              </w:rPr>
            </w:pPr>
            <w:r>
              <w:rPr>
                <w:rStyle w:val="Strong"/>
              </w:rPr>
              <w:t>Cortex-M cores (like M0+) → Little Endian by default</w:t>
            </w:r>
          </w:p>
          <w:p w:rsidR="001B008C" w:rsidRDefault="001B008C" w:rsidP="00765168">
            <w:pPr>
              <w:pStyle w:val="NormalWeb"/>
            </w:pPr>
          </w:p>
          <w:p w:rsidR="001B008C" w:rsidRDefault="001B008C" w:rsidP="001B008C">
            <w:pPr>
              <w:pStyle w:val="Heading3"/>
            </w:pPr>
            <w:r>
              <w:rPr>
                <w:rFonts w:ascii="Segoe UI Symbol" w:hAnsi="Segoe UI Symbol" w:cs="Segoe UI Symbol"/>
              </w:rPr>
              <w:t>✅</w:t>
            </w:r>
            <w:r>
              <w:t xml:space="preserve"> </w:t>
            </w:r>
            <w:r>
              <w:rPr>
                <w:rStyle w:val="Strong"/>
                <w:b/>
                <w:bCs w:val="0"/>
              </w:rPr>
              <w:t>3. Harvard Architecture kya hota hai?</w:t>
            </w:r>
          </w:p>
          <w:p w:rsidR="001B008C" w:rsidRDefault="001B008C" w:rsidP="001B008C">
            <w:pPr>
              <w:pStyle w:val="NormalWeb"/>
            </w:pPr>
            <w:r>
              <w:rPr>
                <w:rStyle w:val="Strong"/>
              </w:rPr>
              <w:t>Answer:</w:t>
            </w:r>
          </w:p>
          <w:p w:rsidR="001B008C" w:rsidRDefault="001B008C" w:rsidP="00191637">
            <w:pPr>
              <w:pStyle w:val="NormalWeb"/>
              <w:numPr>
                <w:ilvl w:val="0"/>
                <w:numId w:val="37"/>
              </w:numPr>
            </w:pPr>
            <w:r>
              <w:t xml:space="preserve">Harvard architecture me </w:t>
            </w:r>
            <w:r>
              <w:rPr>
                <w:rStyle w:val="Strong"/>
              </w:rPr>
              <w:t>code aur data ke liye alag-alag memory buses</w:t>
            </w:r>
            <w:r>
              <w:t xml:space="preserve"> hote hain.</w:t>
            </w:r>
          </w:p>
          <w:p w:rsidR="001B008C" w:rsidRDefault="001B008C" w:rsidP="00191637">
            <w:pPr>
              <w:pStyle w:val="NormalWeb"/>
              <w:numPr>
                <w:ilvl w:val="0"/>
                <w:numId w:val="37"/>
              </w:numPr>
            </w:pPr>
            <w:r>
              <w:t xml:space="preserve">Iska matlab: </w:t>
            </w:r>
            <w:r>
              <w:rPr>
                <w:rStyle w:val="Strong"/>
              </w:rPr>
              <w:t>CPU ek hi time me instruction fetch aur data access dono kar sakta hai</w:t>
            </w:r>
            <w:r>
              <w:t>.</w:t>
            </w:r>
          </w:p>
          <w:p w:rsidR="001B008C" w:rsidRDefault="001B008C" w:rsidP="001B008C">
            <w:pPr>
              <w:pStyle w:val="NormalWeb"/>
            </w:pPr>
            <w:r>
              <w:rPr>
                <w:rStyle w:val="Strong"/>
              </w:rPr>
              <w:t>Key points:</w:t>
            </w:r>
          </w:p>
          <w:p w:rsidR="001B008C" w:rsidRDefault="001B008C" w:rsidP="00191637">
            <w:pPr>
              <w:pStyle w:val="NormalWeb"/>
              <w:numPr>
                <w:ilvl w:val="0"/>
                <w:numId w:val="38"/>
              </w:numPr>
            </w:pPr>
            <w:r>
              <w:t>Separate buses = faster execution</w:t>
            </w:r>
          </w:p>
          <w:p w:rsidR="001B008C" w:rsidRDefault="001B008C" w:rsidP="00191637">
            <w:pPr>
              <w:pStyle w:val="NormalWeb"/>
              <w:numPr>
                <w:ilvl w:val="0"/>
                <w:numId w:val="38"/>
              </w:numPr>
            </w:pPr>
            <w:r>
              <w:t>Common in microcontrollers like STM32, Cortex-M</w:t>
            </w:r>
          </w:p>
          <w:p w:rsidR="001B008C" w:rsidRDefault="001B008C" w:rsidP="00191637">
            <w:pPr>
              <w:pStyle w:val="NormalWeb"/>
              <w:numPr>
                <w:ilvl w:val="0"/>
                <w:numId w:val="38"/>
              </w:numPr>
            </w:pPr>
            <w:r>
              <w:t xml:space="preserve">Opposite of </w:t>
            </w:r>
            <w:r>
              <w:rPr>
                <w:rStyle w:val="Strong"/>
              </w:rPr>
              <w:t>Von Neumann architecture</w:t>
            </w:r>
            <w:r>
              <w:t xml:space="preserve"> (jisme data/code same bus use karte hain)</w:t>
            </w:r>
          </w:p>
          <w:p w:rsidR="005446FC" w:rsidRDefault="005446FC" w:rsidP="005446FC">
            <w:pPr>
              <w:pStyle w:val="Heading3"/>
            </w:pPr>
            <w:r>
              <w:rPr>
                <w:rFonts w:ascii="Segoe UI Symbol" w:hAnsi="Segoe UI Symbol" w:cs="Segoe UI Symbol"/>
              </w:rPr>
              <w:t>✅</w:t>
            </w:r>
            <w:r>
              <w:t xml:space="preserve"> </w:t>
            </w:r>
            <w:r>
              <w:rPr>
                <w:rStyle w:val="Strong"/>
                <w:b/>
                <w:bCs w:val="0"/>
              </w:rPr>
              <w:t>Von Neumann Architecture kya hota hai?</w:t>
            </w:r>
          </w:p>
          <w:p w:rsidR="005446FC" w:rsidRDefault="005446FC" w:rsidP="005446FC">
            <w:pPr>
              <w:pStyle w:val="NormalWeb"/>
            </w:pPr>
            <w:r>
              <w:rPr>
                <w:rStyle w:val="Strong"/>
              </w:rPr>
              <w:t>Definition:</w:t>
            </w:r>
          </w:p>
          <w:p w:rsidR="005446FC" w:rsidRDefault="005446FC" w:rsidP="00191637">
            <w:pPr>
              <w:pStyle w:val="NormalWeb"/>
              <w:numPr>
                <w:ilvl w:val="0"/>
                <w:numId w:val="39"/>
              </w:numPr>
            </w:pPr>
            <w:r>
              <w:t xml:space="preserve">Ye ek computer architecture hai </w:t>
            </w:r>
            <w:r>
              <w:rPr>
                <w:rStyle w:val="Strong"/>
              </w:rPr>
              <w:t>jisme program instructions aur data dono ek hi memory aur bus system me store hote hain.</w:t>
            </w:r>
          </w:p>
          <w:p w:rsidR="005446FC" w:rsidRDefault="00DB019E" w:rsidP="005446FC">
            <w:r>
              <w:pict>
                <v:rect id="_x0000_i1049" style="width:0;height:1.5pt" o:hralign="center" o:hrstd="t" o:hr="t" fillcolor="#a0a0a0" stroked="f"/>
              </w:pict>
            </w:r>
          </w:p>
          <w:p w:rsidR="005446FC" w:rsidRDefault="005446FC" w:rsidP="005446FC">
            <w:pPr>
              <w:pStyle w:val="Heading3"/>
            </w:pPr>
            <w:r>
              <w:rPr>
                <w:rFonts w:ascii="Segoe UI Symbol" w:hAnsi="Segoe UI Symbol" w:cs="Segoe UI Symbol"/>
              </w:rPr>
              <w:t>🔹</w:t>
            </w:r>
            <w:r>
              <w:t xml:space="preserve"> </w:t>
            </w:r>
            <w:r>
              <w:rPr>
                <w:rStyle w:val="Strong"/>
                <w:b/>
                <w:bCs w:val="0"/>
              </w:rPr>
              <w:t>Key Points:</w:t>
            </w:r>
          </w:p>
          <w:p w:rsidR="005446FC" w:rsidRDefault="005446FC" w:rsidP="00191637">
            <w:pPr>
              <w:pStyle w:val="NormalWeb"/>
              <w:numPr>
                <w:ilvl w:val="0"/>
                <w:numId w:val="40"/>
              </w:numPr>
            </w:pPr>
            <w:r>
              <w:rPr>
                <w:rStyle w:val="Strong"/>
              </w:rPr>
              <w:t>Single memory</w:t>
            </w:r>
            <w:r>
              <w:t xml:space="preserve"> for both </w:t>
            </w:r>
            <w:r>
              <w:rPr>
                <w:rStyle w:val="Strong"/>
              </w:rPr>
              <w:t>code (instructions)</w:t>
            </w:r>
            <w:r>
              <w:t xml:space="preserve"> and </w:t>
            </w:r>
            <w:r>
              <w:rPr>
                <w:rStyle w:val="Strong"/>
              </w:rPr>
              <w:t>data</w:t>
            </w:r>
          </w:p>
          <w:p w:rsidR="005446FC" w:rsidRDefault="005446FC" w:rsidP="00191637">
            <w:pPr>
              <w:pStyle w:val="NormalWeb"/>
              <w:numPr>
                <w:ilvl w:val="0"/>
                <w:numId w:val="40"/>
              </w:numPr>
            </w:pPr>
            <w:r>
              <w:rPr>
                <w:rStyle w:val="Strong"/>
              </w:rPr>
              <w:lastRenderedPageBreak/>
              <w:t>Single bus</w:t>
            </w:r>
            <w:r>
              <w:t xml:space="preserve"> used for both </w:t>
            </w:r>
            <w:r>
              <w:rPr>
                <w:rStyle w:val="Strong"/>
              </w:rPr>
              <w:t>data fetch</w:t>
            </w:r>
            <w:r>
              <w:t xml:space="preserve"> and </w:t>
            </w:r>
            <w:r>
              <w:rPr>
                <w:rStyle w:val="Strong"/>
              </w:rPr>
              <w:t>instruction fetch</w:t>
            </w:r>
          </w:p>
          <w:p w:rsidR="005446FC" w:rsidRDefault="005446FC" w:rsidP="00191637">
            <w:pPr>
              <w:pStyle w:val="NormalWeb"/>
              <w:numPr>
                <w:ilvl w:val="0"/>
                <w:numId w:val="40"/>
              </w:numPr>
            </w:pPr>
            <w:r>
              <w:rPr>
                <w:rStyle w:val="Strong"/>
              </w:rPr>
              <w:t>Slower than Harvard architecture</w:t>
            </w:r>
            <w:r>
              <w:t>, because code aur data ek time pe access nahi kar sakte (bus conflict hota hai)</w:t>
            </w:r>
          </w:p>
          <w:p w:rsidR="005446FC" w:rsidRDefault="005446FC" w:rsidP="00191637">
            <w:pPr>
              <w:pStyle w:val="NormalWeb"/>
              <w:numPr>
                <w:ilvl w:val="0"/>
                <w:numId w:val="40"/>
              </w:numPr>
            </w:pPr>
            <w:r>
              <w:t>Simple and cost-effective for basic systems</w:t>
            </w:r>
          </w:p>
          <w:p w:rsidR="005446FC" w:rsidRDefault="005446FC" w:rsidP="00191637">
            <w:pPr>
              <w:pStyle w:val="NormalWeb"/>
              <w:numPr>
                <w:ilvl w:val="0"/>
                <w:numId w:val="40"/>
              </w:numPr>
            </w:pPr>
            <w:r>
              <w:t xml:space="preserve">Used in </w:t>
            </w:r>
            <w:r>
              <w:rPr>
                <w:rStyle w:val="Strong"/>
              </w:rPr>
              <w:t>general-purpose computers</w:t>
            </w:r>
            <w:r>
              <w:t xml:space="preserve"> (PCs, laptops, etc.)</w:t>
            </w:r>
          </w:p>
          <w:p w:rsidR="005446FC" w:rsidRDefault="00DB019E" w:rsidP="005446FC">
            <w:r>
              <w:pict>
                <v:rect id="_x0000_i1050" style="width:0;height:1.5pt" o:hralign="center" o:hrstd="t" o:hr="t" fillcolor="#a0a0a0" stroked="f"/>
              </w:pict>
            </w:r>
          </w:p>
          <w:p w:rsidR="005446FC" w:rsidRDefault="005446FC" w:rsidP="005446FC">
            <w:pPr>
              <w:pStyle w:val="Heading3"/>
            </w:pPr>
            <w:r>
              <w:rPr>
                <w:rFonts w:ascii="Segoe UI Symbol" w:hAnsi="Segoe UI Symbol" w:cs="Segoe UI Symbol"/>
              </w:rPr>
              <w:t>🔹</w:t>
            </w:r>
            <w:r>
              <w:t xml:space="preserve"> </w:t>
            </w:r>
            <w:r>
              <w:rPr>
                <w:rStyle w:val="Strong"/>
                <w:b/>
                <w:bCs w:val="0"/>
              </w:rPr>
              <w:t>Example Use:</w:t>
            </w:r>
          </w:p>
          <w:p w:rsidR="005446FC" w:rsidRDefault="005446FC" w:rsidP="00191637">
            <w:pPr>
              <w:pStyle w:val="NormalWeb"/>
              <w:numPr>
                <w:ilvl w:val="0"/>
                <w:numId w:val="41"/>
              </w:numPr>
            </w:pPr>
            <w:r>
              <w:t>Agar ek instruction fetch kar raha hai, to same time pe data memory access nahi kar sakta.</w:t>
            </w:r>
          </w:p>
          <w:p w:rsidR="005446FC" w:rsidRDefault="005446FC" w:rsidP="00191637">
            <w:pPr>
              <w:pStyle w:val="NormalWeb"/>
              <w:numPr>
                <w:ilvl w:val="0"/>
                <w:numId w:val="41"/>
              </w:numPr>
            </w:pPr>
            <w:r>
              <w:t xml:space="preserve">Isliye kuch delay hota hai — </w:t>
            </w:r>
            <w:r>
              <w:rPr>
                <w:rStyle w:val="Strong"/>
              </w:rPr>
              <w:t>called von Neumann bottleneck</w:t>
            </w:r>
            <w:r>
              <w:t>.</w:t>
            </w:r>
          </w:p>
          <w:p w:rsidR="005446FC" w:rsidRDefault="00DB019E" w:rsidP="005446FC">
            <w:r>
              <w:pict>
                <v:rect id="_x0000_i1051" style="width:0;height:1.5pt" o:hralign="center" o:hrstd="t" o:hr="t" fillcolor="#a0a0a0" stroked="f"/>
              </w:pict>
            </w:r>
          </w:p>
          <w:p w:rsidR="005446FC" w:rsidRDefault="005446FC" w:rsidP="005446FC">
            <w:pPr>
              <w:pStyle w:val="Heading3"/>
            </w:pPr>
            <w:r>
              <w:rPr>
                <w:rFonts w:ascii="Segoe UI Symbol" w:hAnsi="Segoe UI Symbol" w:cs="Segoe UI Symbol"/>
              </w:rPr>
              <w:t>🔹</w:t>
            </w:r>
            <w:r>
              <w:t xml:space="preserve"> </w:t>
            </w:r>
            <w:r>
              <w:rPr>
                <w:rStyle w:val="Strong"/>
                <w:b/>
                <w:bCs w:val="0"/>
              </w:rPr>
              <w:t>Compare with Harvard Architecture: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1"/>
              <w:gridCol w:w="1960"/>
              <w:gridCol w:w="1915"/>
            </w:tblGrid>
            <w:tr w:rsidR="005446FC" w:rsidTr="005446FC">
              <w:trPr>
                <w:tblHeader/>
                <w:tblCellSpacing w:w="15" w:type="dxa"/>
              </w:trPr>
              <w:tc>
                <w:tcPr>
                  <w:tcW w:w="0" w:type="auto"/>
                  <w:vAlign w:val="center"/>
                  <w:hideMark/>
                </w:tcPr>
                <w:p w:rsidR="005446FC" w:rsidRDefault="005446FC" w:rsidP="00F22876">
                  <w:pPr>
                    <w:framePr w:hSpace="180" w:wrap="around" w:vAnchor="text" w:hAnchor="text" w:y="1"/>
                    <w:suppressOverlap/>
                    <w:jc w:val="center"/>
                    <w:rPr>
                      <w:b/>
                      <w:bCs/>
                    </w:rPr>
                  </w:pPr>
                  <w:r>
                    <w:rPr>
                      <w:b/>
                      <w:bCs/>
                    </w:rPr>
                    <w:t>Feature</w:t>
                  </w:r>
                </w:p>
              </w:tc>
              <w:tc>
                <w:tcPr>
                  <w:tcW w:w="0" w:type="auto"/>
                  <w:vAlign w:val="center"/>
                  <w:hideMark/>
                </w:tcPr>
                <w:p w:rsidR="005446FC" w:rsidRDefault="005446FC" w:rsidP="00F22876">
                  <w:pPr>
                    <w:framePr w:hSpace="180" w:wrap="around" w:vAnchor="text" w:hAnchor="text" w:y="1"/>
                    <w:suppressOverlap/>
                    <w:jc w:val="center"/>
                    <w:rPr>
                      <w:b/>
                      <w:bCs/>
                    </w:rPr>
                  </w:pPr>
                  <w:r>
                    <w:rPr>
                      <w:b/>
                      <w:bCs/>
                    </w:rPr>
                    <w:t>Von Neumann</w:t>
                  </w:r>
                </w:p>
              </w:tc>
              <w:tc>
                <w:tcPr>
                  <w:tcW w:w="0" w:type="auto"/>
                  <w:vAlign w:val="center"/>
                  <w:hideMark/>
                </w:tcPr>
                <w:p w:rsidR="005446FC" w:rsidRDefault="005446FC" w:rsidP="00F22876">
                  <w:pPr>
                    <w:framePr w:hSpace="180" w:wrap="around" w:vAnchor="text" w:hAnchor="text" w:y="1"/>
                    <w:suppressOverlap/>
                    <w:jc w:val="center"/>
                    <w:rPr>
                      <w:b/>
                      <w:bCs/>
                    </w:rPr>
                  </w:pPr>
                  <w:r>
                    <w:rPr>
                      <w:b/>
                      <w:bCs/>
                    </w:rPr>
                    <w:t>Harvard</w:t>
                  </w:r>
                </w:p>
              </w:tc>
            </w:tr>
            <w:tr w:rsidR="005446FC" w:rsidTr="005446FC">
              <w:trPr>
                <w:tblCellSpacing w:w="15" w:type="dxa"/>
              </w:trPr>
              <w:tc>
                <w:tcPr>
                  <w:tcW w:w="0" w:type="auto"/>
                  <w:vAlign w:val="center"/>
                  <w:hideMark/>
                </w:tcPr>
                <w:p w:rsidR="005446FC" w:rsidRDefault="005446FC" w:rsidP="00F22876">
                  <w:pPr>
                    <w:framePr w:hSpace="180" w:wrap="around" w:vAnchor="text" w:hAnchor="text" w:y="1"/>
                    <w:suppressOverlap/>
                  </w:pPr>
                  <w:r>
                    <w:t>Memory for code/data</w:t>
                  </w:r>
                </w:p>
              </w:tc>
              <w:tc>
                <w:tcPr>
                  <w:tcW w:w="0" w:type="auto"/>
                  <w:vAlign w:val="center"/>
                  <w:hideMark/>
                </w:tcPr>
                <w:p w:rsidR="005446FC" w:rsidRDefault="005446FC" w:rsidP="00F22876">
                  <w:pPr>
                    <w:framePr w:hSpace="180" w:wrap="around" w:vAnchor="text" w:hAnchor="text" w:y="1"/>
                    <w:suppressOverlap/>
                  </w:pPr>
                  <w:r>
                    <w:t>Shared (same)</w:t>
                  </w:r>
                </w:p>
              </w:tc>
              <w:tc>
                <w:tcPr>
                  <w:tcW w:w="0" w:type="auto"/>
                  <w:vAlign w:val="center"/>
                  <w:hideMark/>
                </w:tcPr>
                <w:p w:rsidR="005446FC" w:rsidRDefault="005446FC" w:rsidP="00F22876">
                  <w:pPr>
                    <w:framePr w:hSpace="180" w:wrap="around" w:vAnchor="text" w:hAnchor="text" w:y="1"/>
                    <w:suppressOverlap/>
                  </w:pPr>
                  <w:r>
                    <w:t>Separate</w:t>
                  </w:r>
                </w:p>
              </w:tc>
            </w:tr>
            <w:tr w:rsidR="005446FC" w:rsidTr="005446FC">
              <w:trPr>
                <w:tblCellSpacing w:w="15" w:type="dxa"/>
              </w:trPr>
              <w:tc>
                <w:tcPr>
                  <w:tcW w:w="0" w:type="auto"/>
                  <w:vAlign w:val="center"/>
                  <w:hideMark/>
                </w:tcPr>
                <w:p w:rsidR="005446FC" w:rsidRDefault="005446FC" w:rsidP="00F22876">
                  <w:pPr>
                    <w:framePr w:hSpace="180" w:wrap="around" w:vAnchor="text" w:hAnchor="text" w:y="1"/>
                    <w:suppressOverlap/>
                  </w:pPr>
                  <w:r>
                    <w:t>Bus for code/data</w:t>
                  </w:r>
                </w:p>
              </w:tc>
              <w:tc>
                <w:tcPr>
                  <w:tcW w:w="0" w:type="auto"/>
                  <w:vAlign w:val="center"/>
                  <w:hideMark/>
                </w:tcPr>
                <w:p w:rsidR="005446FC" w:rsidRDefault="005446FC" w:rsidP="00F22876">
                  <w:pPr>
                    <w:framePr w:hSpace="180" w:wrap="around" w:vAnchor="text" w:hAnchor="text" w:y="1"/>
                    <w:suppressOverlap/>
                  </w:pPr>
                  <w:r>
                    <w:t>Same</w:t>
                  </w:r>
                </w:p>
              </w:tc>
              <w:tc>
                <w:tcPr>
                  <w:tcW w:w="0" w:type="auto"/>
                  <w:vAlign w:val="center"/>
                  <w:hideMark/>
                </w:tcPr>
                <w:p w:rsidR="005446FC" w:rsidRDefault="005446FC" w:rsidP="00F22876">
                  <w:pPr>
                    <w:framePr w:hSpace="180" w:wrap="around" w:vAnchor="text" w:hAnchor="text" w:y="1"/>
                    <w:suppressOverlap/>
                  </w:pPr>
                  <w:r>
                    <w:t>Separate</w:t>
                  </w:r>
                </w:p>
              </w:tc>
            </w:tr>
            <w:tr w:rsidR="005446FC" w:rsidTr="005446FC">
              <w:trPr>
                <w:tblCellSpacing w:w="15" w:type="dxa"/>
              </w:trPr>
              <w:tc>
                <w:tcPr>
                  <w:tcW w:w="0" w:type="auto"/>
                  <w:vAlign w:val="center"/>
                  <w:hideMark/>
                </w:tcPr>
                <w:p w:rsidR="005446FC" w:rsidRDefault="005446FC" w:rsidP="00F22876">
                  <w:pPr>
                    <w:framePr w:hSpace="180" w:wrap="around" w:vAnchor="text" w:hAnchor="text" w:y="1"/>
                    <w:suppressOverlap/>
                  </w:pPr>
                  <w:r>
                    <w:t>Speed</w:t>
                  </w:r>
                </w:p>
              </w:tc>
              <w:tc>
                <w:tcPr>
                  <w:tcW w:w="0" w:type="auto"/>
                  <w:vAlign w:val="center"/>
                  <w:hideMark/>
                </w:tcPr>
                <w:p w:rsidR="005446FC" w:rsidRDefault="005446FC" w:rsidP="00F22876">
                  <w:pPr>
                    <w:framePr w:hSpace="180" w:wrap="around" w:vAnchor="text" w:hAnchor="text" w:y="1"/>
                    <w:suppressOverlap/>
                  </w:pPr>
                  <w:r>
                    <w:t>Slower (bottleneck)</w:t>
                  </w:r>
                </w:p>
              </w:tc>
              <w:tc>
                <w:tcPr>
                  <w:tcW w:w="0" w:type="auto"/>
                  <w:vAlign w:val="center"/>
                  <w:hideMark/>
                </w:tcPr>
                <w:p w:rsidR="005446FC" w:rsidRDefault="005446FC" w:rsidP="00F22876">
                  <w:pPr>
                    <w:framePr w:hSpace="180" w:wrap="around" w:vAnchor="text" w:hAnchor="text" w:y="1"/>
                    <w:suppressOverlap/>
                  </w:pPr>
                  <w:r>
                    <w:t>Faster</w:t>
                  </w:r>
                </w:p>
              </w:tc>
            </w:tr>
            <w:tr w:rsidR="005446FC" w:rsidTr="005446FC">
              <w:trPr>
                <w:tblCellSpacing w:w="15" w:type="dxa"/>
              </w:trPr>
              <w:tc>
                <w:tcPr>
                  <w:tcW w:w="0" w:type="auto"/>
                  <w:vAlign w:val="center"/>
                  <w:hideMark/>
                </w:tcPr>
                <w:p w:rsidR="005446FC" w:rsidRDefault="005446FC" w:rsidP="00F22876">
                  <w:pPr>
                    <w:framePr w:hSpace="180" w:wrap="around" w:vAnchor="text" w:hAnchor="text" w:y="1"/>
                    <w:suppressOverlap/>
                  </w:pPr>
                  <w:r>
                    <w:t>Cost/Complexity</w:t>
                  </w:r>
                </w:p>
              </w:tc>
              <w:tc>
                <w:tcPr>
                  <w:tcW w:w="0" w:type="auto"/>
                  <w:vAlign w:val="center"/>
                  <w:hideMark/>
                </w:tcPr>
                <w:p w:rsidR="005446FC" w:rsidRDefault="005446FC" w:rsidP="00F22876">
                  <w:pPr>
                    <w:framePr w:hSpace="180" w:wrap="around" w:vAnchor="text" w:hAnchor="text" w:y="1"/>
                    <w:suppressOverlap/>
                  </w:pPr>
                  <w:r>
                    <w:t>Simpler, cheaper</w:t>
                  </w:r>
                </w:p>
              </w:tc>
              <w:tc>
                <w:tcPr>
                  <w:tcW w:w="0" w:type="auto"/>
                  <w:vAlign w:val="center"/>
                  <w:hideMark/>
                </w:tcPr>
                <w:p w:rsidR="005446FC" w:rsidRDefault="005446FC" w:rsidP="00F22876">
                  <w:pPr>
                    <w:framePr w:hSpace="180" w:wrap="around" w:vAnchor="text" w:hAnchor="text" w:y="1"/>
                    <w:suppressOverlap/>
                  </w:pPr>
                  <w:r>
                    <w:t>Complex but faster</w:t>
                  </w:r>
                </w:p>
              </w:tc>
            </w:tr>
          </w:tbl>
          <w:p w:rsidR="005446FC" w:rsidRDefault="005446FC" w:rsidP="005446FC">
            <w:pPr>
              <w:pStyle w:val="NormalWeb"/>
            </w:pPr>
          </w:p>
          <w:p w:rsidR="002F5598" w:rsidRDefault="002F5598" w:rsidP="005446FC">
            <w:pPr>
              <w:pStyle w:val="NormalWeb"/>
            </w:pPr>
          </w:p>
          <w:p w:rsidR="002F5598" w:rsidRDefault="002F5598" w:rsidP="005446FC">
            <w:pPr>
              <w:pStyle w:val="NormalWeb"/>
            </w:pPr>
          </w:p>
          <w:p w:rsidR="002F5598" w:rsidRDefault="002F5598" w:rsidP="005446FC">
            <w:pPr>
              <w:pStyle w:val="NormalWeb"/>
            </w:pPr>
          </w:p>
          <w:p w:rsidR="002F5598" w:rsidRDefault="002F5598" w:rsidP="005446FC">
            <w:pPr>
              <w:pStyle w:val="NormalWeb"/>
            </w:pPr>
          </w:p>
          <w:p w:rsidR="002F5598" w:rsidRDefault="002F5598" w:rsidP="005446FC">
            <w:pPr>
              <w:pStyle w:val="NormalWeb"/>
            </w:pPr>
          </w:p>
          <w:p w:rsidR="002F5598" w:rsidRDefault="002F5598" w:rsidP="005446FC">
            <w:pPr>
              <w:pStyle w:val="NormalWeb"/>
            </w:pPr>
          </w:p>
          <w:p w:rsidR="00796336" w:rsidRDefault="00796336" w:rsidP="006453EA">
            <w:pPr>
              <w:pStyle w:val="Heading3"/>
              <w:rPr>
                <w:rFonts w:ascii="Times New Roman" w:eastAsia="Times New Roman" w:hAnsi="Times New Roman" w:cs="Times New Roman"/>
                <w:b w:val="0"/>
                <w:i w:val="0"/>
                <w:lang w:val="en-IN" w:eastAsia="en-IN"/>
              </w:rPr>
            </w:pPr>
          </w:p>
          <w:p w:rsidR="00796336" w:rsidRDefault="00796336" w:rsidP="006453EA">
            <w:pPr>
              <w:pStyle w:val="Heading3"/>
              <w:rPr>
                <w:rFonts w:ascii="Times New Roman" w:eastAsia="Times New Roman" w:hAnsi="Times New Roman" w:cs="Times New Roman"/>
                <w:b w:val="0"/>
                <w:i w:val="0"/>
                <w:lang w:val="en-IN" w:eastAsia="en-IN"/>
              </w:rPr>
            </w:pPr>
          </w:p>
          <w:p w:rsidR="0016008E" w:rsidRDefault="0016008E" w:rsidP="006453EA">
            <w:pPr>
              <w:pStyle w:val="Heading3"/>
              <w:rPr>
                <w:rFonts w:ascii="Times New Roman" w:eastAsia="Times New Roman" w:hAnsi="Times New Roman" w:cs="Times New Roman"/>
                <w:b w:val="0"/>
                <w:i w:val="0"/>
                <w:lang w:val="en-IN" w:eastAsia="en-IN"/>
              </w:rPr>
            </w:pPr>
          </w:p>
          <w:p w:rsidR="0016008E" w:rsidRDefault="0016008E" w:rsidP="006453EA">
            <w:pPr>
              <w:pStyle w:val="Heading3"/>
              <w:rPr>
                <w:rFonts w:ascii="Times New Roman" w:eastAsia="Times New Roman" w:hAnsi="Times New Roman" w:cs="Times New Roman"/>
                <w:b w:val="0"/>
                <w:i w:val="0"/>
                <w:lang w:val="en-IN" w:eastAsia="en-IN"/>
              </w:rPr>
            </w:pPr>
          </w:p>
          <w:p w:rsidR="0016008E" w:rsidRDefault="0016008E" w:rsidP="006453EA">
            <w:pPr>
              <w:pStyle w:val="Heading3"/>
              <w:rPr>
                <w:rFonts w:ascii="Times New Roman" w:eastAsia="Times New Roman" w:hAnsi="Times New Roman" w:cs="Times New Roman"/>
                <w:b w:val="0"/>
                <w:i w:val="0"/>
                <w:lang w:val="en-IN" w:eastAsia="en-IN"/>
              </w:rPr>
            </w:pPr>
          </w:p>
          <w:p w:rsidR="006453EA" w:rsidRPr="0016008E" w:rsidRDefault="006453EA" w:rsidP="006453EA">
            <w:pPr>
              <w:pStyle w:val="Heading3"/>
              <w:rPr>
                <w:sz w:val="22"/>
                <w:szCs w:val="22"/>
              </w:rPr>
            </w:pPr>
            <w:r w:rsidRPr="0016008E">
              <w:rPr>
                <w:rFonts w:ascii="Segoe UI Symbol" w:hAnsi="Segoe UI Symbol" w:cs="Segoe UI Symbol"/>
                <w:sz w:val="22"/>
                <w:szCs w:val="22"/>
              </w:rPr>
              <w:lastRenderedPageBreak/>
              <w:t>✅</w:t>
            </w:r>
            <w:r w:rsidRPr="0016008E">
              <w:rPr>
                <w:sz w:val="22"/>
                <w:szCs w:val="22"/>
              </w:rPr>
              <w:t xml:space="preserve"> </w:t>
            </w:r>
            <w:r w:rsidRPr="0016008E">
              <w:rPr>
                <w:rStyle w:val="Strong"/>
                <w:b/>
                <w:bCs w:val="0"/>
                <w:sz w:val="22"/>
                <w:szCs w:val="22"/>
              </w:rPr>
              <w:t>8. Practical Questions (MCU-specific)</w:t>
            </w:r>
          </w:p>
          <w:p w:rsidR="006453EA" w:rsidRPr="0016008E" w:rsidRDefault="006453EA" w:rsidP="00191637">
            <w:pPr>
              <w:pStyle w:val="NormalWeb"/>
              <w:numPr>
                <w:ilvl w:val="0"/>
                <w:numId w:val="9"/>
              </w:numPr>
              <w:rPr>
                <w:sz w:val="22"/>
                <w:szCs w:val="22"/>
              </w:rPr>
            </w:pPr>
            <w:r w:rsidRPr="0016008E">
              <w:rPr>
                <w:sz w:val="22"/>
                <w:szCs w:val="22"/>
              </w:rPr>
              <w:t>Tumhare project mein Cortex-M0+ ka kaunsa MCU use hua hai?</w:t>
            </w:r>
          </w:p>
          <w:p w:rsidR="006453EA" w:rsidRPr="0016008E" w:rsidRDefault="006453EA" w:rsidP="00191637">
            <w:pPr>
              <w:pStyle w:val="NormalWeb"/>
              <w:numPr>
                <w:ilvl w:val="0"/>
                <w:numId w:val="9"/>
              </w:numPr>
              <w:rPr>
                <w:sz w:val="22"/>
                <w:szCs w:val="22"/>
              </w:rPr>
            </w:pPr>
            <w:r w:rsidRPr="0016008E">
              <w:rPr>
                <w:sz w:val="22"/>
                <w:szCs w:val="22"/>
              </w:rPr>
              <w:t>Tumne kis IDE/toolchain ka use kiya (STM32CubeIDE, Keil, etc.)?</w:t>
            </w:r>
          </w:p>
          <w:p w:rsidR="006453EA" w:rsidRPr="0016008E" w:rsidRDefault="006453EA" w:rsidP="00191637">
            <w:pPr>
              <w:pStyle w:val="NormalWeb"/>
              <w:numPr>
                <w:ilvl w:val="0"/>
                <w:numId w:val="9"/>
              </w:numPr>
              <w:rPr>
                <w:sz w:val="22"/>
                <w:szCs w:val="22"/>
              </w:rPr>
            </w:pPr>
            <w:r w:rsidRPr="0016008E">
              <w:rPr>
                <w:sz w:val="22"/>
                <w:szCs w:val="22"/>
              </w:rPr>
              <w:t>Timer, ADC, UART, DMA jaise peripherals ka access kaise hota hai core ke through?</w:t>
            </w:r>
          </w:p>
          <w:p w:rsidR="006453EA" w:rsidRPr="0016008E" w:rsidRDefault="006453EA" w:rsidP="00191637">
            <w:pPr>
              <w:pStyle w:val="NormalWeb"/>
              <w:numPr>
                <w:ilvl w:val="0"/>
                <w:numId w:val="9"/>
              </w:numPr>
              <w:rPr>
                <w:sz w:val="22"/>
                <w:szCs w:val="22"/>
              </w:rPr>
            </w:pPr>
            <w:r w:rsidRPr="0016008E">
              <w:rPr>
                <w:sz w:val="22"/>
                <w:szCs w:val="22"/>
              </w:rPr>
              <w:t>ISR (Interrupt Service Routine) likhne ka syntax kya hai?</w:t>
            </w:r>
          </w:p>
          <w:p w:rsidR="006453EA" w:rsidRPr="0016008E" w:rsidRDefault="006453EA" w:rsidP="006453EA">
            <w:pPr>
              <w:pStyle w:val="NormalWeb"/>
              <w:rPr>
                <w:sz w:val="22"/>
                <w:szCs w:val="22"/>
              </w:rPr>
            </w:pPr>
            <w:r w:rsidRPr="0016008E">
              <w:rPr>
                <w:rFonts w:ascii="Segoe UI Symbol" w:hAnsi="Segoe UI Symbol" w:cs="Segoe UI Symbol"/>
                <w:sz w:val="22"/>
                <w:szCs w:val="22"/>
              </w:rPr>
              <w:t>✅</w:t>
            </w:r>
            <w:r w:rsidRPr="0016008E">
              <w:rPr>
                <w:sz w:val="22"/>
                <w:szCs w:val="22"/>
              </w:rPr>
              <w:t xml:space="preserve"> </w:t>
            </w:r>
            <w:r w:rsidRPr="0016008E">
              <w:rPr>
                <w:rStyle w:val="Strong"/>
                <w:sz w:val="22"/>
                <w:szCs w:val="22"/>
              </w:rPr>
              <w:t>8. Practical Questions (MCU-specific)</w:t>
            </w:r>
            <w:r w:rsidRPr="0016008E">
              <w:rPr>
                <w:sz w:val="22"/>
                <w:szCs w:val="22"/>
              </w:rPr>
              <w:t xml:space="preserve"> – Interview style in </w:t>
            </w:r>
            <w:r w:rsidRPr="0016008E">
              <w:rPr>
                <w:rStyle w:val="Strong"/>
                <w:sz w:val="22"/>
                <w:szCs w:val="22"/>
              </w:rPr>
              <w:t>simple Hinglish + points</w:t>
            </w:r>
          </w:p>
          <w:p w:rsidR="006453EA" w:rsidRPr="0016008E" w:rsidRDefault="00DB019E" w:rsidP="006453EA">
            <w:pPr>
              <w:rPr>
                <w:sz w:val="22"/>
                <w:szCs w:val="22"/>
              </w:rPr>
            </w:pPr>
            <w:r>
              <w:rPr>
                <w:sz w:val="22"/>
                <w:szCs w:val="22"/>
              </w:rPr>
              <w:pict>
                <v:rect id="_x0000_i1052" style="width:0;height:1.5pt" o:hralign="center" o:hrstd="t" o:hr="t" fillcolor="#a0a0a0" stroked="f"/>
              </w:pict>
            </w:r>
          </w:p>
          <w:p w:rsidR="006453EA" w:rsidRPr="0016008E" w:rsidRDefault="006453EA" w:rsidP="006453EA">
            <w:pPr>
              <w:pStyle w:val="Heading3"/>
              <w:rPr>
                <w:sz w:val="22"/>
                <w:szCs w:val="22"/>
              </w:rPr>
            </w:pPr>
            <w:r w:rsidRPr="0016008E">
              <w:rPr>
                <w:rFonts w:ascii="Segoe UI Symbol" w:hAnsi="Segoe UI Symbol" w:cs="Segoe UI Symbol"/>
                <w:sz w:val="22"/>
                <w:szCs w:val="22"/>
              </w:rPr>
              <w:t>🔹</w:t>
            </w:r>
            <w:r w:rsidRPr="0016008E">
              <w:rPr>
                <w:sz w:val="22"/>
                <w:szCs w:val="22"/>
              </w:rPr>
              <w:t xml:space="preserve"> </w:t>
            </w:r>
            <w:r w:rsidRPr="0016008E">
              <w:rPr>
                <w:rStyle w:val="Strong"/>
                <w:b/>
                <w:bCs w:val="0"/>
                <w:sz w:val="22"/>
                <w:szCs w:val="22"/>
              </w:rPr>
              <w:t>1. Tumhare project mein Cortex-M0+ ka kaunsa MCU use hua hai?</w:t>
            </w:r>
          </w:p>
          <w:p w:rsidR="006453EA" w:rsidRPr="0016008E" w:rsidRDefault="006453EA" w:rsidP="00191637">
            <w:pPr>
              <w:pStyle w:val="NormalWeb"/>
              <w:numPr>
                <w:ilvl w:val="0"/>
                <w:numId w:val="42"/>
              </w:numPr>
              <w:rPr>
                <w:sz w:val="22"/>
                <w:szCs w:val="22"/>
              </w:rPr>
            </w:pPr>
            <w:r w:rsidRPr="0016008E">
              <w:rPr>
                <w:rStyle w:val="Strong"/>
                <w:sz w:val="22"/>
                <w:szCs w:val="22"/>
              </w:rPr>
              <w:t>Example answer</w:t>
            </w:r>
            <w:r w:rsidRPr="0016008E">
              <w:rPr>
                <w:sz w:val="22"/>
                <w:szCs w:val="22"/>
              </w:rPr>
              <w:t>:</w:t>
            </w:r>
            <w:r w:rsidRPr="0016008E">
              <w:rPr>
                <w:sz w:val="22"/>
                <w:szCs w:val="22"/>
              </w:rPr>
              <w:br/>
            </w:r>
            <w:r w:rsidRPr="0016008E">
              <w:rPr>
                <w:rStyle w:val="Emphasis"/>
                <w:rFonts w:eastAsiaTheme="majorEastAsia"/>
                <w:sz w:val="22"/>
                <w:szCs w:val="22"/>
              </w:rPr>
              <w:t>Mere project mein maine STM32G0B1CBT6 MCU use kiya hai.</w:t>
            </w:r>
          </w:p>
          <w:p w:rsidR="006453EA" w:rsidRPr="0016008E" w:rsidRDefault="006453EA" w:rsidP="00191637">
            <w:pPr>
              <w:pStyle w:val="NormalWeb"/>
              <w:numPr>
                <w:ilvl w:val="1"/>
                <w:numId w:val="42"/>
              </w:numPr>
              <w:rPr>
                <w:sz w:val="22"/>
                <w:szCs w:val="22"/>
              </w:rPr>
            </w:pPr>
            <w:r w:rsidRPr="0016008E">
              <w:rPr>
                <w:sz w:val="22"/>
                <w:szCs w:val="22"/>
              </w:rPr>
              <w:t>Ye Cortex-M0+ core based MCU hai.</w:t>
            </w:r>
          </w:p>
          <w:p w:rsidR="006453EA" w:rsidRPr="0016008E" w:rsidRDefault="006453EA" w:rsidP="00191637">
            <w:pPr>
              <w:pStyle w:val="NormalWeb"/>
              <w:numPr>
                <w:ilvl w:val="1"/>
                <w:numId w:val="42"/>
              </w:numPr>
              <w:rPr>
                <w:sz w:val="22"/>
                <w:szCs w:val="22"/>
              </w:rPr>
            </w:pPr>
            <w:r w:rsidRPr="0016008E">
              <w:rPr>
                <w:sz w:val="22"/>
                <w:szCs w:val="22"/>
              </w:rPr>
              <w:t>Iska use maine ek smart battery charger ke firmware development me kiya.</w:t>
            </w:r>
          </w:p>
          <w:p w:rsidR="006453EA" w:rsidRPr="0016008E" w:rsidRDefault="00DB019E" w:rsidP="006453EA">
            <w:pPr>
              <w:rPr>
                <w:sz w:val="22"/>
                <w:szCs w:val="22"/>
              </w:rPr>
            </w:pPr>
            <w:r>
              <w:rPr>
                <w:sz w:val="22"/>
                <w:szCs w:val="22"/>
              </w:rPr>
              <w:pict>
                <v:rect id="_x0000_i1053" style="width:0;height:1.5pt" o:hralign="center" o:hrstd="t" o:hr="t" fillcolor="#a0a0a0" stroked="f"/>
              </w:pict>
            </w:r>
          </w:p>
          <w:p w:rsidR="006453EA" w:rsidRPr="0016008E" w:rsidRDefault="006453EA" w:rsidP="006453EA">
            <w:pPr>
              <w:pStyle w:val="Heading3"/>
              <w:rPr>
                <w:sz w:val="22"/>
                <w:szCs w:val="22"/>
              </w:rPr>
            </w:pPr>
            <w:r w:rsidRPr="0016008E">
              <w:rPr>
                <w:rFonts w:ascii="Segoe UI Symbol" w:hAnsi="Segoe UI Symbol" w:cs="Segoe UI Symbol"/>
                <w:sz w:val="22"/>
                <w:szCs w:val="22"/>
              </w:rPr>
              <w:t>🔹</w:t>
            </w:r>
            <w:r w:rsidRPr="0016008E">
              <w:rPr>
                <w:sz w:val="22"/>
                <w:szCs w:val="22"/>
              </w:rPr>
              <w:t xml:space="preserve"> </w:t>
            </w:r>
            <w:r w:rsidRPr="0016008E">
              <w:rPr>
                <w:rStyle w:val="Strong"/>
                <w:b/>
                <w:bCs w:val="0"/>
                <w:sz w:val="22"/>
                <w:szCs w:val="22"/>
              </w:rPr>
              <w:t>2. Tumne kis IDE/toolchain ka use kiya?</w:t>
            </w:r>
          </w:p>
          <w:p w:rsidR="006453EA" w:rsidRPr="0016008E" w:rsidRDefault="006453EA" w:rsidP="00191637">
            <w:pPr>
              <w:pStyle w:val="NormalWeb"/>
              <w:numPr>
                <w:ilvl w:val="0"/>
                <w:numId w:val="43"/>
              </w:numPr>
              <w:rPr>
                <w:sz w:val="22"/>
                <w:szCs w:val="22"/>
              </w:rPr>
            </w:pPr>
            <w:r w:rsidRPr="0016008E">
              <w:rPr>
                <w:rStyle w:val="Strong"/>
                <w:sz w:val="22"/>
                <w:szCs w:val="22"/>
              </w:rPr>
              <w:t>Example answer</w:t>
            </w:r>
            <w:r w:rsidRPr="0016008E">
              <w:rPr>
                <w:sz w:val="22"/>
                <w:szCs w:val="22"/>
              </w:rPr>
              <w:t>:</w:t>
            </w:r>
            <w:r w:rsidRPr="0016008E">
              <w:rPr>
                <w:sz w:val="22"/>
                <w:szCs w:val="22"/>
              </w:rPr>
              <w:br/>
            </w:r>
            <w:r w:rsidRPr="0016008E">
              <w:rPr>
                <w:rStyle w:val="Emphasis"/>
                <w:rFonts w:eastAsiaTheme="majorEastAsia"/>
                <w:sz w:val="22"/>
                <w:szCs w:val="22"/>
              </w:rPr>
              <w:t xml:space="preserve">Maine mostly </w:t>
            </w:r>
            <w:r w:rsidRPr="0016008E">
              <w:rPr>
                <w:rStyle w:val="Strong"/>
                <w:i/>
                <w:iCs/>
                <w:sz w:val="22"/>
                <w:szCs w:val="22"/>
              </w:rPr>
              <w:t>STM32CubeIDE</w:t>
            </w:r>
            <w:r w:rsidRPr="0016008E">
              <w:rPr>
                <w:rStyle w:val="Emphasis"/>
                <w:rFonts w:eastAsiaTheme="majorEastAsia"/>
                <w:sz w:val="22"/>
                <w:szCs w:val="22"/>
              </w:rPr>
              <w:t xml:space="preserve"> ka use kiya hai.</w:t>
            </w:r>
          </w:p>
          <w:p w:rsidR="006453EA" w:rsidRPr="0016008E" w:rsidRDefault="006453EA" w:rsidP="00191637">
            <w:pPr>
              <w:pStyle w:val="NormalWeb"/>
              <w:numPr>
                <w:ilvl w:val="1"/>
                <w:numId w:val="43"/>
              </w:numPr>
              <w:rPr>
                <w:sz w:val="22"/>
                <w:szCs w:val="22"/>
              </w:rPr>
            </w:pPr>
            <w:r w:rsidRPr="0016008E">
              <w:rPr>
                <w:sz w:val="22"/>
                <w:szCs w:val="22"/>
              </w:rPr>
              <w:t>Ye Eclipse-based IDE hai jo code likhne, compile karne, aur debug karne ke liye use hoti hai.</w:t>
            </w:r>
          </w:p>
          <w:p w:rsidR="006453EA" w:rsidRPr="0016008E" w:rsidRDefault="006453EA" w:rsidP="00191637">
            <w:pPr>
              <w:pStyle w:val="NormalWeb"/>
              <w:numPr>
                <w:ilvl w:val="1"/>
                <w:numId w:val="43"/>
              </w:numPr>
              <w:rPr>
                <w:sz w:val="22"/>
                <w:szCs w:val="22"/>
              </w:rPr>
            </w:pPr>
            <w:r w:rsidRPr="0016008E">
              <w:rPr>
                <w:sz w:val="22"/>
                <w:szCs w:val="22"/>
              </w:rPr>
              <w:t>STM32CubeMX bhi use kiya for peripheral configuration and code generation.</w:t>
            </w:r>
          </w:p>
          <w:p w:rsidR="006453EA" w:rsidRPr="0016008E" w:rsidRDefault="006453EA" w:rsidP="00191637">
            <w:pPr>
              <w:pStyle w:val="NormalWeb"/>
              <w:numPr>
                <w:ilvl w:val="1"/>
                <w:numId w:val="43"/>
              </w:numPr>
              <w:rPr>
                <w:sz w:val="22"/>
                <w:szCs w:val="22"/>
              </w:rPr>
            </w:pPr>
            <w:r w:rsidRPr="0016008E">
              <w:rPr>
                <w:sz w:val="22"/>
                <w:szCs w:val="22"/>
              </w:rPr>
              <w:t xml:space="preserve">Kabhi-kabhi </w:t>
            </w:r>
            <w:r w:rsidRPr="0016008E">
              <w:rPr>
                <w:rStyle w:val="Strong"/>
                <w:sz w:val="22"/>
                <w:szCs w:val="22"/>
              </w:rPr>
              <w:t>Keil uVision</w:t>
            </w:r>
            <w:r w:rsidRPr="0016008E">
              <w:rPr>
                <w:sz w:val="22"/>
                <w:szCs w:val="22"/>
              </w:rPr>
              <w:t xml:space="preserve"> bhi use kiya chhote test projects ke liye.</w:t>
            </w:r>
          </w:p>
          <w:p w:rsidR="006453EA" w:rsidRPr="0016008E" w:rsidRDefault="00DB019E" w:rsidP="006453EA">
            <w:pPr>
              <w:rPr>
                <w:sz w:val="22"/>
                <w:szCs w:val="22"/>
              </w:rPr>
            </w:pPr>
            <w:r>
              <w:rPr>
                <w:sz w:val="22"/>
                <w:szCs w:val="22"/>
              </w:rPr>
              <w:pict>
                <v:rect id="_x0000_i1054" style="width:0;height:1.5pt" o:hralign="center" o:hrstd="t" o:hr="t" fillcolor="#a0a0a0" stroked="f"/>
              </w:pict>
            </w:r>
          </w:p>
          <w:p w:rsidR="006453EA" w:rsidRPr="0016008E" w:rsidRDefault="006453EA" w:rsidP="006453EA">
            <w:pPr>
              <w:pStyle w:val="Heading3"/>
              <w:rPr>
                <w:sz w:val="22"/>
                <w:szCs w:val="22"/>
              </w:rPr>
            </w:pPr>
            <w:r w:rsidRPr="0016008E">
              <w:rPr>
                <w:rFonts w:ascii="Segoe UI Symbol" w:hAnsi="Segoe UI Symbol" w:cs="Segoe UI Symbol"/>
                <w:sz w:val="22"/>
                <w:szCs w:val="22"/>
              </w:rPr>
              <w:t>🔹</w:t>
            </w:r>
            <w:r w:rsidRPr="0016008E">
              <w:rPr>
                <w:sz w:val="22"/>
                <w:szCs w:val="22"/>
              </w:rPr>
              <w:t xml:space="preserve"> </w:t>
            </w:r>
            <w:r w:rsidRPr="0016008E">
              <w:rPr>
                <w:rStyle w:val="Strong"/>
                <w:b/>
                <w:bCs w:val="0"/>
                <w:sz w:val="22"/>
                <w:szCs w:val="22"/>
              </w:rPr>
              <w:t>3. Timer, ADC, UART, DMA jaise peripherals ka access kaise hota hai core ke through?</w:t>
            </w:r>
          </w:p>
          <w:p w:rsidR="006453EA" w:rsidRPr="0016008E" w:rsidRDefault="006453EA" w:rsidP="00191637">
            <w:pPr>
              <w:pStyle w:val="NormalWeb"/>
              <w:numPr>
                <w:ilvl w:val="0"/>
                <w:numId w:val="44"/>
              </w:numPr>
              <w:rPr>
                <w:sz w:val="22"/>
                <w:szCs w:val="22"/>
              </w:rPr>
            </w:pPr>
            <w:r w:rsidRPr="0016008E">
              <w:rPr>
                <w:sz w:val="22"/>
                <w:szCs w:val="22"/>
              </w:rPr>
              <w:t xml:space="preserve">Cortex-M0+ core ke saath </w:t>
            </w:r>
            <w:r w:rsidRPr="0016008E">
              <w:rPr>
                <w:rStyle w:val="Strong"/>
                <w:sz w:val="22"/>
                <w:szCs w:val="22"/>
              </w:rPr>
              <w:t>peripherals</w:t>
            </w:r>
            <w:r w:rsidRPr="0016008E">
              <w:rPr>
                <w:sz w:val="22"/>
                <w:szCs w:val="22"/>
              </w:rPr>
              <w:t xml:space="preserve"> ko access kiya jata hai through </w:t>
            </w:r>
            <w:r w:rsidRPr="0016008E">
              <w:rPr>
                <w:rStyle w:val="Strong"/>
                <w:sz w:val="22"/>
                <w:szCs w:val="22"/>
              </w:rPr>
              <w:t>memory-mapped registers</w:t>
            </w:r>
            <w:r w:rsidRPr="0016008E">
              <w:rPr>
                <w:sz w:val="22"/>
                <w:szCs w:val="22"/>
              </w:rPr>
              <w:t>.</w:t>
            </w:r>
          </w:p>
          <w:p w:rsidR="006453EA" w:rsidRPr="0016008E" w:rsidRDefault="006453EA" w:rsidP="00191637">
            <w:pPr>
              <w:pStyle w:val="NormalWeb"/>
              <w:numPr>
                <w:ilvl w:val="0"/>
                <w:numId w:val="44"/>
              </w:numPr>
              <w:rPr>
                <w:sz w:val="22"/>
                <w:szCs w:val="22"/>
              </w:rPr>
            </w:pPr>
            <w:r w:rsidRPr="0016008E">
              <w:rPr>
                <w:sz w:val="22"/>
                <w:szCs w:val="22"/>
              </w:rPr>
              <w:t xml:space="preserve">Har peripheral ka </w:t>
            </w:r>
            <w:r w:rsidRPr="0016008E">
              <w:rPr>
                <w:rStyle w:val="Strong"/>
                <w:sz w:val="22"/>
                <w:szCs w:val="22"/>
              </w:rPr>
              <w:t>register address fixed hota hai</w:t>
            </w:r>
            <w:r w:rsidRPr="0016008E">
              <w:rPr>
                <w:sz w:val="22"/>
                <w:szCs w:val="22"/>
              </w:rPr>
              <w:t xml:space="preserve">, jo </w:t>
            </w:r>
            <w:r w:rsidRPr="0016008E">
              <w:rPr>
                <w:rStyle w:val="Strong"/>
                <w:sz w:val="22"/>
                <w:szCs w:val="22"/>
              </w:rPr>
              <w:t>AHB-Lite</w:t>
            </w:r>
            <w:r w:rsidRPr="0016008E">
              <w:rPr>
                <w:sz w:val="22"/>
                <w:szCs w:val="22"/>
              </w:rPr>
              <w:t xml:space="preserve"> or </w:t>
            </w:r>
            <w:r w:rsidRPr="0016008E">
              <w:rPr>
                <w:rStyle w:val="Strong"/>
                <w:sz w:val="22"/>
                <w:szCs w:val="22"/>
              </w:rPr>
              <w:t>APB bus</w:t>
            </w:r>
            <w:r w:rsidRPr="0016008E">
              <w:rPr>
                <w:sz w:val="22"/>
                <w:szCs w:val="22"/>
              </w:rPr>
              <w:t xml:space="preserve"> ke through connected hota hai.</w:t>
            </w:r>
          </w:p>
          <w:p w:rsidR="006453EA" w:rsidRPr="0016008E" w:rsidRDefault="006453EA" w:rsidP="00191637">
            <w:pPr>
              <w:pStyle w:val="NormalWeb"/>
              <w:numPr>
                <w:ilvl w:val="0"/>
                <w:numId w:val="44"/>
              </w:numPr>
              <w:rPr>
                <w:sz w:val="22"/>
                <w:szCs w:val="22"/>
              </w:rPr>
            </w:pPr>
            <w:r w:rsidRPr="0016008E">
              <w:rPr>
                <w:sz w:val="22"/>
                <w:szCs w:val="22"/>
              </w:rPr>
              <w:t xml:space="preserve">Hum C code me </w:t>
            </w:r>
            <w:r w:rsidRPr="0016008E">
              <w:rPr>
                <w:rStyle w:val="HTMLCode"/>
                <w:rFonts w:eastAsiaTheme="majorEastAsia"/>
                <w:sz w:val="22"/>
                <w:szCs w:val="22"/>
              </w:rPr>
              <w:t>HAL_</w:t>
            </w:r>
            <w:r w:rsidRPr="0016008E">
              <w:rPr>
                <w:sz w:val="22"/>
                <w:szCs w:val="22"/>
              </w:rPr>
              <w:t xml:space="preserve"> ya </w:t>
            </w:r>
            <w:r w:rsidRPr="0016008E">
              <w:rPr>
                <w:rStyle w:val="HTMLCode"/>
                <w:rFonts w:eastAsiaTheme="majorEastAsia"/>
                <w:sz w:val="22"/>
                <w:szCs w:val="22"/>
              </w:rPr>
              <w:t>LL_</w:t>
            </w:r>
            <w:r w:rsidRPr="0016008E">
              <w:rPr>
                <w:sz w:val="22"/>
                <w:szCs w:val="22"/>
              </w:rPr>
              <w:t xml:space="preserve"> libraries use karke peripheral control karte hain.</w:t>
            </w:r>
          </w:p>
          <w:p w:rsidR="006453EA" w:rsidRPr="0016008E" w:rsidRDefault="006453EA" w:rsidP="00191637">
            <w:pPr>
              <w:pStyle w:val="NormalWeb"/>
              <w:numPr>
                <w:ilvl w:val="1"/>
                <w:numId w:val="44"/>
              </w:numPr>
              <w:rPr>
                <w:sz w:val="22"/>
                <w:szCs w:val="22"/>
              </w:rPr>
            </w:pPr>
            <w:r w:rsidRPr="0016008E">
              <w:rPr>
                <w:sz w:val="22"/>
                <w:szCs w:val="22"/>
              </w:rPr>
              <w:t xml:space="preserve">Example: </w:t>
            </w:r>
            <w:r w:rsidRPr="0016008E">
              <w:rPr>
                <w:rStyle w:val="HTMLCode"/>
                <w:rFonts w:eastAsiaTheme="majorEastAsia"/>
                <w:sz w:val="22"/>
                <w:szCs w:val="22"/>
              </w:rPr>
              <w:t>HAL_TIM_Start()</w:t>
            </w:r>
            <w:r w:rsidRPr="0016008E">
              <w:rPr>
                <w:sz w:val="22"/>
                <w:szCs w:val="22"/>
              </w:rPr>
              <w:t xml:space="preserve">, </w:t>
            </w:r>
            <w:r w:rsidRPr="0016008E">
              <w:rPr>
                <w:rStyle w:val="HTMLCode"/>
                <w:rFonts w:eastAsiaTheme="majorEastAsia"/>
                <w:sz w:val="22"/>
                <w:szCs w:val="22"/>
              </w:rPr>
              <w:t>HAL_ADC_Start_DMA()</w:t>
            </w:r>
            <w:r w:rsidRPr="0016008E">
              <w:rPr>
                <w:sz w:val="22"/>
                <w:szCs w:val="22"/>
              </w:rPr>
              <w:t xml:space="preserve">, </w:t>
            </w:r>
            <w:r w:rsidRPr="0016008E">
              <w:rPr>
                <w:rStyle w:val="HTMLCode"/>
                <w:rFonts w:eastAsiaTheme="majorEastAsia"/>
                <w:sz w:val="22"/>
                <w:szCs w:val="22"/>
              </w:rPr>
              <w:t>HAL_UART_Transmit()</w:t>
            </w:r>
          </w:p>
          <w:p w:rsidR="006453EA" w:rsidRPr="0016008E" w:rsidRDefault="006453EA" w:rsidP="006453EA">
            <w:pPr>
              <w:rPr>
                <w:sz w:val="22"/>
                <w:szCs w:val="22"/>
              </w:rPr>
            </w:pPr>
          </w:p>
          <w:p w:rsidR="00796336" w:rsidRPr="0016008E" w:rsidRDefault="00796336" w:rsidP="006453EA">
            <w:pPr>
              <w:pStyle w:val="Heading3"/>
              <w:rPr>
                <w:rFonts w:ascii="Segoe UI Symbol" w:hAnsi="Segoe UI Symbol" w:cs="Segoe UI Symbol"/>
                <w:sz w:val="22"/>
                <w:szCs w:val="22"/>
              </w:rPr>
            </w:pPr>
          </w:p>
          <w:p w:rsidR="00796336" w:rsidRPr="0016008E" w:rsidRDefault="00DB019E" w:rsidP="006453EA">
            <w:pPr>
              <w:pStyle w:val="Heading3"/>
              <w:rPr>
                <w:rFonts w:ascii="Segoe UI Symbol" w:hAnsi="Segoe UI Symbol" w:cs="Segoe UI Symbol"/>
                <w:sz w:val="22"/>
                <w:szCs w:val="22"/>
              </w:rPr>
            </w:pPr>
            <w:r>
              <w:rPr>
                <w:sz w:val="22"/>
                <w:szCs w:val="22"/>
              </w:rPr>
              <w:lastRenderedPageBreak/>
              <w:pict>
                <v:rect id="_x0000_i1055" style="width:0;height:1.5pt" o:hralign="center" o:hrstd="t" o:hr="t" fillcolor="#a0a0a0" stroked="f"/>
              </w:pict>
            </w:r>
          </w:p>
          <w:p w:rsidR="006453EA" w:rsidRPr="0016008E" w:rsidRDefault="006453EA" w:rsidP="006453EA">
            <w:pPr>
              <w:pStyle w:val="Heading3"/>
              <w:rPr>
                <w:sz w:val="22"/>
                <w:szCs w:val="22"/>
              </w:rPr>
            </w:pPr>
            <w:r w:rsidRPr="0016008E">
              <w:rPr>
                <w:rFonts w:ascii="Segoe UI Symbol" w:hAnsi="Segoe UI Symbol" w:cs="Segoe UI Symbol"/>
                <w:sz w:val="22"/>
                <w:szCs w:val="22"/>
              </w:rPr>
              <w:t>🔹</w:t>
            </w:r>
            <w:r w:rsidRPr="0016008E">
              <w:rPr>
                <w:sz w:val="22"/>
                <w:szCs w:val="22"/>
              </w:rPr>
              <w:t xml:space="preserve"> </w:t>
            </w:r>
            <w:r w:rsidRPr="0016008E">
              <w:rPr>
                <w:rStyle w:val="Strong"/>
                <w:b/>
                <w:bCs w:val="0"/>
                <w:sz w:val="22"/>
                <w:szCs w:val="22"/>
              </w:rPr>
              <w:t>4. ISR (Interrupt Service Routine) likhne ka syntax kya hai?</w:t>
            </w:r>
          </w:p>
          <w:p w:rsidR="006453EA" w:rsidRPr="0016008E" w:rsidRDefault="006453EA" w:rsidP="00191637">
            <w:pPr>
              <w:pStyle w:val="NormalWeb"/>
              <w:numPr>
                <w:ilvl w:val="0"/>
                <w:numId w:val="45"/>
              </w:numPr>
              <w:rPr>
                <w:sz w:val="22"/>
                <w:szCs w:val="22"/>
              </w:rPr>
            </w:pPr>
            <w:r w:rsidRPr="0016008E">
              <w:rPr>
                <w:sz w:val="22"/>
                <w:szCs w:val="22"/>
              </w:rPr>
              <w:t>ISR likhne ke liye STM32 me usually aise likhte hain:</w:t>
            </w:r>
          </w:p>
          <w:p w:rsidR="006453EA" w:rsidRPr="0016008E" w:rsidRDefault="006453EA" w:rsidP="006453EA">
            <w:pPr>
              <w:pStyle w:val="HTMLPreformatted"/>
              <w:rPr>
                <w:sz w:val="22"/>
                <w:szCs w:val="22"/>
              </w:rPr>
            </w:pPr>
            <w:r w:rsidRPr="0016008E">
              <w:rPr>
                <w:sz w:val="22"/>
                <w:szCs w:val="22"/>
              </w:rPr>
              <w:t>c</w:t>
            </w:r>
          </w:p>
          <w:p w:rsidR="006453EA" w:rsidRPr="0016008E" w:rsidRDefault="006453EA" w:rsidP="006453EA">
            <w:pPr>
              <w:pStyle w:val="HTMLPreformatted"/>
              <w:rPr>
                <w:sz w:val="22"/>
                <w:szCs w:val="22"/>
              </w:rPr>
            </w:pPr>
            <w:r w:rsidRPr="0016008E">
              <w:rPr>
                <w:sz w:val="22"/>
                <w:szCs w:val="22"/>
              </w:rPr>
              <w:t>CopyEdit</w:t>
            </w:r>
          </w:p>
          <w:p w:rsidR="006453EA" w:rsidRPr="0016008E" w:rsidRDefault="006453EA" w:rsidP="006453EA">
            <w:pPr>
              <w:pStyle w:val="HTMLPreformatted"/>
              <w:rPr>
                <w:rStyle w:val="HTMLCode"/>
                <w:rFonts w:eastAsiaTheme="majorEastAsia"/>
                <w:sz w:val="22"/>
                <w:szCs w:val="22"/>
              </w:rPr>
            </w:pPr>
            <w:r w:rsidRPr="0016008E">
              <w:rPr>
                <w:rStyle w:val="hljs-type"/>
                <w:sz w:val="22"/>
                <w:szCs w:val="22"/>
              </w:rPr>
              <w:t>void</w:t>
            </w:r>
            <w:r w:rsidRPr="0016008E">
              <w:rPr>
                <w:rStyle w:val="HTMLCode"/>
                <w:rFonts w:eastAsiaTheme="majorEastAsia"/>
                <w:sz w:val="22"/>
                <w:szCs w:val="22"/>
              </w:rPr>
              <w:t xml:space="preserve"> </w:t>
            </w:r>
            <w:r w:rsidRPr="0016008E">
              <w:rPr>
                <w:rStyle w:val="hljs-title"/>
                <w:sz w:val="22"/>
                <w:szCs w:val="22"/>
              </w:rPr>
              <w:t>TIM6_DAC_IRQHandler</w:t>
            </w:r>
            <w:r w:rsidRPr="0016008E">
              <w:rPr>
                <w:rStyle w:val="hljs-params"/>
                <w:sz w:val="22"/>
                <w:szCs w:val="22"/>
              </w:rPr>
              <w:t>(</w:t>
            </w:r>
            <w:r w:rsidRPr="0016008E">
              <w:rPr>
                <w:rStyle w:val="hljs-type"/>
                <w:sz w:val="22"/>
                <w:szCs w:val="22"/>
              </w:rPr>
              <w:t>void</w:t>
            </w:r>
            <w:r w:rsidRPr="0016008E">
              <w:rPr>
                <w:rStyle w:val="HTMLCode"/>
                <w:rFonts w:eastAsiaTheme="majorEastAsia"/>
                <w:sz w:val="22"/>
                <w:szCs w:val="22"/>
              </w:rPr>
              <w:t>)</w:t>
            </w:r>
          </w:p>
          <w:p w:rsidR="006453EA" w:rsidRPr="0016008E" w:rsidRDefault="006453EA" w:rsidP="006453EA">
            <w:pPr>
              <w:pStyle w:val="HTMLPreformatted"/>
              <w:rPr>
                <w:rStyle w:val="HTMLCode"/>
                <w:rFonts w:eastAsiaTheme="majorEastAsia"/>
                <w:sz w:val="22"/>
                <w:szCs w:val="22"/>
              </w:rPr>
            </w:pPr>
            <w:r w:rsidRPr="0016008E">
              <w:rPr>
                <w:rStyle w:val="HTMLCode"/>
                <w:rFonts w:eastAsiaTheme="majorEastAsia"/>
                <w:sz w:val="22"/>
                <w:szCs w:val="22"/>
              </w:rPr>
              <w:t>{</w:t>
            </w:r>
          </w:p>
          <w:p w:rsidR="006453EA" w:rsidRPr="0016008E" w:rsidRDefault="006453EA" w:rsidP="006453EA">
            <w:pPr>
              <w:pStyle w:val="HTMLPreformatted"/>
              <w:rPr>
                <w:rStyle w:val="HTMLCode"/>
                <w:rFonts w:eastAsiaTheme="majorEastAsia"/>
                <w:sz w:val="22"/>
                <w:szCs w:val="22"/>
              </w:rPr>
            </w:pPr>
            <w:r w:rsidRPr="0016008E">
              <w:rPr>
                <w:rStyle w:val="HTMLCode"/>
                <w:rFonts w:eastAsiaTheme="majorEastAsia"/>
                <w:sz w:val="22"/>
                <w:szCs w:val="22"/>
              </w:rPr>
              <w:t xml:space="preserve">    HAL_TIM_IRQHandler(&amp;htim6);  </w:t>
            </w:r>
            <w:r w:rsidRPr="0016008E">
              <w:rPr>
                <w:rStyle w:val="hljs-comment"/>
                <w:sz w:val="22"/>
                <w:szCs w:val="22"/>
              </w:rPr>
              <w:t>// Timer interrupt handle</w:t>
            </w:r>
          </w:p>
          <w:p w:rsidR="006453EA" w:rsidRPr="0016008E" w:rsidRDefault="006453EA" w:rsidP="006453EA">
            <w:pPr>
              <w:pStyle w:val="HTMLPreformatted"/>
              <w:rPr>
                <w:rStyle w:val="HTMLCode"/>
                <w:rFonts w:eastAsiaTheme="majorEastAsia"/>
                <w:sz w:val="22"/>
                <w:szCs w:val="22"/>
              </w:rPr>
            </w:pPr>
            <w:r w:rsidRPr="0016008E">
              <w:rPr>
                <w:rStyle w:val="HTMLCode"/>
                <w:rFonts w:eastAsiaTheme="majorEastAsia"/>
                <w:sz w:val="22"/>
                <w:szCs w:val="22"/>
              </w:rPr>
              <w:t>}</w:t>
            </w:r>
          </w:p>
          <w:p w:rsidR="006453EA" w:rsidRPr="0016008E" w:rsidRDefault="006453EA" w:rsidP="006453EA">
            <w:pPr>
              <w:pStyle w:val="NormalWeb"/>
              <w:rPr>
                <w:sz w:val="22"/>
                <w:szCs w:val="22"/>
              </w:rPr>
            </w:pPr>
            <w:r w:rsidRPr="0016008E">
              <w:rPr>
                <w:sz w:val="22"/>
                <w:szCs w:val="22"/>
              </w:rPr>
              <w:t xml:space="preserve">Ya agar </w:t>
            </w:r>
            <w:r w:rsidRPr="0016008E">
              <w:rPr>
                <w:rStyle w:val="HTMLCode"/>
                <w:rFonts w:eastAsiaTheme="majorEastAsia"/>
                <w:sz w:val="22"/>
                <w:szCs w:val="22"/>
              </w:rPr>
              <w:t>HAL_TIM_PeriodElapsedCallback()</w:t>
            </w:r>
            <w:r w:rsidRPr="0016008E">
              <w:rPr>
                <w:sz w:val="22"/>
                <w:szCs w:val="22"/>
              </w:rPr>
              <w:t xml:space="preserve"> use kar rahe ho, to:</w:t>
            </w:r>
          </w:p>
          <w:p w:rsidR="006453EA" w:rsidRPr="0016008E" w:rsidRDefault="006453EA" w:rsidP="006453EA">
            <w:pPr>
              <w:pStyle w:val="HTMLPreformatted"/>
              <w:rPr>
                <w:sz w:val="22"/>
                <w:szCs w:val="22"/>
              </w:rPr>
            </w:pPr>
            <w:r w:rsidRPr="0016008E">
              <w:rPr>
                <w:sz w:val="22"/>
                <w:szCs w:val="22"/>
              </w:rPr>
              <w:t>c</w:t>
            </w:r>
          </w:p>
          <w:p w:rsidR="006453EA" w:rsidRPr="0016008E" w:rsidRDefault="006453EA" w:rsidP="006453EA">
            <w:pPr>
              <w:pStyle w:val="HTMLPreformatted"/>
              <w:rPr>
                <w:sz w:val="22"/>
                <w:szCs w:val="22"/>
              </w:rPr>
            </w:pPr>
            <w:r w:rsidRPr="0016008E">
              <w:rPr>
                <w:sz w:val="22"/>
                <w:szCs w:val="22"/>
              </w:rPr>
              <w:t>CopyEdit</w:t>
            </w:r>
          </w:p>
          <w:p w:rsidR="006453EA" w:rsidRPr="0016008E" w:rsidRDefault="006453EA" w:rsidP="006453EA">
            <w:pPr>
              <w:pStyle w:val="HTMLPreformatted"/>
              <w:rPr>
                <w:rStyle w:val="HTMLCode"/>
                <w:rFonts w:eastAsiaTheme="majorEastAsia"/>
                <w:sz w:val="22"/>
                <w:szCs w:val="22"/>
              </w:rPr>
            </w:pPr>
            <w:r w:rsidRPr="0016008E">
              <w:rPr>
                <w:rStyle w:val="hljs-type"/>
                <w:sz w:val="22"/>
                <w:szCs w:val="22"/>
              </w:rPr>
              <w:t>void</w:t>
            </w:r>
            <w:r w:rsidRPr="0016008E">
              <w:rPr>
                <w:rStyle w:val="HTMLCode"/>
                <w:rFonts w:eastAsiaTheme="majorEastAsia"/>
                <w:sz w:val="22"/>
                <w:szCs w:val="22"/>
              </w:rPr>
              <w:t xml:space="preserve"> </w:t>
            </w:r>
            <w:r w:rsidRPr="0016008E">
              <w:rPr>
                <w:rStyle w:val="hljs-title"/>
                <w:sz w:val="22"/>
                <w:szCs w:val="22"/>
              </w:rPr>
              <w:t>HAL_TIM_PeriodElapsedCallback</w:t>
            </w:r>
            <w:r w:rsidRPr="0016008E">
              <w:rPr>
                <w:rStyle w:val="hljs-params"/>
                <w:sz w:val="22"/>
                <w:szCs w:val="22"/>
              </w:rPr>
              <w:t>(TIM_HandleTypeDef *htim)</w:t>
            </w:r>
          </w:p>
          <w:p w:rsidR="006453EA" w:rsidRPr="0016008E" w:rsidRDefault="006453EA" w:rsidP="006453EA">
            <w:pPr>
              <w:pStyle w:val="HTMLPreformatted"/>
              <w:rPr>
                <w:rStyle w:val="HTMLCode"/>
                <w:rFonts w:eastAsiaTheme="majorEastAsia"/>
                <w:sz w:val="22"/>
                <w:szCs w:val="22"/>
              </w:rPr>
            </w:pPr>
            <w:r w:rsidRPr="0016008E">
              <w:rPr>
                <w:rStyle w:val="HTMLCode"/>
                <w:rFonts w:eastAsiaTheme="majorEastAsia"/>
                <w:sz w:val="22"/>
                <w:szCs w:val="22"/>
              </w:rPr>
              <w:t>{</w:t>
            </w:r>
          </w:p>
          <w:p w:rsidR="006453EA" w:rsidRPr="0016008E" w:rsidRDefault="006453EA" w:rsidP="006453EA">
            <w:pPr>
              <w:pStyle w:val="HTMLPreformatted"/>
              <w:rPr>
                <w:rStyle w:val="HTMLCode"/>
                <w:rFonts w:eastAsiaTheme="majorEastAsia"/>
                <w:sz w:val="22"/>
                <w:szCs w:val="22"/>
              </w:rPr>
            </w:pPr>
            <w:r w:rsidRPr="0016008E">
              <w:rPr>
                <w:rStyle w:val="HTMLCode"/>
                <w:rFonts w:eastAsiaTheme="majorEastAsia"/>
                <w:sz w:val="22"/>
                <w:szCs w:val="22"/>
              </w:rPr>
              <w:t xml:space="preserve">    </w:t>
            </w:r>
            <w:r w:rsidRPr="0016008E">
              <w:rPr>
                <w:rStyle w:val="hljs-keyword"/>
                <w:sz w:val="22"/>
                <w:szCs w:val="22"/>
              </w:rPr>
              <w:t>if</w:t>
            </w:r>
            <w:r w:rsidRPr="0016008E">
              <w:rPr>
                <w:rStyle w:val="HTMLCode"/>
                <w:rFonts w:eastAsiaTheme="majorEastAsia"/>
                <w:sz w:val="22"/>
                <w:szCs w:val="22"/>
              </w:rPr>
              <w:t>(htim-&gt;Instance == TIM6)</w:t>
            </w:r>
          </w:p>
          <w:p w:rsidR="006453EA" w:rsidRPr="0016008E" w:rsidRDefault="006453EA" w:rsidP="006453EA">
            <w:pPr>
              <w:pStyle w:val="HTMLPreformatted"/>
              <w:rPr>
                <w:rStyle w:val="HTMLCode"/>
                <w:rFonts w:eastAsiaTheme="majorEastAsia"/>
                <w:sz w:val="22"/>
                <w:szCs w:val="22"/>
              </w:rPr>
            </w:pPr>
            <w:r w:rsidRPr="0016008E">
              <w:rPr>
                <w:rStyle w:val="HTMLCode"/>
                <w:rFonts w:eastAsiaTheme="majorEastAsia"/>
                <w:sz w:val="22"/>
                <w:szCs w:val="22"/>
              </w:rPr>
              <w:t xml:space="preserve">    {</w:t>
            </w:r>
          </w:p>
          <w:p w:rsidR="006453EA" w:rsidRPr="0016008E" w:rsidRDefault="006453EA" w:rsidP="006453EA">
            <w:pPr>
              <w:pStyle w:val="HTMLPreformatted"/>
              <w:rPr>
                <w:rStyle w:val="HTMLCode"/>
                <w:rFonts w:eastAsiaTheme="majorEastAsia"/>
                <w:sz w:val="22"/>
                <w:szCs w:val="22"/>
              </w:rPr>
            </w:pPr>
            <w:r w:rsidRPr="0016008E">
              <w:rPr>
                <w:rStyle w:val="HTMLCode"/>
                <w:rFonts w:eastAsiaTheme="majorEastAsia"/>
                <w:sz w:val="22"/>
                <w:szCs w:val="22"/>
              </w:rPr>
              <w:t xml:space="preserve">        </w:t>
            </w:r>
            <w:r w:rsidRPr="0016008E">
              <w:rPr>
                <w:rStyle w:val="hljs-comment"/>
                <w:sz w:val="22"/>
                <w:szCs w:val="22"/>
              </w:rPr>
              <w:t>// Your timer interrupt code</w:t>
            </w:r>
          </w:p>
          <w:p w:rsidR="006453EA" w:rsidRPr="0016008E" w:rsidRDefault="006453EA" w:rsidP="006453EA">
            <w:pPr>
              <w:pStyle w:val="HTMLPreformatted"/>
              <w:rPr>
                <w:rStyle w:val="HTMLCode"/>
                <w:rFonts w:eastAsiaTheme="majorEastAsia"/>
                <w:sz w:val="22"/>
                <w:szCs w:val="22"/>
              </w:rPr>
            </w:pPr>
            <w:r w:rsidRPr="0016008E">
              <w:rPr>
                <w:rStyle w:val="HTMLCode"/>
                <w:rFonts w:eastAsiaTheme="majorEastAsia"/>
                <w:sz w:val="22"/>
                <w:szCs w:val="22"/>
              </w:rPr>
              <w:t xml:space="preserve">    }</w:t>
            </w:r>
          </w:p>
          <w:p w:rsidR="006453EA" w:rsidRPr="0016008E" w:rsidRDefault="006453EA" w:rsidP="006453EA">
            <w:pPr>
              <w:pStyle w:val="HTMLPreformatted"/>
              <w:rPr>
                <w:sz w:val="22"/>
                <w:szCs w:val="22"/>
              </w:rPr>
            </w:pPr>
            <w:r w:rsidRPr="0016008E">
              <w:rPr>
                <w:rStyle w:val="HTMLCode"/>
                <w:rFonts w:eastAsiaTheme="majorEastAsia"/>
                <w:sz w:val="22"/>
                <w:szCs w:val="22"/>
              </w:rPr>
              <w:t>}</w:t>
            </w:r>
          </w:p>
          <w:p w:rsidR="006453EA" w:rsidRPr="0016008E" w:rsidRDefault="006453EA" w:rsidP="005446FC">
            <w:pPr>
              <w:pStyle w:val="NormalWeb"/>
              <w:rPr>
                <w:sz w:val="22"/>
                <w:szCs w:val="22"/>
              </w:rPr>
            </w:pPr>
          </w:p>
          <w:p w:rsidR="00FA36BE" w:rsidRPr="0016008E" w:rsidRDefault="00FA36BE" w:rsidP="00FA36BE">
            <w:pPr>
              <w:pStyle w:val="NormalWeb"/>
              <w:rPr>
                <w:sz w:val="22"/>
                <w:szCs w:val="22"/>
              </w:rPr>
            </w:pPr>
            <w:r w:rsidRPr="0016008E">
              <w:rPr>
                <w:rFonts w:ascii="Segoe UI Symbol" w:hAnsi="Segoe UI Symbol" w:cs="Segoe UI Symbol"/>
                <w:sz w:val="22"/>
                <w:szCs w:val="22"/>
              </w:rPr>
              <w:t>✅</w:t>
            </w:r>
            <w:r w:rsidRPr="0016008E">
              <w:rPr>
                <w:sz w:val="22"/>
                <w:szCs w:val="22"/>
              </w:rPr>
              <w:t xml:space="preserve"> </w:t>
            </w:r>
            <w:r w:rsidRPr="0016008E">
              <w:rPr>
                <w:rStyle w:val="Strong"/>
                <w:sz w:val="22"/>
                <w:szCs w:val="22"/>
              </w:rPr>
              <w:t>8. Practical Questions (MCU-specific)</w:t>
            </w:r>
            <w:r w:rsidRPr="0016008E">
              <w:rPr>
                <w:sz w:val="22"/>
                <w:szCs w:val="22"/>
              </w:rPr>
              <w:t xml:space="preserve"> – Answer in </w:t>
            </w:r>
            <w:r w:rsidRPr="0016008E">
              <w:rPr>
                <w:rStyle w:val="Strong"/>
                <w:sz w:val="22"/>
                <w:szCs w:val="22"/>
              </w:rPr>
              <w:t>basic English + points</w:t>
            </w:r>
          </w:p>
          <w:p w:rsidR="00FA36BE" w:rsidRPr="0016008E" w:rsidRDefault="00DB019E" w:rsidP="00FA36BE">
            <w:pPr>
              <w:rPr>
                <w:sz w:val="22"/>
                <w:szCs w:val="22"/>
              </w:rPr>
            </w:pPr>
            <w:r>
              <w:rPr>
                <w:sz w:val="22"/>
                <w:szCs w:val="22"/>
              </w:rPr>
              <w:pict>
                <v:rect id="_x0000_i1056" style="width:0;height:1.5pt" o:hralign="center" o:hrstd="t" o:hr="t" fillcolor="#a0a0a0" stroked="f"/>
              </w:pict>
            </w:r>
          </w:p>
          <w:p w:rsidR="00FA36BE" w:rsidRPr="0016008E" w:rsidRDefault="00FA36BE" w:rsidP="00FA36BE">
            <w:pPr>
              <w:pStyle w:val="Heading3"/>
              <w:rPr>
                <w:sz w:val="22"/>
                <w:szCs w:val="22"/>
              </w:rPr>
            </w:pPr>
            <w:r w:rsidRPr="0016008E">
              <w:rPr>
                <w:rFonts w:ascii="Segoe UI Symbol" w:hAnsi="Segoe UI Symbol" w:cs="Segoe UI Symbol"/>
                <w:sz w:val="22"/>
                <w:szCs w:val="22"/>
              </w:rPr>
              <w:t>🔹</w:t>
            </w:r>
            <w:r w:rsidRPr="0016008E">
              <w:rPr>
                <w:sz w:val="22"/>
                <w:szCs w:val="22"/>
              </w:rPr>
              <w:t xml:space="preserve"> 1. Which MCU did you use with Cortex-M0+ in your project?</w:t>
            </w:r>
          </w:p>
          <w:p w:rsidR="00FA36BE" w:rsidRPr="0016008E" w:rsidRDefault="00FA36BE" w:rsidP="00191637">
            <w:pPr>
              <w:pStyle w:val="NormalWeb"/>
              <w:numPr>
                <w:ilvl w:val="0"/>
                <w:numId w:val="46"/>
              </w:numPr>
              <w:rPr>
                <w:sz w:val="22"/>
                <w:szCs w:val="22"/>
              </w:rPr>
            </w:pPr>
            <w:r w:rsidRPr="0016008E">
              <w:rPr>
                <w:sz w:val="22"/>
                <w:szCs w:val="22"/>
              </w:rPr>
              <w:t xml:space="preserve">I used </w:t>
            </w:r>
            <w:r w:rsidRPr="0016008E">
              <w:rPr>
                <w:rStyle w:val="Strong"/>
                <w:sz w:val="22"/>
                <w:szCs w:val="22"/>
              </w:rPr>
              <w:t>STM32G0B1CBT6</w:t>
            </w:r>
            <w:r w:rsidRPr="0016008E">
              <w:rPr>
                <w:sz w:val="22"/>
                <w:szCs w:val="22"/>
              </w:rPr>
              <w:t xml:space="preserve"> MCU.</w:t>
            </w:r>
          </w:p>
          <w:p w:rsidR="00FA36BE" w:rsidRPr="0016008E" w:rsidRDefault="00FA36BE" w:rsidP="00191637">
            <w:pPr>
              <w:pStyle w:val="NormalWeb"/>
              <w:numPr>
                <w:ilvl w:val="0"/>
                <w:numId w:val="46"/>
              </w:numPr>
              <w:rPr>
                <w:sz w:val="22"/>
                <w:szCs w:val="22"/>
              </w:rPr>
            </w:pPr>
            <w:r w:rsidRPr="0016008E">
              <w:rPr>
                <w:sz w:val="22"/>
                <w:szCs w:val="22"/>
              </w:rPr>
              <w:t xml:space="preserve">It has </w:t>
            </w:r>
            <w:r w:rsidRPr="0016008E">
              <w:rPr>
                <w:rStyle w:val="Strong"/>
                <w:sz w:val="22"/>
                <w:szCs w:val="22"/>
              </w:rPr>
              <w:t>Cortex-M0+ core</w:t>
            </w:r>
            <w:r w:rsidRPr="0016008E">
              <w:rPr>
                <w:sz w:val="22"/>
                <w:szCs w:val="22"/>
              </w:rPr>
              <w:t xml:space="preserve"> inside.</w:t>
            </w:r>
          </w:p>
          <w:p w:rsidR="00FA36BE" w:rsidRPr="0016008E" w:rsidRDefault="00FA36BE" w:rsidP="00191637">
            <w:pPr>
              <w:pStyle w:val="NormalWeb"/>
              <w:numPr>
                <w:ilvl w:val="0"/>
                <w:numId w:val="46"/>
              </w:numPr>
              <w:rPr>
                <w:sz w:val="22"/>
                <w:szCs w:val="22"/>
              </w:rPr>
            </w:pPr>
            <w:r w:rsidRPr="0016008E">
              <w:rPr>
                <w:sz w:val="22"/>
                <w:szCs w:val="22"/>
              </w:rPr>
              <w:t xml:space="preserve">I used it for making a </w:t>
            </w:r>
            <w:r w:rsidRPr="0016008E">
              <w:rPr>
                <w:rStyle w:val="Strong"/>
                <w:sz w:val="22"/>
                <w:szCs w:val="22"/>
              </w:rPr>
              <w:t>battery charger firmware</w:t>
            </w:r>
            <w:r w:rsidRPr="0016008E">
              <w:rPr>
                <w:sz w:val="22"/>
                <w:szCs w:val="22"/>
              </w:rPr>
              <w:t>.</w:t>
            </w:r>
          </w:p>
          <w:p w:rsidR="00FA36BE" w:rsidRPr="0016008E" w:rsidRDefault="00DB019E" w:rsidP="00FA36BE">
            <w:pPr>
              <w:rPr>
                <w:sz w:val="22"/>
                <w:szCs w:val="22"/>
              </w:rPr>
            </w:pPr>
            <w:r>
              <w:rPr>
                <w:sz w:val="22"/>
                <w:szCs w:val="22"/>
              </w:rPr>
              <w:pict>
                <v:rect id="_x0000_i1057" style="width:0;height:1.5pt" o:hralign="center" o:hrstd="t" o:hr="t" fillcolor="#a0a0a0" stroked="f"/>
              </w:pict>
            </w:r>
          </w:p>
          <w:p w:rsidR="00FA36BE" w:rsidRPr="0016008E" w:rsidRDefault="00FA36BE" w:rsidP="00FA36BE">
            <w:pPr>
              <w:pStyle w:val="Heading3"/>
              <w:rPr>
                <w:sz w:val="22"/>
                <w:szCs w:val="22"/>
              </w:rPr>
            </w:pPr>
            <w:r w:rsidRPr="0016008E">
              <w:rPr>
                <w:rFonts w:ascii="Segoe UI Symbol" w:hAnsi="Segoe UI Symbol" w:cs="Segoe UI Symbol"/>
                <w:sz w:val="22"/>
                <w:szCs w:val="22"/>
              </w:rPr>
              <w:t>🔹</w:t>
            </w:r>
            <w:r w:rsidRPr="0016008E">
              <w:rPr>
                <w:sz w:val="22"/>
                <w:szCs w:val="22"/>
              </w:rPr>
              <w:t xml:space="preserve"> 2. Which IDE or toolchain did you use?</w:t>
            </w:r>
          </w:p>
          <w:p w:rsidR="00FA36BE" w:rsidRPr="0016008E" w:rsidRDefault="00FA36BE" w:rsidP="00191637">
            <w:pPr>
              <w:pStyle w:val="NormalWeb"/>
              <w:numPr>
                <w:ilvl w:val="0"/>
                <w:numId w:val="47"/>
              </w:numPr>
              <w:rPr>
                <w:sz w:val="22"/>
                <w:szCs w:val="22"/>
              </w:rPr>
            </w:pPr>
            <w:r w:rsidRPr="0016008E">
              <w:rPr>
                <w:sz w:val="22"/>
                <w:szCs w:val="22"/>
              </w:rPr>
              <w:t xml:space="preserve">I used </w:t>
            </w:r>
            <w:r w:rsidRPr="0016008E">
              <w:rPr>
                <w:rStyle w:val="Strong"/>
                <w:sz w:val="22"/>
                <w:szCs w:val="22"/>
              </w:rPr>
              <w:t>STM32CubeIDE</w:t>
            </w:r>
            <w:r w:rsidRPr="0016008E">
              <w:rPr>
                <w:sz w:val="22"/>
                <w:szCs w:val="22"/>
              </w:rPr>
              <w:t>.</w:t>
            </w:r>
          </w:p>
          <w:p w:rsidR="00FA36BE" w:rsidRPr="0016008E" w:rsidRDefault="00FA36BE" w:rsidP="00191637">
            <w:pPr>
              <w:pStyle w:val="NormalWeb"/>
              <w:numPr>
                <w:ilvl w:val="1"/>
                <w:numId w:val="47"/>
              </w:numPr>
              <w:rPr>
                <w:sz w:val="22"/>
                <w:szCs w:val="22"/>
              </w:rPr>
            </w:pPr>
            <w:r w:rsidRPr="0016008E">
              <w:rPr>
                <w:sz w:val="22"/>
                <w:szCs w:val="22"/>
              </w:rPr>
              <w:t>It is used for writing code, compiling, and debugging.</w:t>
            </w:r>
          </w:p>
          <w:p w:rsidR="00FA36BE" w:rsidRPr="0016008E" w:rsidRDefault="00FA36BE" w:rsidP="00191637">
            <w:pPr>
              <w:pStyle w:val="NormalWeb"/>
              <w:numPr>
                <w:ilvl w:val="1"/>
                <w:numId w:val="47"/>
              </w:numPr>
              <w:rPr>
                <w:sz w:val="22"/>
                <w:szCs w:val="22"/>
              </w:rPr>
            </w:pPr>
            <w:r w:rsidRPr="0016008E">
              <w:rPr>
                <w:sz w:val="22"/>
                <w:szCs w:val="22"/>
              </w:rPr>
              <w:t xml:space="preserve">It also has </w:t>
            </w:r>
            <w:r w:rsidRPr="0016008E">
              <w:rPr>
                <w:rStyle w:val="Strong"/>
                <w:sz w:val="22"/>
                <w:szCs w:val="22"/>
              </w:rPr>
              <w:t>STM32CubeMX</w:t>
            </w:r>
            <w:r w:rsidRPr="0016008E">
              <w:rPr>
                <w:sz w:val="22"/>
                <w:szCs w:val="22"/>
              </w:rPr>
              <w:t xml:space="preserve"> for peripheral setup.</w:t>
            </w:r>
          </w:p>
          <w:p w:rsidR="00FA36BE" w:rsidRPr="0016008E" w:rsidRDefault="00FA36BE" w:rsidP="00191637">
            <w:pPr>
              <w:pStyle w:val="NormalWeb"/>
              <w:numPr>
                <w:ilvl w:val="0"/>
                <w:numId w:val="47"/>
              </w:numPr>
              <w:rPr>
                <w:sz w:val="22"/>
                <w:szCs w:val="22"/>
              </w:rPr>
            </w:pPr>
            <w:r w:rsidRPr="0016008E">
              <w:rPr>
                <w:sz w:val="22"/>
                <w:szCs w:val="22"/>
              </w:rPr>
              <w:t xml:space="preserve">Sometimes I also used </w:t>
            </w:r>
            <w:r w:rsidRPr="0016008E">
              <w:rPr>
                <w:rStyle w:val="Strong"/>
                <w:sz w:val="22"/>
                <w:szCs w:val="22"/>
              </w:rPr>
              <w:t>Keil uVision</w:t>
            </w:r>
            <w:r w:rsidRPr="0016008E">
              <w:rPr>
                <w:sz w:val="22"/>
                <w:szCs w:val="22"/>
              </w:rPr>
              <w:t xml:space="preserve"> for testing small programs.</w:t>
            </w:r>
          </w:p>
          <w:p w:rsidR="00FA36BE" w:rsidRPr="0016008E" w:rsidRDefault="00DB019E" w:rsidP="00FA36BE">
            <w:pPr>
              <w:rPr>
                <w:sz w:val="22"/>
                <w:szCs w:val="22"/>
              </w:rPr>
            </w:pPr>
            <w:r>
              <w:rPr>
                <w:sz w:val="22"/>
                <w:szCs w:val="22"/>
              </w:rPr>
              <w:pict>
                <v:rect id="_x0000_i1058" style="width:0;height:1.5pt" o:hralign="center" o:hrstd="t" o:hr="t" fillcolor="#a0a0a0" stroked="f"/>
              </w:pict>
            </w:r>
          </w:p>
          <w:p w:rsidR="00FA36BE" w:rsidRPr="0016008E" w:rsidRDefault="00FA36BE" w:rsidP="00FA36BE">
            <w:pPr>
              <w:pStyle w:val="Heading3"/>
              <w:rPr>
                <w:sz w:val="22"/>
                <w:szCs w:val="22"/>
              </w:rPr>
            </w:pPr>
            <w:r w:rsidRPr="0016008E">
              <w:rPr>
                <w:rFonts w:ascii="Segoe UI Symbol" w:hAnsi="Segoe UI Symbol" w:cs="Segoe UI Symbol"/>
                <w:sz w:val="22"/>
                <w:szCs w:val="22"/>
              </w:rPr>
              <w:t>🔹</w:t>
            </w:r>
            <w:r w:rsidRPr="0016008E">
              <w:rPr>
                <w:sz w:val="22"/>
                <w:szCs w:val="22"/>
              </w:rPr>
              <w:t xml:space="preserve"> 3. How do you access peripherals like Timer, ADC, UART, DMA from the core?</w:t>
            </w:r>
          </w:p>
          <w:p w:rsidR="00FA36BE" w:rsidRPr="0016008E" w:rsidRDefault="00FA36BE" w:rsidP="00191637">
            <w:pPr>
              <w:pStyle w:val="NormalWeb"/>
              <w:numPr>
                <w:ilvl w:val="0"/>
                <w:numId w:val="48"/>
              </w:numPr>
              <w:rPr>
                <w:sz w:val="22"/>
                <w:szCs w:val="22"/>
              </w:rPr>
            </w:pPr>
            <w:r w:rsidRPr="0016008E">
              <w:rPr>
                <w:sz w:val="22"/>
                <w:szCs w:val="22"/>
              </w:rPr>
              <w:lastRenderedPageBreak/>
              <w:t xml:space="preserve">Peripherals are connected to the core using </w:t>
            </w:r>
            <w:r w:rsidRPr="0016008E">
              <w:rPr>
                <w:rStyle w:val="Strong"/>
                <w:sz w:val="22"/>
                <w:szCs w:val="22"/>
              </w:rPr>
              <w:t>memory-mapped registers</w:t>
            </w:r>
            <w:r w:rsidRPr="0016008E">
              <w:rPr>
                <w:sz w:val="22"/>
                <w:szCs w:val="22"/>
              </w:rPr>
              <w:t>.</w:t>
            </w:r>
          </w:p>
          <w:p w:rsidR="00FA36BE" w:rsidRPr="0016008E" w:rsidRDefault="00FA36BE" w:rsidP="00191637">
            <w:pPr>
              <w:pStyle w:val="NormalWeb"/>
              <w:numPr>
                <w:ilvl w:val="0"/>
                <w:numId w:val="48"/>
              </w:numPr>
              <w:rPr>
                <w:sz w:val="22"/>
                <w:szCs w:val="22"/>
              </w:rPr>
            </w:pPr>
            <w:r w:rsidRPr="0016008E">
              <w:rPr>
                <w:sz w:val="22"/>
                <w:szCs w:val="22"/>
              </w:rPr>
              <w:t>Each peripheral has its own register address.</w:t>
            </w:r>
          </w:p>
          <w:p w:rsidR="00FA36BE" w:rsidRPr="0016008E" w:rsidRDefault="00FA36BE" w:rsidP="00191637">
            <w:pPr>
              <w:pStyle w:val="NormalWeb"/>
              <w:numPr>
                <w:ilvl w:val="0"/>
                <w:numId w:val="48"/>
              </w:numPr>
              <w:rPr>
                <w:sz w:val="22"/>
                <w:szCs w:val="22"/>
              </w:rPr>
            </w:pPr>
            <w:r w:rsidRPr="0016008E">
              <w:rPr>
                <w:sz w:val="22"/>
                <w:szCs w:val="22"/>
              </w:rPr>
              <w:t xml:space="preserve">I used </w:t>
            </w:r>
            <w:r w:rsidRPr="0016008E">
              <w:rPr>
                <w:rStyle w:val="Strong"/>
                <w:sz w:val="22"/>
                <w:szCs w:val="22"/>
              </w:rPr>
              <w:t>HAL drivers</w:t>
            </w:r>
            <w:r w:rsidRPr="0016008E">
              <w:rPr>
                <w:sz w:val="22"/>
                <w:szCs w:val="22"/>
              </w:rPr>
              <w:t xml:space="preserve"> to control them.</w:t>
            </w:r>
          </w:p>
          <w:p w:rsidR="00FA36BE" w:rsidRPr="0016008E" w:rsidRDefault="00FA36BE" w:rsidP="00191637">
            <w:pPr>
              <w:pStyle w:val="NormalWeb"/>
              <w:numPr>
                <w:ilvl w:val="1"/>
                <w:numId w:val="48"/>
              </w:numPr>
              <w:rPr>
                <w:sz w:val="22"/>
                <w:szCs w:val="22"/>
              </w:rPr>
            </w:pPr>
            <w:r w:rsidRPr="0016008E">
              <w:rPr>
                <w:sz w:val="22"/>
                <w:szCs w:val="22"/>
              </w:rPr>
              <w:t xml:space="preserve">Example: </w:t>
            </w:r>
            <w:r w:rsidRPr="0016008E">
              <w:rPr>
                <w:rStyle w:val="HTMLCode"/>
                <w:rFonts w:eastAsiaTheme="majorEastAsia"/>
                <w:sz w:val="22"/>
                <w:szCs w:val="22"/>
              </w:rPr>
              <w:t>HAL_TIM_Start()</w:t>
            </w:r>
            <w:r w:rsidRPr="0016008E">
              <w:rPr>
                <w:sz w:val="22"/>
                <w:szCs w:val="22"/>
              </w:rPr>
              <w:t xml:space="preserve"> for timer, </w:t>
            </w:r>
            <w:r w:rsidRPr="0016008E">
              <w:rPr>
                <w:rStyle w:val="HTMLCode"/>
                <w:rFonts w:eastAsiaTheme="majorEastAsia"/>
                <w:sz w:val="22"/>
                <w:szCs w:val="22"/>
              </w:rPr>
              <w:t>HAL_ADC_Start_DMA()</w:t>
            </w:r>
            <w:r w:rsidRPr="0016008E">
              <w:rPr>
                <w:sz w:val="22"/>
                <w:szCs w:val="22"/>
              </w:rPr>
              <w:t xml:space="preserve"> for ADC, </w:t>
            </w:r>
            <w:r w:rsidRPr="0016008E">
              <w:rPr>
                <w:rStyle w:val="HTMLCode"/>
                <w:rFonts w:eastAsiaTheme="majorEastAsia"/>
                <w:sz w:val="22"/>
                <w:szCs w:val="22"/>
              </w:rPr>
              <w:t>HAL_UART_Transmit()</w:t>
            </w:r>
            <w:r w:rsidRPr="0016008E">
              <w:rPr>
                <w:sz w:val="22"/>
                <w:szCs w:val="22"/>
              </w:rPr>
              <w:t xml:space="preserve"> for UART.</w:t>
            </w:r>
          </w:p>
          <w:p w:rsidR="00FA36BE" w:rsidRPr="0016008E" w:rsidRDefault="00DB019E" w:rsidP="00FA36BE">
            <w:pPr>
              <w:rPr>
                <w:sz w:val="22"/>
                <w:szCs w:val="22"/>
              </w:rPr>
            </w:pPr>
            <w:r>
              <w:rPr>
                <w:sz w:val="22"/>
                <w:szCs w:val="22"/>
              </w:rPr>
              <w:pict>
                <v:rect id="_x0000_i1059" style="width:0;height:1.5pt" o:hralign="center" o:hrstd="t" o:hr="t" fillcolor="#a0a0a0" stroked="f"/>
              </w:pict>
            </w:r>
          </w:p>
          <w:p w:rsidR="00FA36BE" w:rsidRPr="0016008E" w:rsidRDefault="00FA36BE" w:rsidP="00FA36BE">
            <w:pPr>
              <w:pStyle w:val="Heading3"/>
              <w:rPr>
                <w:sz w:val="22"/>
                <w:szCs w:val="22"/>
              </w:rPr>
            </w:pPr>
            <w:r w:rsidRPr="0016008E">
              <w:rPr>
                <w:rFonts w:ascii="Segoe UI Symbol" w:hAnsi="Segoe UI Symbol" w:cs="Segoe UI Symbol"/>
                <w:sz w:val="22"/>
                <w:szCs w:val="22"/>
              </w:rPr>
              <w:t>🔹</w:t>
            </w:r>
            <w:r w:rsidRPr="0016008E">
              <w:rPr>
                <w:sz w:val="22"/>
                <w:szCs w:val="22"/>
              </w:rPr>
              <w:t xml:space="preserve"> 4. What is the syntax of writing ISR (Interrupt Service Routine)?</w:t>
            </w:r>
          </w:p>
          <w:p w:rsidR="00FA36BE" w:rsidRPr="0016008E" w:rsidRDefault="00FA36BE" w:rsidP="00191637">
            <w:pPr>
              <w:pStyle w:val="NormalWeb"/>
              <w:numPr>
                <w:ilvl w:val="0"/>
                <w:numId w:val="49"/>
              </w:numPr>
              <w:rPr>
                <w:sz w:val="22"/>
                <w:szCs w:val="22"/>
              </w:rPr>
            </w:pPr>
            <w:r w:rsidRPr="0016008E">
              <w:rPr>
                <w:sz w:val="22"/>
                <w:szCs w:val="22"/>
              </w:rPr>
              <w:t>Example for timer interrupt:</w:t>
            </w:r>
          </w:p>
          <w:p w:rsidR="00FA36BE" w:rsidRPr="0016008E" w:rsidRDefault="00FA36BE" w:rsidP="00FA36BE">
            <w:pPr>
              <w:pStyle w:val="HTMLPreformatted"/>
              <w:rPr>
                <w:sz w:val="22"/>
                <w:szCs w:val="22"/>
              </w:rPr>
            </w:pPr>
            <w:r w:rsidRPr="0016008E">
              <w:rPr>
                <w:sz w:val="22"/>
                <w:szCs w:val="22"/>
              </w:rPr>
              <w:t>c</w:t>
            </w:r>
          </w:p>
          <w:p w:rsidR="00FA36BE" w:rsidRPr="0016008E" w:rsidRDefault="00FA36BE" w:rsidP="00FA36BE">
            <w:pPr>
              <w:pStyle w:val="HTMLPreformatted"/>
              <w:rPr>
                <w:sz w:val="22"/>
                <w:szCs w:val="22"/>
              </w:rPr>
            </w:pPr>
            <w:r w:rsidRPr="0016008E">
              <w:rPr>
                <w:sz w:val="22"/>
                <w:szCs w:val="22"/>
              </w:rPr>
              <w:t>CopyEdit</w:t>
            </w:r>
          </w:p>
          <w:p w:rsidR="00FA36BE" w:rsidRPr="0016008E" w:rsidRDefault="00FA36BE" w:rsidP="00FA36BE">
            <w:pPr>
              <w:pStyle w:val="HTMLPreformatted"/>
              <w:rPr>
                <w:rStyle w:val="HTMLCode"/>
                <w:rFonts w:eastAsiaTheme="majorEastAsia"/>
                <w:sz w:val="22"/>
                <w:szCs w:val="22"/>
              </w:rPr>
            </w:pPr>
            <w:r w:rsidRPr="0016008E">
              <w:rPr>
                <w:rStyle w:val="hljs-type"/>
                <w:sz w:val="22"/>
                <w:szCs w:val="22"/>
              </w:rPr>
              <w:t>void</w:t>
            </w:r>
            <w:r w:rsidRPr="0016008E">
              <w:rPr>
                <w:rStyle w:val="HTMLCode"/>
                <w:rFonts w:eastAsiaTheme="majorEastAsia"/>
                <w:sz w:val="22"/>
                <w:szCs w:val="22"/>
              </w:rPr>
              <w:t xml:space="preserve"> </w:t>
            </w:r>
            <w:r w:rsidRPr="0016008E">
              <w:rPr>
                <w:rStyle w:val="hljs-title"/>
                <w:sz w:val="22"/>
                <w:szCs w:val="22"/>
              </w:rPr>
              <w:t>TIM6_DAC_IRQHandler</w:t>
            </w:r>
            <w:r w:rsidRPr="0016008E">
              <w:rPr>
                <w:rStyle w:val="hljs-params"/>
                <w:sz w:val="22"/>
                <w:szCs w:val="22"/>
              </w:rPr>
              <w:t>(</w:t>
            </w:r>
            <w:r w:rsidRPr="0016008E">
              <w:rPr>
                <w:rStyle w:val="hljs-type"/>
                <w:sz w:val="22"/>
                <w:szCs w:val="22"/>
              </w:rPr>
              <w:t>void</w:t>
            </w:r>
            <w:r w:rsidRPr="0016008E">
              <w:rPr>
                <w:rStyle w:val="HTMLCode"/>
                <w:rFonts w:eastAsiaTheme="majorEastAsia"/>
                <w:sz w:val="22"/>
                <w:szCs w:val="22"/>
              </w:rPr>
              <w:t>)</w:t>
            </w:r>
          </w:p>
          <w:p w:rsidR="00FA36BE" w:rsidRPr="0016008E" w:rsidRDefault="00FA36BE" w:rsidP="00FA36BE">
            <w:pPr>
              <w:pStyle w:val="HTMLPreformatted"/>
              <w:rPr>
                <w:rStyle w:val="HTMLCode"/>
                <w:rFonts w:eastAsiaTheme="majorEastAsia"/>
                <w:sz w:val="22"/>
                <w:szCs w:val="22"/>
              </w:rPr>
            </w:pPr>
            <w:r w:rsidRPr="0016008E">
              <w:rPr>
                <w:rStyle w:val="HTMLCode"/>
                <w:rFonts w:eastAsiaTheme="majorEastAsia"/>
                <w:sz w:val="22"/>
                <w:szCs w:val="22"/>
              </w:rPr>
              <w:t>{</w:t>
            </w:r>
          </w:p>
          <w:p w:rsidR="00FA36BE" w:rsidRPr="0016008E" w:rsidRDefault="00FA36BE" w:rsidP="00FA36BE">
            <w:pPr>
              <w:pStyle w:val="HTMLPreformatted"/>
              <w:rPr>
                <w:rStyle w:val="HTMLCode"/>
                <w:rFonts w:eastAsiaTheme="majorEastAsia"/>
                <w:sz w:val="22"/>
                <w:szCs w:val="22"/>
              </w:rPr>
            </w:pPr>
            <w:r w:rsidRPr="0016008E">
              <w:rPr>
                <w:rStyle w:val="HTMLCode"/>
                <w:rFonts w:eastAsiaTheme="majorEastAsia"/>
                <w:sz w:val="22"/>
                <w:szCs w:val="22"/>
              </w:rPr>
              <w:t xml:space="preserve">    HAL_TIM_IRQHandler(&amp;htim6);  </w:t>
            </w:r>
            <w:r w:rsidRPr="0016008E">
              <w:rPr>
                <w:rStyle w:val="hljs-comment"/>
                <w:sz w:val="22"/>
                <w:szCs w:val="22"/>
              </w:rPr>
              <w:t>// handle timer interrupt</w:t>
            </w:r>
          </w:p>
          <w:p w:rsidR="00FA36BE" w:rsidRPr="0016008E" w:rsidRDefault="00FA36BE" w:rsidP="00FA36BE">
            <w:pPr>
              <w:pStyle w:val="HTMLPreformatted"/>
              <w:rPr>
                <w:rStyle w:val="HTMLCode"/>
                <w:rFonts w:eastAsiaTheme="majorEastAsia"/>
                <w:sz w:val="22"/>
                <w:szCs w:val="22"/>
              </w:rPr>
            </w:pPr>
            <w:r w:rsidRPr="0016008E">
              <w:rPr>
                <w:rStyle w:val="HTMLCode"/>
                <w:rFonts w:eastAsiaTheme="majorEastAsia"/>
                <w:sz w:val="22"/>
                <w:szCs w:val="22"/>
              </w:rPr>
              <w:t>}</w:t>
            </w:r>
          </w:p>
          <w:p w:rsidR="00FA36BE" w:rsidRPr="0016008E" w:rsidRDefault="00FA36BE" w:rsidP="00191637">
            <w:pPr>
              <w:pStyle w:val="NormalWeb"/>
              <w:numPr>
                <w:ilvl w:val="0"/>
                <w:numId w:val="50"/>
              </w:numPr>
              <w:rPr>
                <w:sz w:val="22"/>
                <w:szCs w:val="22"/>
              </w:rPr>
            </w:pPr>
            <w:r w:rsidRPr="0016008E">
              <w:rPr>
                <w:sz w:val="22"/>
                <w:szCs w:val="22"/>
              </w:rPr>
              <w:t>Or use this function for logic:</w:t>
            </w:r>
          </w:p>
          <w:p w:rsidR="00FA36BE" w:rsidRPr="0016008E" w:rsidRDefault="00FA36BE" w:rsidP="00FA36BE">
            <w:pPr>
              <w:pStyle w:val="HTMLPreformatted"/>
              <w:rPr>
                <w:sz w:val="22"/>
                <w:szCs w:val="22"/>
              </w:rPr>
            </w:pPr>
            <w:r w:rsidRPr="0016008E">
              <w:rPr>
                <w:sz w:val="22"/>
                <w:szCs w:val="22"/>
              </w:rPr>
              <w:t>c</w:t>
            </w:r>
          </w:p>
          <w:p w:rsidR="00FA36BE" w:rsidRPr="0016008E" w:rsidRDefault="00FA36BE" w:rsidP="00FA36BE">
            <w:pPr>
              <w:pStyle w:val="HTMLPreformatted"/>
              <w:rPr>
                <w:sz w:val="22"/>
                <w:szCs w:val="22"/>
              </w:rPr>
            </w:pPr>
            <w:r w:rsidRPr="0016008E">
              <w:rPr>
                <w:sz w:val="22"/>
                <w:szCs w:val="22"/>
              </w:rPr>
              <w:t>CopyEdit</w:t>
            </w:r>
          </w:p>
          <w:p w:rsidR="00FA36BE" w:rsidRPr="0016008E" w:rsidRDefault="00FA36BE" w:rsidP="00FA36BE">
            <w:pPr>
              <w:pStyle w:val="HTMLPreformatted"/>
              <w:rPr>
                <w:rStyle w:val="HTMLCode"/>
                <w:rFonts w:eastAsiaTheme="majorEastAsia"/>
                <w:sz w:val="22"/>
                <w:szCs w:val="22"/>
              </w:rPr>
            </w:pPr>
            <w:r w:rsidRPr="0016008E">
              <w:rPr>
                <w:rStyle w:val="hljs-type"/>
                <w:sz w:val="22"/>
                <w:szCs w:val="22"/>
              </w:rPr>
              <w:t>void</w:t>
            </w:r>
            <w:r w:rsidRPr="0016008E">
              <w:rPr>
                <w:rStyle w:val="HTMLCode"/>
                <w:rFonts w:eastAsiaTheme="majorEastAsia"/>
                <w:sz w:val="22"/>
                <w:szCs w:val="22"/>
              </w:rPr>
              <w:t xml:space="preserve"> </w:t>
            </w:r>
            <w:r w:rsidRPr="0016008E">
              <w:rPr>
                <w:rStyle w:val="hljs-title"/>
                <w:sz w:val="22"/>
                <w:szCs w:val="22"/>
              </w:rPr>
              <w:t>HAL_TIM_PeriodElapsedCallback</w:t>
            </w:r>
            <w:r w:rsidRPr="0016008E">
              <w:rPr>
                <w:rStyle w:val="hljs-params"/>
                <w:sz w:val="22"/>
                <w:szCs w:val="22"/>
              </w:rPr>
              <w:t>(TIM_HandleTypeDef *htim)</w:t>
            </w:r>
          </w:p>
          <w:p w:rsidR="00FA36BE" w:rsidRPr="0016008E" w:rsidRDefault="00FA36BE" w:rsidP="00FA36BE">
            <w:pPr>
              <w:pStyle w:val="HTMLPreformatted"/>
              <w:rPr>
                <w:rStyle w:val="HTMLCode"/>
                <w:rFonts w:eastAsiaTheme="majorEastAsia"/>
                <w:sz w:val="22"/>
                <w:szCs w:val="22"/>
              </w:rPr>
            </w:pPr>
            <w:r w:rsidRPr="0016008E">
              <w:rPr>
                <w:rStyle w:val="HTMLCode"/>
                <w:rFonts w:eastAsiaTheme="majorEastAsia"/>
                <w:sz w:val="22"/>
                <w:szCs w:val="22"/>
              </w:rPr>
              <w:t>{</w:t>
            </w:r>
          </w:p>
          <w:p w:rsidR="00FA36BE" w:rsidRPr="0016008E" w:rsidRDefault="00FA36BE" w:rsidP="00FA36BE">
            <w:pPr>
              <w:pStyle w:val="HTMLPreformatted"/>
              <w:rPr>
                <w:rStyle w:val="HTMLCode"/>
                <w:rFonts w:eastAsiaTheme="majorEastAsia"/>
                <w:sz w:val="22"/>
                <w:szCs w:val="22"/>
              </w:rPr>
            </w:pPr>
            <w:r w:rsidRPr="0016008E">
              <w:rPr>
                <w:rStyle w:val="HTMLCode"/>
                <w:rFonts w:eastAsiaTheme="majorEastAsia"/>
                <w:sz w:val="22"/>
                <w:szCs w:val="22"/>
              </w:rPr>
              <w:t xml:space="preserve">    </w:t>
            </w:r>
            <w:r w:rsidRPr="0016008E">
              <w:rPr>
                <w:rStyle w:val="hljs-keyword"/>
                <w:sz w:val="22"/>
                <w:szCs w:val="22"/>
              </w:rPr>
              <w:t>if</w:t>
            </w:r>
            <w:r w:rsidRPr="0016008E">
              <w:rPr>
                <w:rStyle w:val="HTMLCode"/>
                <w:rFonts w:eastAsiaTheme="majorEastAsia"/>
                <w:sz w:val="22"/>
                <w:szCs w:val="22"/>
              </w:rPr>
              <w:t>(htim-&gt;Instance == TIM6)</w:t>
            </w:r>
          </w:p>
          <w:p w:rsidR="00FA36BE" w:rsidRPr="0016008E" w:rsidRDefault="00FA36BE" w:rsidP="00FA36BE">
            <w:pPr>
              <w:pStyle w:val="HTMLPreformatted"/>
              <w:rPr>
                <w:rStyle w:val="HTMLCode"/>
                <w:rFonts w:eastAsiaTheme="majorEastAsia"/>
                <w:sz w:val="22"/>
                <w:szCs w:val="22"/>
              </w:rPr>
            </w:pPr>
            <w:r w:rsidRPr="0016008E">
              <w:rPr>
                <w:rStyle w:val="HTMLCode"/>
                <w:rFonts w:eastAsiaTheme="majorEastAsia"/>
                <w:sz w:val="22"/>
                <w:szCs w:val="22"/>
              </w:rPr>
              <w:t xml:space="preserve">    {</w:t>
            </w:r>
          </w:p>
          <w:p w:rsidR="00FA36BE" w:rsidRPr="0016008E" w:rsidRDefault="00FA36BE" w:rsidP="00FA36BE">
            <w:pPr>
              <w:pStyle w:val="HTMLPreformatted"/>
              <w:rPr>
                <w:rStyle w:val="HTMLCode"/>
                <w:rFonts w:eastAsiaTheme="majorEastAsia"/>
                <w:sz w:val="22"/>
                <w:szCs w:val="22"/>
              </w:rPr>
            </w:pPr>
            <w:r w:rsidRPr="0016008E">
              <w:rPr>
                <w:rStyle w:val="HTMLCode"/>
                <w:rFonts w:eastAsiaTheme="majorEastAsia"/>
                <w:sz w:val="22"/>
                <w:szCs w:val="22"/>
              </w:rPr>
              <w:t xml:space="preserve">        </w:t>
            </w:r>
            <w:r w:rsidRPr="0016008E">
              <w:rPr>
                <w:rStyle w:val="hljs-comment"/>
                <w:sz w:val="22"/>
                <w:szCs w:val="22"/>
              </w:rPr>
              <w:t>// Your interrupt code</w:t>
            </w:r>
          </w:p>
          <w:p w:rsidR="00FA36BE" w:rsidRPr="0016008E" w:rsidRDefault="00FA36BE" w:rsidP="00FA36BE">
            <w:pPr>
              <w:pStyle w:val="HTMLPreformatted"/>
              <w:rPr>
                <w:rStyle w:val="HTMLCode"/>
                <w:rFonts w:eastAsiaTheme="majorEastAsia"/>
                <w:sz w:val="22"/>
                <w:szCs w:val="22"/>
              </w:rPr>
            </w:pPr>
            <w:r w:rsidRPr="0016008E">
              <w:rPr>
                <w:rStyle w:val="HTMLCode"/>
                <w:rFonts w:eastAsiaTheme="majorEastAsia"/>
                <w:sz w:val="22"/>
                <w:szCs w:val="22"/>
              </w:rPr>
              <w:t xml:space="preserve">    }</w:t>
            </w:r>
          </w:p>
          <w:p w:rsidR="00FA36BE" w:rsidRPr="0016008E" w:rsidRDefault="00FA36BE" w:rsidP="00FA36BE">
            <w:pPr>
              <w:pStyle w:val="HTMLPreformatted"/>
              <w:rPr>
                <w:rStyle w:val="HTMLCode"/>
                <w:rFonts w:eastAsiaTheme="majorEastAsia"/>
                <w:sz w:val="22"/>
                <w:szCs w:val="22"/>
              </w:rPr>
            </w:pPr>
            <w:r w:rsidRPr="0016008E">
              <w:rPr>
                <w:rStyle w:val="HTMLCode"/>
                <w:rFonts w:eastAsiaTheme="majorEastAsia"/>
                <w:sz w:val="22"/>
                <w:szCs w:val="22"/>
              </w:rPr>
              <w:t>}</w:t>
            </w:r>
          </w:p>
          <w:p w:rsidR="00211224" w:rsidRDefault="00211224" w:rsidP="00FA36BE">
            <w:pPr>
              <w:pStyle w:val="HTMLPreformatted"/>
              <w:rPr>
                <w:rStyle w:val="HTMLCode"/>
                <w:rFonts w:eastAsiaTheme="majorEastAsia"/>
                <w:sz w:val="18"/>
              </w:rPr>
            </w:pPr>
          </w:p>
          <w:p w:rsidR="00211224" w:rsidRDefault="00211224" w:rsidP="00FA36BE">
            <w:pPr>
              <w:pStyle w:val="HTMLPreformatted"/>
              <w:rPr>
                <w:rStyle w:val="HTMLCode"/>
                <w:rFonts w:eastAsiaTheme="majorEastAsia"/>
                <w:sz w:val="18"/>
              </w:rPr>
            </w:pPr>
          </w:p>
          <w:p w:rsidR="00211224" w:rsidRDefault="00211224" w:rsidP="00FA36BE">
            <w:pPr>
              <w:pStyle w:val="HTMLPreformatted"/>
              <w:rPr>
                <w:rStyle w:val="HTMLCode"/>
                <w:rFonts w:eastAsiaTheme="majorEastAsia"/>
                <w:sz w:val="18"/>
              </w:rPr>
            </w:pPr>
          </w:p>
          <w:p w:rsidR="00211224" w:rsidRDefault="00211224" w:rsidP="00FA36BE">
            <w:pPr>
              <w:pStyle w:val="HTMLPreformatted"/>
              <w:rPr>
                <w:rStyle w:val="HTMLCode"/>
                <w:rFonts w:eastAsiaTheme="majorEastAsia"/>
                <w:sz w:val="18"/>
              </w:rPr>
            </w:pPr>
          </w:p>
          <w:p w:rsidR="00211224" w:rsidRDefault="00211224" w:rsidP="00FA36BE">
            <w:pPr>
              <w:pStyle w:val="HTMLPreformatted"/>
              <w:rPr>
                <w:rStyle w:val="HTMLCode"/>
                <w:rFonts w:eastAsiaTheme="majorEastAsia"/>
                <w:sz w:val="18"/>
              </w:rPr>
            </w:pPr>
          </w:p>
          <w:p w:rsidR="00211224" w:rsidRDefault="00211224" w:rsidP="00FA36BE">
            <w:pPr>
              <w:pStyle w:val="HTMLPreformatted"/>
              <w:rPr>
                <w:rStyle w:val="HTMLCode"/>
                <w:rFonts w:eastAsiaTheme="majorEastAsia"/>
                <w:sz w:val="18"/>
              </w:rPr>
            </w:pPr>
          </w:p>
          <w:p w:rsidR="00211224" w:rsidRDefault="00211224" w:rsidP="00FA36BE">
            <w:pPr>
              <w:pStyle w:val="HTMLPreformatted"/>
              <w:rPr>
                <w:rStyle w:val="HTMLCode"/>
                <w:rFonts w:eastAsiaTheme="majorEastAsia"/>
                <w:sz w:val="18"/>
              </w:rPr>
            </w:pPr>
          </w:p>
          <w:p w:rsidR="00211224" w:rsidRDefault="00211224" w:rsidP="00FA36BE">
            <w:pPr>
              <w:pStyle w:val="HTMLPreformatted"/>
              <w:rPr>
                <w:rStyle w:val="HTMLCode"/>
                <w:rFonts w:eastAsiaTheme="majorEastAsia"/>
                <w:sz w:val="18"/>
              </w:rPr>
            </w:pPr>
          </w:p>
          <w:p w:rsidR="00211224" w:rsidRDefault="00211224" w:rsidP="00FA36BE">
            <w:pPr>
              <w:pStyle w:val="HTMLPreformatted"/>
              <w:rPr>
                <w:rStyle w:val="HTMLCode"/>
                <w:rFonts w:eastAsiaTheme="majorEastAsia"/>
                <w:sz w:val="18"/>
              </w:rPr>
            </w:pPr>
          </w:p>
          <w:p w:rsidR="00211224" w:rsidRDefault="00211224" w:rsidP="00FA36BE">
            <w:pPr>
              <w:pStyle w:val="HTMLPreformatted"/>
              <w:rPr>
                <w:rStyle w:val="HTMLCode"/>
                <w:rFonts w:eastAsiaTheme="majorEastAsia"/>
                <w:sz w:val="18"/>
              </w:rPr>
            </w:pPr>
          </w:p>
          <w:p w:rsidR="00211224" w:rsidRDefault="00211224" w:rsidP="00FA36BE">
            <w:pPr>
              <w:pStyle w:val="HTMLPreformatted"/>
              <w:rPr>
                <w:rStyle w:val="HTMLCode"/>
                <w:rFonts w:eastAsiaTheme="majorEastAsia"/>
                <w:sz w:val="18"/>
              </w:rPr>
            </w:pPr>
          </w:p>
          <w:p w:rsidR="00211224" w:rsidRDefault="00211224" w:rsidP="00FA36BE">
            <w:pPr>
              <w:pStyle w:val="HTMLPreformatted"/>
              <w:rPr>
                <w:rStyle w:val="HTMLCode"/>
                <w:rFonts w:eastAsiaTheme="majorEastAsia"/>
                <w:sz w:val="18"/>
              </w:rPr>
            </w:pPr>
          </w:p>
          <w:p w:rsidR="00211224" w:rsidRDefault="00211224" w:rsidP="00FA36BE">
            <w:pPr>
              <w:pStyle w:val="HTMLPreformatted"/>
              <w:rPr>
                <w:rStyle w:val="HTMLCode"/>
                <w:rFonts w:eastAsiaTheme="majorEastAsia"/>
                <w:sz w:val="18"/>
              </w:rPr>
            </w:pPr>
          </w:p>
          <w:p w:rsidR="00211224" w:rsidRDefault="00211224" w:rsidP="00FA36BE">
            <w:pPr>
              <w:pStyle w:val="HTMLPreformatted"/>
              <w:rPr>
                <w:rStyle w:val="HTMLCode"/>
                <w:rFonts w:eastAsiaTheme="majorEastAsia"/>
                <w:sz w:val="18"/>
              </w:rPr>
            </w:pPr>
          </w:p>
          <w:p w:rsidR="00211224" w:rsidRDefault="00211224" w:rsidP="00FA36BE">
            <w:pPr>
              <w:pStyle w:val="HTMLPreformatted"/>
              <w:rPr>
                <w:rStyle w:val="HTMLCode"/>
                <w:rFonts w:eastAsiaTheme="majorEastAsia"/>
                <w:sz w:val="18"/>
              </w:rPr>
            </w:pPr>
          </w:p>
          <w:p w:rsidR="00211224" w:rsidRDefault="00211224" w:rsidP="00FA36BE">
            <w:pPr>
              <w:pStyle w:val="HTMLPreformatted"/>
              <w:rPr>
                <w:rStyle w:val="HTMLCode"/>
                <w:rFonts w:eastAsiaTheme="majorEastAsia"/>
                <w:sz w:val="18"/>
              </w:rPr>
            </w:pPr>
          </w:p>
          <w:p w:rsidR="00211224" w:rsidRDefault="00211224" w:rsidP="00FA36BE">
            <w:pPr>
              <w:pStyle w:val="HTMLPreformatted"/>
              <w:rPr>
                <w:rStyle w:val="HTMLCode"/>
                <w:rFonts w:eastAsiaTheme="majorEastAsia"/>
                <w:sz w:val="18"/>
              </w:rPr>
            </w:pPr>
          </w:p>
          <w:p w:rsidR="00211224" w:rsidRDefault="00211224" w:rsidP="00FA36BE">
            <w:pPr>
              <w:pStyle w:val="HTMLPreformatted"/>
              <w:rPr>
                <w:rStyle w:val="HTMLCode"/>
                <w:rFonts w:eastAsiaTheme="majorEastAsia"/>
                <w:sz w:val="18"/>
              </w:rPr>
            </w:pPr>
          </w:p>
          <w:p w:rsidR="00211224" w:rsidRDefault="00211224" w:rsidP="00FA36BE">
            <w:pPr>
              <w:pStyle w:val="HTMLPreformatted"/>
              <w:rPr>
                <w:rStyle w:val="HTMLCode"/>
                <w:rFonts w:eastAsiaTheme="majorEastAsia"/>
                <w:sz w:val="18"/>
              </w:rPr>
            </w:pPr>
          </w:p>
          <w:p w:rsidR="00211224" w:rsidRDefault="00211224" w:rsidP="00FA36BE">
            <w:pPr>
              <w:pStyle w:val="HTMLPreformatted"/>
              <w:rPr>
                <w:rStyle w:val="HTMLCode"/>
                <w:rFonts w:eastAsiaTheme="majorEastAsia"/>
                <w:sz w:val="18"/>
              </w:rPr>
            </w:pPr>
          </w:p>
          <w:p w:rsidR="009250F2" w:rsidRDefault="009250F2" w:rsidP="00BF38BA">
            <w:pPr>
              <w:pStyle w:val="Heading3"/>
              <w:rPr>
                <w:rStyle w:val="HTMLCode"/>
                <w:rFonts w:eastAsiaTheme="majorEastAsia"/>
                <w:b w:val="0"/>
                <w:i w:val="0"/>
                <w:sz w:val="18"/>
                <w:lang w:val="en-IN" w:eastAsia="en-IN"/>
              </w:rPr>
            </w:pPr>
          </w:p>
          <w:p w:rsidR="00BF38BA" w:rsidRDefault="00BF38BA" w:rsidP="00BF38BA">
            <w:pPr>
              <w:pStyle w:val="Heading3"/>
            </w:pPr>
            <w:r>
              <w:rPr>
                <w:rFonts w:ascii="Segoe UI Symbol" w:hAnsi="Segoe UI Symbol" w:cs="Segoe UI Symbol"/>
              </w:rPr>
              <w:lastRenderedPageBreak/>
              <w:t>✅</w:t>
            </w:r>
            <w:r>
              <w:t xml:space="preserve"> </w:t>
            </w:r>
            <w:r>
              <w:rPr>
                <w:rStyle w:val="Strong"/>
                <w:b/>
                <w:bCs w:val="0"/>
              </w:rPr>
              <w:t>Startup File in Embedded Systems (Simple Explanation)</w:t>
            </w:r>
          </w:p>
          <w:p w:rsidR="00BF38BA" w:rsidRDefault="00BF38BA" w:rsidP="00BF38BA">
            <w:pPr>
              <w:pStyle w:val="NormalWeb"/>
            </w:pPr>
            <w:r>
              <w:t xml:space="preserve">Startup file MCU me ek </w:t>
            </w:r>
            <w:r>
              <w:rPr>
                <w:rStyle w:val="Strong"/>
              </w:rPr>
              <w:t>important file</w:t>
            </w:r>
            <w:r>
              <w:t xml:space="preserve"> hoti hai jo system ke </w:t>
            </w:r>
            <w:r>
              <w:rPr>
                <w:rStyle w:val="Strong"/>
              </w:rPr>
              <w:t>boot hone</w:t>
            </w:r>
            <w:r>
              <w:t xml:space="preserve"> par sabse pehle kaam karti hai.</w:t>
            </w:r>
          </w:p>
          <w:p w:rsidR="00BF38BA" w:rsidRDefault="00DB019E" w:rsidP="00BF38BA">
            <w:r>
              <w:pict>
                <v:rect id="_x0000_i1060" style="width:0;height:1.5pt" o:hralign="center" o:hrstd="t" o:hr="t" fillcolor="#a0a0a0" stroked="f"/>
              </w:pict>
            </w:r>
          </w:p>
          <w:p w:rsidR="00BF38BA" w:rsidRDefault="00BF38BA" w:rsidP="00BF38BA">
            <w:pPr>
              <w:pStyle w:val="Heading3"/>
            </w:pPr>
            <w:r>
              <w:rPr>
                <w:rFonts w:ascii="Segoe UI Symbol" w:hAnsi="Segoe UI Symbol" w:cs="Segoe UI Symbol"/>
              </w:rPr>
              <w:t>🔹</w:t>
            </w:r>
            <w:r>
              <w:t xml:space="preserve"> </w:t>
            </w:r>
            <w:r>
              <w:rPr>
                <w:rStyle w:val="Strong"/>
                <w:b/>
                <w:bCs w:val="0"/>
              </w:rPr>
              <w:t>1. Isme kya hota hai?</w:t>
            </w:r>
          </w:p>
          <w:p w:rsidR="00BF38BA" w:rsidRDefault="00BF38BA" w:rsidP="00BF38BA">
            <w:pPr>
              <w:pStyle w:val="NormalWeb"/>
            </w:pPr>
            <w:r>
              <w:t xml:space="preserve">Startup file usually </w:t>
            </w:r>
            <w:r>
              <w:rPr>
                <w:rStyle w:val="HTMLCode"/>
                <w:rFonts w:eastAsiaTheme="majorEastAsia"/>
              </w:rPr>
              <w:t>.s</w:t>
            </w:r>
            <w:r>
              <w:t xml:space="preserve"> (assembly) ya </w:t>
            </w:r>
            <w:r>
              <w:rPr>
                <w:rStyle w:val="HTMLCode"/>
                <w:rFonts w:eastAsiaTheme="majorEastAsia"/>
              </w:rPr>
              <w:t>.c</w:t>
            </w:r>
            <w:r>
              <w:t xml:space="preserve"> file hoti hai, aur ye cheezein contain karti hai:</w:t>
            </w:r>
          </w:p>
          <w:p w:rsidR="00BF38BA" w:rsidRDefault="00BF38BA" w:rsidP="00BF38BA">
            <w:pPr>
              <w:pStyle w:val="NormalWeb"/>
              <w:numPr>
                <w:ilvl w:val="0"/>
                <w:numId w:val="51"/>
              </w:numPr>
            </w:pPr>
            <w:r>
              <w:rPr>
                <w:rStyle w:val="Strong"/>
              </w:rPr>
              <w:t>Vector Table</w:t>
            </w:r>
            <w:r>
              <w:br/>
              <w:t>→ Sab interrupts ke address list (like Reset, NMI, HardFault, etc.)</w:t>
            </w:r>
          </w:p>
          <w:p w:rsidR="00BF38BA" w:rsidRDefault="00BF38BA" w:rsidP="00BF38BA">
            <w:pPr>
              <w:pStyle w:val="NormalWeb"/>
              <w:numPr>
                <w:ilvl w:val="0"/>
                <w:numId w:val="51"/>
              </w:numPr>
            </w:pPr>
            <w:r>
              <w:rPr>
                <w:rStyle w:val="Strong"/>
              </w:rPr>
              <w:t>Reset Handler</w:t>
            </w:r>
            <w:r>
              <w:br/>
              <w:t>→ Ye function sabse pehle run hota hai power-on ya reset ke baad.</w:t>
            </w:r>
          </w:p>
          <w:p w:rsidR="00BF38BA" w:rsidRDefault="00BF38BA" w:rsidP="00BF38BA">
            <w:pPr>
              <w:pStyle w:val="NormalWeb"/>
              <w:numPr>
                <w:ilvl w:val="0"/>
                <w:numId w:val="51"/>
              </w:numPr>
            </w:pPr>
            <w:r>
              <w:rPr>
                <w:rStyle w:val="Strong"/>
              </w:rPr>
              <w:t>Default ISR Functions</w:t>
            </w:r>
            <w:r>
              <w:br/>
              <w:t>→ Agar koi interrupt define nahi kiya, to default function call hota hai.</w:t>
            </w:r>
          </w:p>
          <w:p w:rsidR="00BF38BA" w:rsidRDefault="00BF38BA" w:rsidP="00BF38BA">
            <w:pPr>
              <w:pStyle w:val="NormalWeb"/>
              <w:numPr>
                <w:ilvl w:val="0"/>
                <w:numId w:val="51"/>
              </w:numPr>
            </w:pPr>
            <w:r>
              <w:rPr>
                <w:rStyle w:val="Strong"/>
              </w:rPr>
              <w:t>Memory Initialization</w:t>
            </w:r>
            <w:r>
              <w:br/>
              <w:t xml:space="preserve">→ </w:t>
            </w:r>
            <w:r>
              <w:rPr>
                <w:rStyle w:val="HTMLCode"/>
                <w:rFonts w:eastAsiaTheme="majorEastAsia"/>
              </w:rPr>
              <w:t>.data</w:t>
            </w:r>
            <w:r>
              <w:t xml:space="preserve"> section RAM me copy hoti hai (from flash)</w:t>
            </w:r>
            <w:r>
              <w:br/>
              <w:t xml:space="preserve">→ </w:t>
            </w:r>
            <w:r>
              <w:rPr>
                <w:rStyle w:val="HTMLCode"/>
                <w:rFonts w:eastAsiaTheme="majorEastAsia"/>
              </w:rPr>
              <w:t>.bss</w:t>
            </w:r>
            <w:r>
              <w:t xml:space="preserve"> section (zero-initialized data) ko clear karta hai</w:t>
            </w:r>
          </w:p>
          <w:p w:rsidR="00BF38BA" w:rsidRDefault="00BF38BA" w:rsidP="00BF38BA">
            <w:pPr>
              <w:pStyle w:val="NormalWeb"/>
              <w:numPr>
                <w:ilvl w:val="0"/>
                <w:numId w:val="51"/>
              </w:numPr>
            </w:pPr>
            <w:r>
              <w:rPr>
                <w:rStyle w:val="Strong"/>
              </w:rPr>
              <w:t>Main() Function Call</w:t>
            </w:r>
            <w:r>
              <w:br/>
              <w:t xml:space="preserve">→ Sab kuch set karne ke baad, </w:t>
            </w:r>
            <w:r>
              <w:rPr>
                <w:rStyle w:val="HTMLCode"/>
                <w:rFonts w:eastAsiaTheme="majorEastAsia"/>
              </w:rPr>
              <w:t>main()</w:t>
            </w:r>
            <w:r>
              <w:t xml:space="preserve"> ko call karta hai.</w:t>
            </w:r>
          </w:p>
          <w:p w:rsidR="00BF38BA" w:rsidRDefault="00DB019E" w:rsidP="00BF38BA">
            <w:r>
              <w:pict>
                <v:rect id="_x0000_i1061" style="width:0;height:1.5pt" o:hralign="center" o:hrstd="t" o:hr="t" fillcolor="#a0a0a0" stroked="f"/>
              </w:pict>
            </w:r>
          </w:p>
          <w:p w:rsidR="00BF38BA" w:rsidRDefault="00BF38BA" w:rsidP="00BF38BA">
            <w:pPr>
              <w:pStyle w:val="Heading3"/>
            </w:pPr>
            <w:r>
              <w:rPr>
                <w:rFonts w:ascii="Segoe UI Symbol" w:hAnsi="Segoe UI Symbol" w:cs="Segoe UI Symbol"/>
              </w:rPr>
              <w:t>🔹</w:t>
            </w:r>
            <w:r>
              <w:t xml:space="preserve"> </w:t>
            </w:r>
            <w:r>
              <w:rPr>
                <w:rStyle w:val="Strong"/>
                <w:b/>
                <w:bCs w:val="0"/>
              </w:rPr>
              <w:t>2. Startup File ka kya kaam hai?</w:t>
            </w:r>
          </w:p>
          <w:p w:rsidR="00BF38BA" w:rsidRDefault="00BF38BA" w:rsidP="00BF38BA">
            <w:pPr>
              <w:pStyle w:val="NormalWeb"/>
              <w:numPr>
                <w:ilvl w:val="0"/>
                <w:numId w:val="52"/>
              </w:numPr>
            </w:pPr>
            <w:r>
              <w:t xml:space="preserve">MCU ko </w:t>
            </w:r>
            <w:r>
              <w:rPr>
                <w:rStyle w:val="Strong"/>
              </w:rPr>
              <w:t>boot process</w:t>
            </w:r>
            <w:r>
              <w:t xml:space="preserve"> ke liye tayar karta hai.</w:t>
            </w:r>
          </w:p>
          <w:p w:rsidR="00BF38BA" w:rsidRDefault="00BF38BA" w:rsidP="00BF38BA">
            <w:pPr>
              <w:pStyle w:val="NormalWeb"/>
              <w:numPr>
                <w:ilvl w:val="0"/>
                <w:numId w:val="52"/>
              </w:numPr>
            </w:pPr>
            <w:r>
              <w:t xml:space="preserve">Interrupts ka </w:t>
            </w:r>
            <w:r>
              <w:rPr>
                <w:rStyle w:val="Strong"/>
              </w:rPr>
              <w:t>address table</w:t>
            </w:r>
            <w:r>
              <w:t xml:space="preserve"> banata hai.</w:t>
            </w:r>
          </w:p>
          <w:p w:rsidR="00BF38BA" w:rsidRDefault="00BF38BA" w:rsidP="00BF38BA">
            <w:pPr>
              <w:pStyle w:val="NormalWeb"/>
              <w:numPr>
                <w:ilvl w:val="0"/>
                <w:numId w:val="52"/>
              </w:numPr>
            </w:pPr>
            <w:r>
              <w:rPr>
                <w:rStyle w:val="Strong"/>
              </w:rPr>
              <w:t>Main application</w:t>
            </w:r>
            <w:r>
              <w:t xml:space="preserve"> tak pahunchata hai (via </w:t>
            </w:r>
            <w:r>
              <w:rPr>
                <w:rStyle w:val="HTMLCode"/>
                <w:rFonts w:eastAsiaTheme="majorEastAsia"/>
              </w:rPr>
              <w:t>main()</w:t>
            </w:r>
            <w:r>
              <w:t>).</w:t>
            </w:r>
          </w:p>
          <w:p w:rsidR="00BF38BA" w:rsidRDefault="00BF38BA" w:rsidP="00BF38BA">
            <w:pPr>
              <w:pStyle w:val="NormalWeb"/>
              <w:numPr>
                <w:ilvl w:val="0"/>
                <w:numId w:val="52"/>
              </w:numPr>
            </w:pPr>
            <w:r>
              <w:t>RAM ko sahi tareeke se initialize karta hai.</w:t>
            </w:r>
          </w:p>
          <w:p w:rsidR="00BF38BA" w:rsidRDefault="00DB019E" w:rsidP="00BF38BA">
            <w:r>
              <w:pict>
                <v:rect id="_x0000_i1062" style="width:0;height:1.5pt" o:hralign="center" o:hrstd="t" o:hr="t" fillcolor="#a0a0a0" stroked="f"/>
              </w:pict>
            </w:r>
          </w:p>
          <w:p w:rsidR="00BF38BA" w:rsidRDefault="00BF38BA" w:rsidP="00BF38BA">
            <w:pPr>
              <w:pStyle w:val="Heading3"/>
            </w:pPr>
            <w:r>
              <w:rPr>
                <w:rFonts w:ascii="Segoe UI Symbol" w:hAnsi="Segoe UI Symbol" w:cs="Segoe UI Symbol"/>
              </w:rPr>
              <w:t>🔹</w:t>
            </w:r>
            <w:r>
              <w:t xml:space="preserve"> </w:t>
            </w:r>
            <w:r>
              <w:rPr>
                <w:rStyle w:val="Strong"/>
                <w:b/>
                <w:bCs w:val="0"/>
              </w:rPr>
              <w:t>3. Example Startup Flow</w:t>
            </w:r>
          </w:p>
          <w:p w:rsidR="00BF38BA" w:rsidRDefault="00BF38BA" w:rsidP="00BF38BA">
            <w:pPr>
              <w:pStyle w:val="NormalWeb"/>
              <w:numPr>
                <w:ilvl w:val="0"/>
                <w:numId w:val="53"/>
              </w:numPr>
            </w:pPr>
            <w:r>
              <w:t>MCU power ON</w:t>
            </w:r>
          </w:p>
          <w:p w:rsidR="00BF38BA" w:rsidRDefault="00BF38BA" w:rsidP="00BF38BA">
            <w:pPr>
              <w:pStyle w:val="NormalWeb"/>
              <w:numPr>
                <w:ilvl w:val="0"/>
                <w:numId w:val="53"/>
              </w:numPr>
            </w:pPr>
            <w:r>
              <w:rPr>
                <w:rStyle w:val="Strong"/>
              </w:rPr>
              <w:t>Reset Handler</w:t>
            </w:r>
            <w:r>
              <w:t xml:space="preserve"> run hota hai</w:t>
            </w:r>
          </w:p>
          <w:p w:rsidR="00BF38BA" w:rsidRDefault="00BF38BA" w:rsidP="00BF38BA">
            <w:pPr>
              <w:pStyle w:val="NormalWeb"/>
              <w:numPr>
                <w:ilvl w:val="0"/>
                <w:numId w:val="53"/>
              </w:numPr>
            </w:pPr>
            <w:r>
              <w:t>RAM initialize hoti hai (</w:t>
            </w:r>
            <w:r>
              <w:rPr>
                <w:rStyle w:val="HTMLCode"/>
                <w:rFonts w:eastAsiaTheme="majorEastAsia"/>
              </w:rPr>
              <w:t>data</w:t>
            </w:r>
            <w:r>
              <w:t xml:space="preserve">, </w:t>
            </w:r>
            <w:r>
              <w:rPr>
                <w:rStyle w:val="HTMLCode"/>
                <w:rFonts w:eastAsiaTheme="majorEastAsia"/>
              </w:rPr>
              <w:t>bss</w:t>
            </w:r>
            <w:r>
              <w:t>)</w:t>
            </w:r>
          </w:p>
          <w:p w:rsidR="00BF38BA" w:rsidRDefault="00BF38BA" w:rsidP="00BF38BA">
            <w:pPr>
              <w:pStyle w:val="NormalWeb"/>
              <w:numPr>
                <w:ilvl w:val="0"/>
                <w:numId w:val="53"/>
              </w:numPr>
            </w:pPr>
            <w:r>
              <w:rPr>
                <w:rStyle w:val="HTMLCode"/>
                <w:rFonts w:eastAsiaTheme="majorEastAsia"/>
              </w:rPr>
              <w:t>SystemInit()</w:t>
            </w:r>
            <w:r>
              <w:t xml:space="preserve"> call hota hai</w:t>
            </w:r>
          </w:p>
          <w:p w:rsidR="00BF38BA" w:rsidRDefault="00BF38BA" w:rsidP="00BF38BA">
            <w:pPr>
              <w:pStyle w:val="NormalWeb"/>
              <w:numPr>
                <w:ilvl w:val="0"/>
                <w:numId w:val="53"/>
              </w:numPr>
            </w:pPr>
            <w:r>
              <w:rPr>
                <w:rStyle w:val="HTMLCode"/>
                <w:rFonts w:eastAsiaTheme="majorEastAsia"/>
                <w:b/>
                <w:bCs/>
              </w:rPr>
              <w:t>main()</w:t>
            </w:r>
            <w:r>
              <w:rPr>
                <w:rStyle w:val="Strong"/>
              </w:rPr>
              <w:t xml:space="preserve"> function</w:t>
            </w:r>
            <w:r>
              <w:t xml:space="preserve"> start hota hai</w:t>
            </w:r>
          </w:p>
          <w:p w:rsidR="00FA36BE" w:rsidRDefault="00FA36BE" w:rsidP="005446FC">
            <w:pPr>
              <w:pStyle w:val="NormalWeb"/>
            </w:pPr>
          </w:p>
          <w:p w:rsidR="00F000B2" w:rsidRPr="00F000B2" w:rsidRDefault="00F000B2" w:rsidP="00F000B2">
            <w:pPr>
              <w:pStyle w:val="Heading2"/>
              <w:rPr>
                <w:sz w:val="24"/>
              </w:rPr>
            </w:pPr>
            <w:r w:rsidRPr="00F000B2">
              <w:rPr>
                <w:rFonts w:ascii="Segoe UI Symbol" w:hAnsi="Segoe UI Symbol" w:cs="Segoe UI Symbol"/>
                <w:sz w:val="24"/>
              </w:rPr>
              <w:lastRenderedPageBreak/>
              <w:t>✅</w:t>
            </w:r>
            <w:r w:rsidRPr="00F000B2">
              <w:rPr>
                <w:sz w:val="24"/>
              </w:rPr>
              <w:t xml:space="preserve"> STM32 Startup File (usually: </w:t>
            </w:r>
            <w:r w:rsidRPr="00F000B2">
              <w:rPr>
                <w:rStyle w:val="HTMLCode"/>
                <w:rFonts w:eastAsiaTheme="majorEastAsia"/>
                <w:sz w:val="18"/>
              </w:rPr>
              <w:t>startup_stm32xxxx.s</w:t>
            </w:r>
            <w:r w:rsidRPr="00F000B2">
              <w:rPr>
                <w:sz w:val="24"/>
              </w:rPr>
              <w:t>)</w:t>
            </w:r>
          </w:p>
          <w:p w:rsidR="00F000B2" w:rsidRPr="00F000B2" w:rsidRDefault="00F000B2" w:rsidP="00F000B2">
            <w:pPr>
              <w:pStyle w:val="NormalWeb"/>
              <w:rPr>
                <w:sz w:val="22"/>
              </w:rPr>
            </w:pPr>
            <w:r w:rsidRPr="00F000B2">
              <w:rPr>
                <w:sz w:val="22"/>
              </w:rPr>
              <w:t xml:space="preserve">Startup file mostly </w:t>
            </w:r>
            <w:r w:rsidRPr="00F000B2">
              <w:rPr>
                <w:rStyle w:val="Strong"/>
                <w:rFonts w:eastAsiaTheme="majorEastAsia"/>
                <w:sz w:val="22"/>
              </w:rPr>
              <w:t>Assembly language</w:t>
            </w:r>
            <w:r w:rsidRPr="00F000B2">
              <w:rPr>
                <w:sz w:val="22"/>
              </w:rPr>
              <w:t xml:space="preserve"> me hoti hai (</w:t>
            </w:r>
            <w:r w:rsidRPr="00F000B2">
              <w:rPr>
                <w:rStyle w:val="HTMLCode"/>
                <w:sz w:val="18"/>
              </w:rPr>
              <w:t>.s</w:t>
            </w:r>
            <w:r w:rsidRPr="00F000B2">
              <w:rPr>
                <w:sz w:val="22"/>
              </w:rPr>
              <w:t xml:space="preserve"> extension), lekin iska structure samajhna easy hai.</w:t>
            </w:r>
          </w:p>
          <w:p w:rsidR="00F000B2" w:rsidRPr="00F000B2" w:rsidRDefault="00DB019E" w:rsidP="00F000B2">
            <w:pPr>
              <w:rPr>
                <w:sz w:val="22"/>
              </w:rPr>
            </w:pPr>
            <w:r>
              <w:rPr>
                <w:sz w:val="22"/>
              </w:rPr>
              <w:pict>
                <v:rect id="_x0000_i1063" style="width:0;height:1.5pt" o:hralign="center" o:hrstd="t" o:hr="t" fillcolor="#a0a0a0" stroked="f"/>
              </w:pict>
            </w:r>
          </w:p>
          <w:p w:rsidR="00F000B2" w:rsidRPr="00F000B2" w:rsidRDefault="00F000B2" w:rsidP="00F000B2">
            <w:pPr>
              <w:pStyle w:val="Heading3"/>
              <w:rPr>
                <w:sz w:val="22"/>
              </w:rPr>
            </w:pPr>
            <w:r w:rsidRPr="00F000B2">
              <w:rPr>
                <w:rFonts w:ascii="Segoe UI Symbol" w:hAnsi="Segoe UI Symbol" w:cs="Segoe UI Symbol"/>
                <w:sz w:val="22"/>
              </w:rPr>
              <w:t>🔹</w:t>
            </w:r>
            <w:r w:rsidRPr="00F000B2">
              <w:rPr>
                <w:sz w:val="22"/>
              </w:rPr>
              <w:t xml:space="preserve"> 1. </w:t>
            </w:r>
            <w:r w:rsidRPr="00F000B2">
              <w:rPr>
                <w:rStyle w:val="Strong"/>
                <w:b/>
                <w:bCs w:val="0"/>
                <w:sz w:val="22"/>
              </w:rPr>
              <w:t>Vector Table Declaration</w:t>
            </w:r>
          </w:p>
          <w:p w:rsidR="00F000B2" w:rsidRPr="00F000B2" w:rsidRDefault="00F000B2" w:rsidP="00F000B2">
            <w:pPr>
              <w:pStyle w:val="HTMLPreformatted"/>
              <w:rPr>
                <w:sz w:val="18"/>
              </w:rPr>
            </w:pPr>
            <w:r w:rsidRPr="00F000B2">
              <w:rPr>
                <w:sz w:val="18"/>
              </w:rPr>
              <w:t>assembly</w:t>
            </w:r>
          </w:p>
          <w:p w:rsidR="00F000B2" w:rsidRPr="00F000B2" w:rsidRDefault="00F000B2" w:rsidP="00F000B2">
            <w:pPr>
              <w:pStyle w:val="HTMLPreformatted"/>
              <w:rPr>
                <w:sz w:val="18"/>
              </w:rPr>
            </w:pPr>
            <w:r w:rsidRPr="00F000B2">
              <w:rPr>
                <w:sz w:val="18"/>
              </w:rPr>
              <w:t>CopyEdit</w:t>
            </w:r>
          </w:p>
          <w:p w:rsidR="00F000B2" w:rsidRPr="00F000B2" w:rsidRDefault="00F000B2" w:rsidP="00F000B2">
            <w:pPr>
              <w:pStyle w:val="HTMLPreformatted"/>
              <w:rPr>
                <w:rStyle w:val="HTMLCode"/>
                <w:sz w:val="18"/>
              </w:rPr>
            </w:pPr>
            <w:r w:rsidRPr="00F000B2">
              <w:rPr>
                <w:rStyle w:val="HTMLCode"/>
                <w:sz w:val="18"/>
              </w:rPr>
              <w:t xml:space="preserve">  .section  .isr_vector,"a",%progbits</w:t>
            </w:r>
          </w:p>
          <w:p w:rsidR="00F000B2" w:rsidRPr="00F000B2" w:rsidRDefault="00F000B2" w:rsidP="00F000B2">
            <w:pPr>
              <w:pStyle w:val="HTMLPreformatted"/>
              <w:rPr>
                <w:rStyle w:val="HTMLCode"/>
                <w:sz w:val="18"/>
              </w:rPr>
            </w:pPr>
            <w:r w:rsidRPr="00F000B2">
              <w:rPr>
                <w:rStyle w:val="HTMLCode"/>
                <w:sz w:val="18"/>
              </w:rPr>
              <w:t xml:space="preserve">  .type  g_pfnVectors, %object</w:t>
            </w:r>
          </w:p>
          <w:p w:rsidR="00F000B2" w:rsidRPr="00F000B2" w:rsidRDefault="00F000B2" w:rsidP="00F000B2">
            <w:pPr>
              <w:pStyle w:val="HTMLPreformatted"/>
              <w:rPr>
                <w:rStyle w:val="HTMLCode"/>
                <w:sz w:val="18"/>
              </w:rPr>
            </w:pPr>
            <w:r w:rsidRPr="00F000B2">
              <w:rPr>
                <w:rStyle w:val="HTMLCode"/>
                <w:sz w:val="18"/>
              </w:rPr>
              <w:t xml:space="preserve">  .size  g_pfnVectors, .-g_pfnVectors</w:t>
            </w:r>
          </w:p>
          <w:p w:rsidR="00F000B2" w:rsidRPr="00F000B2" w:rsidRDefault="00F000B2" w:rsidP="00F000B2">
            <w:pPr>
              <w:pStyle w:val="HTMLPreformatted"/>
              <w:rPr>
                <w:rStyle w:val="HTMLCode"/>
                <w:sz w:val="18"/>
              </w:rPr>
            </w:pPr>
            <w:r w:rsidRPr="00F000B2">
              <w:rPr>
                <w:rStyle w:val="HTMLCode"/>
                <w:sz w:val="18"/>
              </w:rPr>
              <w:t>g_pfnVectors:</w:t>
            </w:r>
          </w:p>
          <w:p w:rsidR="00F000B2" w:rsidRPr="00F000B2" w:rsidRDefault="00F000B2" w:rsidP="00F000B2">
            <w:pPr>
              <w:pStyle w:val="HTMLPreformatted"/>
              <w:rPr>
                <w:rStyle w:val="HTMLCode"/>
                <w:sz w:val="18"/>
              </w:rPr>
            </w:pPr>
            <w:r w:rsidRPr="00F000B2">
              <w:rPr>
                <w:rStyle w:val="HTMLCode"/>
                <w:sz w:val="18"/>
              </w:rPr>
              <w:t xml:space="preserve">  .word  _estack               ; Initial Stack Pointer</w:t>
            </w:r>
          </w:p>
          <w:p w:rsidR="00F000B2" w:rsidRPr="00F000B2" w:rsidRDefault="00F000B2" w:rsidP="00F000B2">
            <w:pPr>
              <w:pStyle w:val="HTMLPreformatted"/>
              <w:rPr>
                <w:rStyle w:val="HTMLCode"/>
                <w:sz w:val="18"/>
              </w:rPr>
            </w:pPr>
            <w:r w:rsidRPr="00F000B2">
              <w:rPr>
                <w:rStyle w:val="HTMLCode"/>
                <w:sz w:val="18"/>
              </w:rPr>
              <w:t xml:space="preserve">  .word  Reset_Handler         ; Reset Handler</w:t>
            </w:r>
          </w:p>
          <w:p w:rsidR="00F000B2" w:rsidRPr="00F000B2" w:rsidRDefault="00F000B2" w:rsidP="00F000B2">
            <w:pPr>
              <w:pStyle w:val="HTMLPreformatted"/>
              <w:rPr>
                <w:rStyle w:val="HTMLCode"/>
                <w:sz w:val="18"/>
              </w:rPr>
            </w:pPr>
            <w:r w:rsidRPr="00F000B2">
              <w:rPr>
                <w:rStyle w:val="HTMLCode"/>
                <w:sz w:val="18"/>
              </w:rPr>
              <w:t xml:space="preserve">  .word  NMI_Handler           ; NMI Handler</w:t>
            </w:r>
          </w:p>
          <w:p w:rsidR="00F000B2" w:rsidRPr="00F000B2" w:rsidRDefault="00F000B2" w:rsidP="00F000B2">
            <w:pPr>
              <w:pStyle w:val="HTMLPreformatted"/>
              <w:rPr>
                <w:rStyle w:val="HTMLCode"/>
                <w:sz w:val="18"/>
              </w:rPr>
            </w:pPr>
            <w:r w:rsidRPr="00F000B2">
              <w:rPr>
                <w:rStyle w:val="HTMLCode"/>
                <w:sz w:val="18"/>
              </w:rPr>
              <w:t xml:space="preserve">  .word  HardFault_Handler     ; Hard Fault Handler</w:t>
            </w:r>
          </w:p>
          <w:p w:rsidR="00F000B2" w:rsidRPr="00F000B2" w:rsidRDefault="00F000B2" w:rsidP="00F000B2">
            <w:pPr>
              <w:pStyle w:val="HTMLPreformatted"/>
              <w:rPr>
                <w:rStyle w:val="HTMLCode"/>
                <w:sz w:val="18"/>
              </w:rPr>
            </w:pPr>
            <w:r w:rsidRPr="00F000B2">
              <w:rPr>
                <w:rStyle w:val="HTMLCode"/>
                <w:sz w:val="18"/>
              </w:rPr>
              <w:t xml:space="preserve">  ...</w:t>
            </w:r>
          </w:p>
          <w:p w:rsidR="00F000B2" w:rsidRPr="00F000B2" w:rsidRDefault="00F000B2" w:rsidP="00F000B2">
            <w:pPr>
              <w:pStyle w:val="NormalWeb"/>
              <w:rPr>
                <w:sz w:val="22"/>
              </w:rPr>
            </w:pPr>
            <w:r w:rsidRPr="00F000B2">
              <w:rPr>
                <w:sz w:val="22"/>
              </w:rPr>
              <w:t xml:space="preserve">🧠 </w:t>
            </w:r>
            <w:r w:rsidRPr="00F000B2">
              <w:rPr>
                <w:rStyle w:val="Strong"/>
                <w:rFonts w:eastAsiaTheme="majorEastAsia"/>
                <w:sz w:val="22"/>
              </w:rPr>
              <w:t>Meaning</w:t>
            </w:r>
            <w:r w:rsidRPr="00F000B2">
              <w:rPr>
                <w:sz w:val="22"/>
              </w:rPr>
              <w:t>:</w:t>
            </w:r>
          </w:p>
          <w:p w:rsidR="00F000B2" w:rsidRPr="00F000B2" w:rsidRDefault="00F000B2" w:rsidP="00F000B2">
            <w:pPr>
              <w:pStyle w:val="NormalWeb"/>
              <w:numPr>
                <w:ilvl w:val="0"/>
                <w:numId w:val="54"/>
              </w:numPr>
              <w:rPr>
                <w:sz w:val="22"/>
              </w:rPr>
            </w:pPr>
            <w:r w:rsidRPr="00F000B2">
              <w:rPr>
                <w:sz w:val="22"/>
              </w:rPr>
              <w:t xml:space="preserve">Ye </w:t>
            </w:r>
            <w:r w:rsidRPr="00F000B2">
              <w:rPr>
                <w:rStyle w:val="Strong"/>
                <w:rFonts w:eastAsiaTheme="majorEastAsia"/>
                <w:sz w:val="22"/>
              </w:rPr>
              <w:t>Interrupt Vector Table</w:t>
            </w:r>
            <w:r w:rsidRPr="00F000B2">
              <w:rPr>
                <w:sz w:val="22"/>
              </w:rPr>
              <w:t xml:space="preserve"> hai.</w:t>
            </w:r>
          </w:p>
          <w:p w:rsidR="00F000B2" w:rsidRPr="00F000B2" w:rsidRDefault="00F000B2" w:rsidP="00F000B2">
            <w:pPr>
              <w:pStyle w:val="NormalWeb"/>
              <w:numPr>
                <w:ilvl w:val="0"/>
                <w:numId w:val="54"/>
              </w:numPr>
              <w:rPr>
                <w:sz w:val="22"/>
              </w:rPr>
            </w:pPr>
            <w:r w:rsidRPr="00F000B2">
              <w:rPr>
                <w:sz w:val="22"/>
              </w:rPr>
              <w:t xml:space="preserve">Sabse pehle </w:t>
            </w:r>
            <w:r w:rsidRPr="00F000B2">
              <w:rPr>
                <w:rStyle w:val="HTMLCode"/>
                <w:sz w:val="18"/>
              </w:rPr>
              <w:t>_estack</w:t>
            </w:r>
            <w:r w:rsidRPr="00F000B2">
              <w:rPr>
                <w:sz w:val="22"/>
              </w:rPr>
              <w:t>: stack pointer ki starting location.</w:t>
            </w:r>
          </w:p>
          <w:p w:rsidR="00F000B2" w:rsidRPr="00F000B2" w:rsidRDefault="00F000B2" w:rsidP="00F000B2">
            <w:pPr>
              <w:pStyle w:val="NormalWeb"/>
              <w:numPr>
                <w:ilvl w:val="0"/>
                <w:numId w:val="54"/>
              </w:numPr>
              <w:rPr>
                <w:sz w:val="22"/>
              </w:rPr>
            </w:pPr>
            <w:r w:rsidRPr="00F000B2">
              <w:rPr>
                <w:sz w:val="22"/>
              </w:rPr>
              <w:t>Fir sab interrupts ke function address diye jaate hain.</w:t>
            </w:r>
          </w:p>
          <w:p w:rsidR="00F000B2" w:rsidRPr="00F000B2" w:rsidRDefault="00F000B2" w:rsidP="00F000B2">
            <w:pPr>
              <w:pStyle w:val="NormalWeb"/>
              <w:numPr>
                <w:ilvl w:val="0"/>
                <w:numId w:val="54"/>
              </w:numPr>
              <w:rPr>
                <w:sz w:val="22"/>
              </w:rPr>
            </w:pPr>
            <w:r w:rsidRPr="00F000B2">
              <w:rPr>
                <w:sz w:val="22"/>
              </w:rPr>
              <w:t xml:space="preserve">Example: </w:t>
            </w:r>
            <w:r w:rsidRPr="00F000B2">
              <w:rPr>
                <w:rStyle w:val="HTMLCode"/>
                <w:sz w:val="18"/>
              </w:rPr>
              <w:t>Reset_Handler</w:t>
            </w:r>
            <w:r w:rsidRPr="00F000B2">
              <w:rPr>
                <w:sz w:val="22"/>
              </w:rPr>
              <w:t xml:space="preserve">, </w:t>
            </w:r>
            <w:r w:rsidRPr="00F000B2">
              <w:rPr>
                <w:rStyle w:val="HTMLCode"/>
                <w:sz w:val="18"/>
              </w:rPr>
              <w:t>NMI_Handler</w:t>
            </w:r>
            <w:r w:rsidRPr="00F000B2">
              <w:rPr>
                <w:sz w:val="22"/>
              </w:rPr>
              <w:t xml:space="preserve">, </w:t>
            </w:r>
            <w:r w:rsidRPr="00F000B2">
              <w:rPr>
                <w:rStyle w:val="HTMLCode"/>
                <w:sz w:val="18"/>
              </w:rPr>
              <w:t>HardFault_Handler</w:t>
            </w:r>
            <w:r w:rsidRPr="00F000B2">
              <w:rPr>
                <w:sz w:val="22"/>
              </w:rPr>
              <w:t>, etc.</w:t>
            </w:r>
          </w:p>
          <w:p w:rsidR="00F000B2" w:rsidRPr="00F000B2" w:rsidRDefault="00DB019E" w:rsidP="00F000B2">
            <w:pPr>
              <w:rPr>
                <w:sz w:val="22"/>
              </w:rPr>
            </w:pPr>
            <w:r>
              <w:rPr>
                <w:sz w:val="22"/>
              </w:rPr>
              <w:pict>
                <v:rect id="_x0000_i1064" style="width:0;height:1.5pt" o:hralign="center" o:hrstd="t" o:hr="t" fillcolor="#a0a0a0" stroked="f"/>
              </w:pict>
            </w:r>
          </w:p>
          <w:p w:rsidR="00F000B2" w:rsidRPr="00F000B2" w:rsidRDefault="00F000B2" w:rsidP="00F000B2">
            <w:pPr>
              <w:pStyle w:val="Heading3"/>
              <w:rPr>
                <w:sz w:val="22"/>
              </w:rPr>
            </w:pPr>
            <w:r w:rsidRPr="00F000B2">
              <w:rPr>
                <w:rFonts w:ascii="Segoe UI Symbol" w:hAnsi="Segoe UI Symbol" w:cs="Segoe UI Symbol"/>
                <w:sz w:val="22"/>
              </w:rPr>
              <w:t>🔹</w:t>
            </w:r>
            <w:r w:rsidRPr="00F000B2">
              <w:rPr>
                <w:sz w:val="22"/>
              </w:rPr>
              <w:t xml:space="preserve"> 2. </w:t>
            </w:r>
            <w:r w:rsidRPr="00F000B2">
              <w:rPr>
                <w:rStyle w:val="Strong"/>
                <w:b/>
                <w:bCs w:val="0"/>
                <w:sz w:val="22"/>
              </w:rPr>
              <w:t>Default Handlers</w:t>
            </w:r>
          </w:p>
          <w:p w:rsidR="00F000B2" w:rsidRPr="00F000B2" w:rsidRDefault="00F000B2" w:rsidP="00F000B2">
            <w:pPr>
              <w:pStyle w:val="HTMLPreformatted"/>
              <w:rPr>
                <w:sz w:val="18"/>
              </w:rPr>
            </w:pPr>
            <w:r w:rsidRPr="00F000B2">
              <w:rPr>
                <w:sz w:val="18"/>
              </w:rPr>
              <w:t>assembly</w:t>
            </w:r>
          </w:p>
          <w:p w:rsidR="00F000B2" w:rsidRPr="00F000B2" w:rsidRDefault="00F000B2" w:rsidP="00F000B2">
            <w:pPr>
              <w:pStyle w:val="HTMLPreformatted"/>
              <w:rPr>
                <w:sz w:val="18"/>
              </w:rPr>
            </w:pPr>
            <w:r w:rsidRPr="00F000B2">
              <w:rPr>
                <w:sz w:val="18"/>
              </w:rPr>
              <w:t>CopyEdit</w:t>
            </w:r>
          </w:p>
          <w:p w:rsidR="00F000B2" w:rsidRPr="00F000B2" w:rsidRDefault="00F000B2" w:rsidP="00F000B2">
            <w:pPr>
              <w:pStyle w:val="HTMLPreformatted"/>
              <w:rPr>
                <w:rStyle w:val="HTMLCode"/>
                <w:sz w:val="18"/>
              </w:rPr>
            </w:pPr>
            <w:r w:rsidRPr="00F000B2">
              <w:rPr>
                <w:rStyle w:val="HTMLCode"/>
                <w:sz w:val="18"/>
              </w:rPr>
              <w:t xml:space="preserve">  .weak  NMI_Handler</w:t>
            </w:r>
          </w:p>
          <w:p w:rsidR="00F000B2" w:rsidRPr="00F000B2" w:rsidRDefault="00F000B2" w:rsidP="00F000B2">
            <w:pPr>
              <w:pStyle w:val="HTMLPreformatted"/>
              <w:rPr>
                <w:rStyle w:val="HTMLCode"/>
                <w:sz w:val="18"/>
              </w:rPr>
            </w:pPr>
            <w:r w:rsidRPr="00F000B2">
              <w:rPr>
                <w:rStyle w:val="HTMLCode"/>
                <w:sz w:val="18"/>
              </w:rPr>
              <w:t xml:space="preserve">  .thumb_set NMI_Handler, Default_Handler</w:t>
            </w:r>
          </w:p>
          <w:p w:rsidR="00F000B2" w:rsidRPr="00F000B2" w:rsidRDefault="00F000B2" w:rsidP="00F000B2">
            <w:pPr>
              <w:pStyle w:val="NormalWeb"/>
              <w:rPr>
                <w:sz w:val="22"/>
              </w:rPr>
            </w:pPr>
            <w:r w:rsidRPr="00F000B2">
              <w:rPr>
                <w:sz w:val="22"/>
              </w:rPr>
              <w:t xml:space="preserve">🧠 </w:t>
            </w:r>
            <w:r w:rsidRPr="00F000B2">
              <w:rPr>
                <w:rStyle w:val="Strong"/>
                <w:rFonts w:eastAsiaTheme="majorEastAsia"/>
                <w:sz w:val="22"/>
              </w:rPr>
              <w:t>Meaning</w:t>
            </w:r>
            <w:r w:rsidRPr="00F000B2">
              <w:rPr>
                <w:sz w:val="22"/>
              </w:rPr>
              <w:t>:</w:t>
            </w:r>
          </w:p>
          <w:p w:rsidR="00F000B2" w:rsidRPr="00F000B2" w:rsidRDefault="00F000B2" w:rsidP="00F000B2">
            <w:pPr>
              <w:pStyle w:val="NormalWeb"/>
              <w:numPr>
                <w:ilvl w:val="0"/>
                <w:numId w:val="55"/>
              </w:numPr>
              <w:rPr>
                <w:sz w:val="22"/>
              </w:rPr>
            </w:pPr>
            <w:r w:rsidRPr="00F000B2">
              <w:rPr>
                <w:sz w:val="22"/>
              </w:rPr>
              <w:t xml:space="preserve">Agar </w:t>
            </w:r>
            <w:r w:rsidRPr="00F000B2">
              <w:rPr>
                <w:rStyle w:val="HTMLCode"/>
                <w:sz w:val="18"/>
              </w:rPr>
              <w:t>NMI_Handler</w:t>
            </w:r>
            <w:r w:rsidRPr="00F000B2">
              <w:rPr>
                <w:sz w:val="22"/>
              </w:rPr>
              <w:t xml:space="preserve"> define nahi hua user code me, to </w:t>
            </w:r>
            <w:r w:rsidRPr="00F000B2">
              <w:rPr>
                <w:rStyle w:val="HTMLCode"/>
                <w:sz w:val="18"/>
              </w:rPr>
              <w:t>Default_Handler</w:t>
            </w:r>
            <w:r w:rsidRPr="00F000B2">
              <w:rPr>
                <w:sz w:val="22"/>
              </w:rPr>
              <w:t xml:space="preserve"> use hoga.</w:t>
            </w:r>
          </w:p>
          <w:p w:rsidR="00F000B2" w:rsidRPr="00F000B2" w:rsidRDefault="00F000B2" w:rsidP="00F000B2">
            <w:pPr>
              <w:pStyle w:val="NormalWeb"/>
              <w:numPr>
                <w:ilvl w:val="0"/>
                <w:numId w:val="55"/>
              </w:numPr>
              <w:rPr>
                <w:sz w:val="22"/>
              </w:rPr>
            </w:pPr>
            <w:r w:rsidRPr="00F000B2">
              <w:rPr>
                <w:rStyle w:val="HTMLCode"/>
                <w:sz w:val="18"/>
              </w:rPr>
              <w:t>Default_Handler</w:t>
            </w:r>
            <w:r w:rsidRPr="00F000B2">
              <w:rPr>
                <w:sz w:val="22"/>
              </w:rPr>
              <w:t xml:space="preserve"> ek infinite loop hota hai — MCU yahi pe rukta hai.</w:t>
            </w:r>
          </w:p>
          <w:p w:rsidR="00F000B2" w:rsidRPr="00F000B2" w:rsidRDefault="00F000B2" w:rsidP="00F000B2">
            <w:pPr>
              <w:pStyle w:val="HTMLPreformatted"/>
              <w:rPr>
                <w:sz w:val="18"/>
              </w:rPr>
            </w:pPr>
            <w:r w:rsidRPr="00F000B2">
              <w:rPr>
                <w:sz w:val="18"/>
              </w:rPr>
              <w:t>assembly</w:t>
            </w:r>
          </w:p>
          <w:p w:rsidR="00F000B2" w:rsidRPr="00F000B2" w:rsidRDefault="00F000B2" w:rsidP="00F000B2">
            <w:pPr>
              <w:pStyle w:val="HTMLPreformatted"/>
              <w:rPr>
                <w:sz w:val="18"/>
              </w:rPr>
            </w:pPr>
            <w:r w:rsidRPr="00F000B2">
              <w:rPr>
                <w:sz w:val="18"/>
              </w:rPr>
              <w:t>CopyEdit</w:t>
            </w:r>
          </w:p>
          <w:p w:rsidR="00F000B2" w:rsidRPr="00F000B2" w:rsidRDefault="00F000B2" w:rsidP="00F000B2">
            <w:pPr>
              <w:pStyle w:val="HTMLPreformatted"/>
              <w:rPr>
                <w:rStyle w:val="HTMLCode"/>
                <w:sz w:val="18"/>
              </w:rPr>
            </w:pPr>
            <w:r w:rsidRPr="00F000B2">
              <w:rPr>
                <w:rStyle w:val="HTMLCode"/>
                <w:sz w:val="18"/>
              </w:rPr>
              <w:t>Default_Handler:</w:t>
            </w:r>
          </w:p>
          <w:p w:rsidR="00F000B2" w:rsidRPr="00F000B2" w:rsidRDefault="00F000B2" w:rsidP="00F000B2">
            <w:pPr>
              <w:pStyle w:val="HTMLPreformatted"/>
              <w:rPr>
                <w:rStyle w:val="HTMLCode"/>
                <w:sz w:val="18"/>
              </w:rPr>
            </w:pPr>
            <w:r w:rsidRPr="00F000B2">
              <w:rPr>
                <w:rStyle w:val="HTMLCode"/>
                <w:sz w:val="18"/>
              </w:rPr>
              <w:t xml:space="preserve">  b .</w:t>
            </w:r>
          </w:p>
          <w:p w:rsidR="00F000B2" w:rsidRPr="00F000B2" w:rsidRDefault="00DB019E" w:rsidP="00F000B2">
            <w:pPr>
              <w:rPr>
                <w:sz w:val="22"/>
              </w:rPr>
            </w:pPr>
            <w:r>
              <w:rPr>
                <w:sz w:val="22"/>
              </w:rPr>
              <w:pict>
                <v:rect id="_x0000_i1065" style="width:0;height:1.5pt" o:hralign="center" o:hrstd="t" o:hr="t" fillcolor="#a0a0a0" stroked="f"/>
              </w:pict>
            </w:r>
          </w:p>
          <w:p w:rsidR="00F000B2" w:rsidRPr="00F000B2" w:rsidRDefault="00F000B2" w:rsidP="00F000B2">
            <w:pPr>
              <w:pStyle w:val="Heading3"/>
              <w:rPr>
                <w:sz w:val="22"/>
              </w:rPr>
            </w:pPr>
            <w:r w:rsidRPr="00F000B2">
              <w:rPr>
                <w:rFonts w:ascii="Segoe UI Symbol" w:hAnsi="Segoe UI Symbol" w:cs="Segoe UI Symbol"/>
                <w:sz w:val="22"/>
              </w:rPr>
              <w:t>🔹</w:t>
            </w:r>
            <w:r w:rsidRPr="00F000B2">
              <w:rPr>
                <w:sz w:val="22"/>
              </w:rPr>
              <w:t xml:space="preserve"> 3. </w:t>
            </w:r>
            <w:r w:rsidRPr="00F000B2">
              <w:rPr>
                <w:rStyle w:val="Strong"/>
                <w:b/>
                <w:bCs w:val="0"/>
                <w:sz w:val="22"/>
              </w:rPr>
              <w:t>Reset_Handler Function</w:t>
            </w:r>
          </w:p>
          <w:p w:rsidR="00F000B2" w:rsidRPr="00F000B2" w:rsidRDefault="00F000B2" w:rsidP="00F000B2">
            <w:pPr>
              <w:pStyle w:val="HTMLPreformatted"/>
              <w:rPr>
                <w:sz w:val="18"/>
              </w:rPr>
            </w:pPr>
            <w:r w:rsidRPr="00F000B2">
              <w:rPr>
                <w:sz w:val="18"/>
              </w:rPr>
              <w:t>assembly</w:t>
            </w:r>
          </w:p>
          <w:p w:rsidR="00F000B2" w:rsidRPr="00F000B2" w:rsidRDefault="00F000B2" w:rsidP="00F000B2">
            <w:pPr>
              <w:pStyle w:val="HTMLPreformatted"/>
              <w:rPr>
                <w:sz w:val="18"/>
              </w:rPr>
            </w:pPr>
            <w:r w:rsidRPr="00F000B2">
              <w:rPr>
                <w:sz w:val="18"/>
              </w:rPr>
              <w:t>CopyEdit</w:t>
            </w:r>
          </w:p>
          <w:p w:rsidR="00F000B2" w:rsidRPr="00F000B2" w:rsidRDefault="00F000B2" w:rsidP="00F000B2">
            <w:pPr>
              <w:pStyle w:val="HTMLPreformatted"/>
              <w:rPr>
                <w:rStyle w:val="HTMLCode"/>
                <w:sz w:val="18"/>
              </w:rPr>
            </w:pPr>
            <w:r w:rsidRPr="00F000B2">
              <w:rPr>
                <w:rStyle w:val="HTMLCode"/>
                <w:sz w:val="18"/>
              </w:rPr>
              <w:t>Reset_Handler:</w:t>
            </w:r>
          </w:p>
          <w:p w:rsidR="00F000B2" w:rsidRPr="00F000B2" w:rsidRDefault="00F000B2" w:rsidP="00F000B2">
            <w:pPr>
              <w:pStyle w:val="HTMLPreformatted"/>
              <w:rPr>
                <w:rStyle w:val="HTMLCode"/>
                <w:sz w:val="18"/>
              </w:rPr>
            </w:pPr>
            <w:r w:rsidRPr="00F000B2">
              <w:rPr>
                <w:rStyle w:val="HTMLCode"/>
                <w:sz w:val="18"/>
              </w:rPr>
              <w:t xml:space="preserve">  ldr   r0, =_sdata</w:t>
            </w:r>
          </w:p>
          <w:p w:rsidR="00F000B2" w:rsidRPr="00F000B2" w:rsidRDefault="00F000B2" w:rsidP="00F000B2">
            <w:pPr>
              <w:pStyle w:val="HTMLPreformatted"/>
              <w:rPr>
                <w:rStyle w:val="HTMLCode"/>
                <w:sz w:val="18"/>
              </w:rPr>
            </w:pPr>
            <w:r w:rsidRPr="00F000B2">
              <w:rPr>
                <w:rStyle w:val="HTMLCode"/>
                <w:sz w:val="18"/>
              </w:rPr>
              <w:t xml:space="preserve">  ldr   r1, =_edata</w:t>
            </w:r>
          </w:p>
          <w:p w:rsidR="00F000B2" w:rsidRPr="00F000B2" w:rsidRDefault="00F000B2" w:rsidP="00F000B2">
            <w:pPr>
              <w:pStyle w:val="HTMLPreformatted"/>
              <w:rPr>
                <w:rStyle w:val="HTMLCode"/>
                <w:sz w:val="18"/>
              </w:rPr>
            </w:pPr>
            <w:r w:rsidRPr="00F000B2">
              <w:rPr>
                <w:rStyle w:val="HTMLCode"/>
                <w:sz w:val="18"/>
              </w:rPr>
              <w:t xml:space="preserve">  ldr   r2, =_sidata</w:t>
            </w:r>
          </w:p>
          <w:p w:rsidR="00F000B2" w:rsidRPr="00F000B2" w:rsidRDefault="00F000B2" w:rsidP="00F000B2">
            <w:pPr>
              <w:pStyle w:val="HTMLPreformatted"/>
              <w:rPr>
                <w:rStyle w:val="HTMLCode"/>
                <w:sz w:val="18"/>
              </w:rPr>
            </w:pPr>
          </w:p>
          <w:p w:rsidR="00F000B2" w:rsidRPr="00F000B2" w:rsidRDefault="00F000B2" w:rsidP="00F000B2">
            <w:pPr>
              <w:pStyle w:val="HTMLPreformatted"/>
              <w:rPr>
                <w:rStyle w:val="HTMLCode"/>
                <w:sz w:val="18"/>
              </w:rPr>
            </w:pPr>
            <w:r w:rsidRPr="00F000B2">
              <w:rPr>
                <w:rStyle w:val="HTMLCode"/>
                <w:sz w:val="18"/>
              </w:rPr>
              <w:lastRenderedPageBreak/>
              <w:t>loop_copy_data:</w:t>
            </w:r>
          </w:p>
          <w:p w:rsidR="00F000B2" w:rsidRPr="00F000B2" w:rsidRDefault="00F000B2" w:rsidP="00F000B2">
            <w:pPr>
              <w:pStyle w:val="HTMLPreformatted"/>
              <w:rPr>
                <w:rStyle w:val="HTMLCode"/>
                <w:sz w:val="18"/>
              </w:rPr>
            </w:pPr>
            <w:r w:rsidRPr="00F000B2">
              <w:rPr>
                <w:rStyle w:val="HTMLCode"/>
                <w:sz w:val="18"/>
              </w:rPr>
              <w:t xml:space="preserve">  cmp   r0, r1</w:t>
            </w:r>
          </w:p>
          <w:p w:rsidR="00F000B2" w:rsidRPr="00F000B2" w:rsidRDefault="00F000B2" w:rsidP="00F000B2">
            <w:pPr>
              <w:pStyle w:val="HTMLPreformatted"/>
              <w:rPr>
                <w:rStyle w:val="HTMLCode"/>
                <w:sz w:val="18"/>
              </w:rPr>
            </w:pPr>
            <w:r w:rsidRPr="00F000B2">
              <w:rPr>
                <w:rStyle w:val="HTMLCode"/>
                <w:sz w:val="18"/>
              </w:rPr>
              <w:t xml:space="preserve">  ittt  lt</w:t>
            </w:r>
          </w:p>
          <w:p w:rsidR="00F000B2" w:rsidRPr="00F000B2" w:rsidRDefault="00F000B2" w:rsidP="00F000B2">
            <w:pPr>
              <w:pStyle w:val="HTMLPreformatted"/>
              <w:rPr>
                <w:rStyle w:val="HTMLCode"/>
                <w:sz w:val="18"/>
              </w:rPr>
            </w:pPr>
            <w:r w:rsidRPr="00F000B2">
              <w:rPr>
                <w:rStyle w:val="HTMLCode"/>
                <w:sz w:val="18"/>
              </w:rPr>
              <w:t xml:space="preserve">  ldrlt r3, [r2], #4</w:t>
            </w:r>
          </w:p>
          <w:p w:rsidR="00F000B2" w:rsidRPr="00F000B2" w:rsidRDefault="00F000B2" w:rsidP="00F000B2">
            <w:pPr>
              <w:pStyle w:val="HTMLPreformatted"/>
              <w:rPr>
                <w:rStyle w:val="HTMLCode"/>
                <w:sz w:val="18"/>
              </w:rPr>
            </w:pPr>
            <w:r w:rsidRPr="00F000B2">
              <w:rPr>
                <w:rStyle w:val="HTMLCode"/>
                <w:sz w:val="18"/>
              </w:rPr>
              <w:t xml:space="preserve">  strlt r3, [r0], #4</w:t>
            </w:r>
          </w:p>
          <w:p w:rsidR="00F000B2" w:rsidRPr="00F000B2" w:rsidRDefault="00F000B2" w:rsidP="00F000B2">
            <w:pPr>
              <w:pStyle w:val="HTMLPreformatted"/>
              <w:rPr>
                <w:rStyle w:val="HTMLCode"/>
                <w:sz w:val="18"/>
              </w:rPr>
            </w:pPr>
            <w:r w:rsidRPr="00F000B2">
              <w:rPr>
                <w:rStyle w:val="HTMLCode"/>
                <w:sz w:val="18"/>
              </w:rPr>
              <w:t xml:space="preserve">  blt   loop_copy_data</w:t>
            </w:r>
          </w:p>
          <w:p w:rsidR="00F000B2" w:rsidRPr="00F000B2" w:rsidRDefault="00F000B2" w:rsidP="00F000B2">
            <w:pPr>
              <w:pStyle w:val="NormalWeb"/>
              <w:rPr>
                <w:sz w:val="22"/>
              </w:rPr>
            </w:pPr>
            <w:r w:rsidRPr="00F000B2">
              <w:rPr>
                <w:sz w:val="22"/>
              </w:rPr>
              <w:t xml:space="preserve">🧠 </w:t>
            </w:r>
            <w:r w:rsidRPr="00F000B2">
              <w:rPr>
                <w:rStyle w:val="Strong"/>
                <w:rFonts w:eastAsiaTheme="majorEastAsia"/>
                <w:sz w:val="22"/>
              </w:rPr>
              <w:t>Meaning</w:t>
            </w:r>
            <w:r w:rsidRPr="00F000B2">
              <w:rPr>
                <w:sz w:val="22"/>
              </w:rPr>
              <w:t>:</w:t>
            </w:r>
          </w:p>
          <w:p w:rsidR="00F000B2" w:rsidRPr="00F000B2" w:rsidRDefault="00F000B2" w:rsidP="00F000B2">
            <w:pPr>
              <w:pStyle w:val="NormalWeb"/>
              <w:numPr>
                <w:ilvl w:val="0"/>
                <w:numId w:val="56"/>
              </w:numPr>
              <w:rPr>
                <w:sz w:val="22"/>
              </w:rPr>
            </w:pPr>
            <w:r w:rsidRPr="00F000B2">
              <w:rPr>
                <w:sz w:val="22"/>
              </w:rPr>
              <w:t xml:space="preserve">Flash se </w:t>
            </w:r>
            <w:r w:rsidRPr="00F000B2">
              <w:rPr>
                <w:rStyle w:val="Strong"/>
                <w:rFonts w:eastAsiaTheme="majorEastAsia"/>
                <w:sz w:val="22"/>
              </w:rPr>
              <w:t>.data</w:t>
            </w:r>
            <w:r w:rsidRPr="00F000B2">
              <w:rPr>
                <w:sz w:val="22"/>
              </w:rPr>
              <w:t xml:space="preserve"> section ko RAM me copy karta hai.</w:t>
            </w:r>
          </w:p>
          <w:p w:rsidR="00F000B2" w:rsidRPr="00F000B2" w:rsidRDefault="00DB019E" w:rsidP="00F000B2">
            <w:pPr>
              <w:rPr>
                <w:sz w:val="22"/>
              </w:rPr>
            </w:pPr>
            <w:r>
              <w:rPr>
                <w:sz w:val="22"/>
              </w:rPr>
              <w:pict>
                <v:rect id="_x0000_i1066" style="width:0;height:1.5pt" o:hralign="center" o:hrstd="t" o:hr="t" fillcolor="#a0a0a0" stroked="f"/>
              </w:pict>
            </w:r>
          </w:p>
          <w:p w:rsidR="00F000B2" w:rsidRPr="00F000B2" w:rsidRDefault="00F000B2" w:rsidP="00F000B2">
            <w:pPr>
              <w:pStyle w:val="HTMLPreformatted"/>
              <w:rPr>
                <w:sz w:val="18"/>
              </w:rPr>
            </w:pPr>
            <w:r w:rsidRPr="00F000B2">
              <w:rPr>
                <w:sz w:val="18"/>
              </w:rPr>
              <w:t>assembly</w:t>
            </w:r>
          </w:p>
          <w:p w:rsidR="00F000B2" w:rsidRPr="00F000B2" w:rsidRDefault="00F000B2" w:rsidP="00F000B2">
            <w:pPr>
              <w:pStyle w:val="HTMLPreformatted"/>
              <w:rPr>
                <w:sz w:val="18"/>
              </w:rPr>
            </w:pPr>
            <w:r w:rsidRPr="00F000B2">
              <w:rPr>
                <w:sz w:val="18"/>
              </w:rPr>
              <w:t>CopyEdit</w:t>
            </w:r>
          </w:p>
          <w:p w:rsidR="00F000B2" w:rsidRPr="00F000B2" w:rsidRDefault="00F000B2" w:rsidP="00F000B2">
            <w:pPr>
              <w:pStyle w:val="HTMLPreformatted"/>
              <w:rPr>
                <w:rStyle w:val="HTMLCode"/>
                <w:sz w:val="18"/>
              </w:rPr>
            </w:pPr>
            <w:r w:rsidRPr="00F000B2">
              <w:rPr>
                <w:rStyle w:val="HTMLCode"/>
                <w:sz w:val="18"/>
              </w:rPr>
              <w:t xml:space="preserve">  ldr   r0, =_sbss</w:t>
            </w:r>
          </w:p>
          <w:p w:rsidR="00F000B2" w:rsidRPr="00F000B2" w:rsidRDefault="00F000B2" w:rsidP="00F000B2">
            <w:pPr>
              <w:pStyle w:val="HTMLPreformatted"/>
              <w:rPr>
                <w:rStyle w:val="HTMLCode"/>
                <w:sz w:val="18"/>
              </w:rPr>
            </w:pPr>
            <w:r w:rsidRPr="00F000B2">
              <w:rPr>
                <w:rStyle w:val="HTMLCode"/>
                <w:sz w:val="18"/>
              </w:rPr>
              <w:t xml:space="preserve">  ldr   r1, =_ebss</w:t>
            </w:r>
          </w:p>
          <w:p w:rsidR="00F000B2" w:rsidRPr="00F000B2" w:rsidRDefault="00F000B2" w:rsidP="00F000B2">
            <w:pPr>
              <w:pStyle w:val="HTMLPreformatted"/>
              <w:rPr>
                <w:rStyle w:val="HTMLCode"/>
                <w:sz w:val="18"/>
              </w:rPr>
            </w:pPr>
            <w:r w:rsidRPr="00F000B2">
              <w:rPr>
                <w:rStyle w:val="HTMLCode"/>
                <w:sz w:val="18"/>
              </w:rPr>
              <w:t xml:space="preserve">  movs  r2, #0</w:t>
            </w:r>
          </w:p>
          <w:p w:rsidR="00F000B2" w:rsidRPr="00F000B2" w:rsidRDefault="00F000B2" w:rsidP="00F000B2">
            <w:pPr>
              <w:pStyle w:val="NormalWeb"/>
              <w:rPr>
                <w:sz w:val="22"/>
              </w:rPr>
            </w:pPr>
            <w:r w:rsidRPr="00F000B2">
              <w:rPr>
                <w:sz w:val="22"/>
              </w:rPr>
              <w:t xml:space="preserve">🧠 </w:t>
            </w:r>
            <w:r w:rsidRPr="00F000B2">
              <w:rPr>
                <w:rStyle w:val="Strong"/>
                <w:rFonts w:eastAsiaTheme="majorEastAsia"/>
                <w:sz w:val="22"/>
              </w:rPr>
              <w:t>Meaning</w:t>
            </w:r>
            <w:r w:rsidRPr="00F000B2">
              <w:rPr>
                <w:sz w:val="22"/>
              </w:rPr>
              <w:t>:</w:t>
            </w:r>
          </w:p>
          <w:p w:rsidR="00F000B2" w:rsidRPr="00F000B2" w:rsidRDefault="00F000B2" w:rsidP="00F000B2">
            <w:pPr>
              <w:pStyle w:val="NormalWeb"/>
              <w:numPr>
                <w:ilvl w:val="0"/>
                <w:numId w:val="57"/>
              </w:numPr>
              <w:rPr>
                <w:sz w:val="22"/>
              </w:rPr>
            </w:pPr>
            <w:r w:rsidRPr="00F000B2">
              <w:rPr>
                <w:sz w:val="22"/>
              </w:rPr>
              <w:t xml:space="preserve">RAM me </w:t>
            </w:r>
            <w:r w:rsidRPr="00F000B2">
              <w:rPr>
                <w:rStyle w:val="Strong"/>
                <w:rFonts w:eastAsiaTheme="majorEastAsia"/>
                <w:sz w:val="22"/>
              </w:rPr>
              <w:t>.bss</w:t>
            </w:r>
            <w:r w:rsidRPr="00F000B2">
              <w:rPr>
                <w:sz w:val="22"/>
              </w:rPr>
              <w:t xml:space="preserve"> section ko zero se fill karta hai (zero-initialized vars).</w:t>
            </w:r>
          </w:p>
          <w:p w:rsidR="00F000B2" w:rsidRPr="00F000B2" w:rsidRDefault="00DB019E" w:rsidP="00F000B2">
            <w:pPr>
              <w:rPr>
                <w:sz w:val="22"/>
              </w:rPr>
            </w:pPr>
            <w:r>
              <w:rPr>
                <w:sz w:val="22"/>
              </w:rPr>
              <w:pict>
                <v:rect id="_x0000_i1067" style="width:0;height:1.5pt" o:hralign="center" o:hrstd="t" o:hr="t" fillcolor="#a0a0a0" stroked="f"/>
              </w:pict>
            </w:r>
          </w:p>
          <w:p w:rsidR="00F000B2" w:rsidRPr="00F000B2" w:rsidRDefault="00F000B2" w:rsidP="00F000B2">
            <w:pPr>
              <w:pStyle w:val="HTMLPreformatted"/>
              <w:rPr>
                <w:sz w:val="18"/>
              </w:rPr>
            </w:pPr>
            <w:r w:rsidRPr="00F000B2">
              <w:rPr>
                <w:sz w:val="18"/>
              </w:rPr>
              <w:t>assembly</w:t>
            </w:r>
          </w:p>
          <w:p w:rsidR="00F000B2" w:rsidRPr="00F000B2" w:rsidRDefault="00F000B2" w:rsidP="00F000B2">
            <w:pPr>
              <w:pStyle w:val="HTMLPreformatted"/>
              <w:rPr>
                <w:sz w:val="18"/>
              </w:rPr>
            </w:pPr>
            <w:r w:rsidRPr="00F000B2">
              <w:rPr>
                <w:sz w:val="18"/>
              </w:rPr>
              <w:t>CopyEdit</w:t>
            </w:r>
          </w:p>
          <w:p w:rsidR="00F000B2" w:rsidRPr="00F000B2" w:rsidRDefault="00F000B2" w:rsidP="00F000B2">
            <w:pPr>
              <w:pStyle w:val="HTMLPreformatted"/>
              <w:rPr>
                <w:rStyle w:val="HTMLCode"/>
                <w:sz w:val="18"/>
              </w:rPr>
            </w:pPr>
            <w:r w:rsidRPr="00F000B2">
              <w:rPr>
                <w:rStyle w:val="HTMLCode"/>
                <w:sz w:val="18"/>
              </w:rPr>
              <w:t xml:space="preserve">  bl  SystemInit</w:t>
            </w:r>
          </w:p>
          <w:p w:rsidR="00F000B2" w:rsidRPr="00F000B2" w:rsidRDefault="00F000B2" w:rsidP="00F000B2">
            <w:pPr>
              <w:pStyle w:val="HTMLPreformatted"/>
              <w:rPr>
                <w:rStyle w:val="HTMLCode"/>
                <w:sz w:val="18"/>
              </w:rPr>
            </w:pPr>
            <w:r w:rsidRPr="00F000B2">
              <w:rPr>
                <w:rStyle w:val="HTMLCode"/>
                <w:sz w:val="18"/>
              </w:rPr>
              <w:t xml:space="preserve">  bl  main</w:t>
            </w:r>
          </w:p>
          <w:p w:rsidR="00F000B2" w:rsidRPr="00F000B2" w:rsidRDefault="00F000B2" w:rsidP="00F000B2">
            <w:pPr>
              <w:pStyle w:val="NormalWeb"/>
              <w:rPr>
                <w:sz w:val="22"/>
              </w:rPr>
            </w:pPr>
            <w:r w:rsidRPr="00F000B2">
              <w:rPr>
                <w:sz w:val="22"/>
              </w:rPr>
              <w:t xml:space="preserve">🧠 </w:t>
            </w:r>
            <w:r w:rsidRPr="00F000B2">
              <w:rPr>
                <w:rStyle w:val="Strong"/>
                <w:rFonts w:eastAsiaTheme="majorEastAsia"/>
                <w:sz w:val="22"/>
              </w:rPr>
              <w:t>Meaning</w:t>
            </w:r>
            <w:r w:rsidRPr="00F000B2">
              <w:rPr>
                <w:sz w:val="22"/>
              </w:rPr>
              <w:t>:</w:t>
            </w:r>
          </w:p>
          <w:p w:rsidR="00F000B2" w:rsidRPr="00F000B2" w:rsidRDefault="00F000B2" w:rsidP="00F000B2">
            <w:pPr>
              <w:pStyle w:val="NormalWeb"/>
              <w:numPr>
                <w:ilvl w:val="0"/>
                <w:numId w:val="58"/>
              </w:numPr>
              <w:rPr>
                <w:sz w:val="22"/>
              </w:rPr>
            </w:pPr>
            <w:r w:rsidRPr="00F000B2">
              <w:rPr>
                <w:rStyle w:val="HTMLCode"/>
                <w:sz w:val="18"/>
              </w:rPr>
              <w:t>SystemInit()</w:t>
            </w:r>
            <w:r w:rsidRPr="00F000B2">
              <w:rPr>
                <w:sz w:val="22"/>
              </w:rPr>
              <w:t xml:space="preserve"> → Clock config, low-level settings</w:t>
            </w:r>
          </w:p>
          <w:p w:rsidR="00F000B2" w:rsidRPr="00F000B2" w:rsidRDefault="00F000B2" w:rsidP="00F000B2">
            <w:pPr>
              <w:pStyle w:val="NormalWeb"/>
              <w:numPr>
                <w:ilvl w:val="0"/>
                <w:numId w:val="58"/>
              </w:numPr>
              <w:rPr>
                <w:sz w:val="22"/>
              </w:rPr>
            </w:pPr>
            <w:r w:rsidRPr="00F000B2">
              <w:rPr>
                <w:rStyle w:val="HTMLCode"/>
                <w:sz w:val="18"/>
              </w:rPr>
              <w:t>main()</w:t>
            </w:r>
            <w:r w:rsidRPr="00F000B2">
              <w:rPr>
                <w:sz w:val="22"/>
              </w:rPr>
              <w:t xml:space="preserve"> → Tumhara actual application start hota hai</w:t>
            </w:r>
          </w:p>
          <w:p w:rsidR="00F000B2" w:rsidRPr="00F000B2" w:rsidRDefault="00DB019E" w:rsidP="00F000B2">
            <w:pPr>
              <w:rPr>
                <w:sz w:val="22"/>
              </w:rPr>
            </w:pPr>
            <w:r>
              <w:rPr>
                <w:sz w:val="22"/>
              </w:rPr>
              <w:pict>
                <v:rect id="_x0000_i1068" style="width:0;height:1.5pt" o:hralign="center" o:hrstd="t" o:hr="t" fillcolor="#a0a0a0" stroked="f"/>
              </w:pict>
            </w:r>
          </w:p>
          <w:p w:rsidR="00F000B2" w:rsidRPr="00F000B2" w:rsidRDefault="00F000B2" w:rsidP="00F000B2">
            <w:pPr>
              <w:pStyle w:val="Heading3"/>
              <w:rPr>
                <w:sz w:val="22"/>
              </w:rPr>
            </w:pPr>
            <w:r w:rsidRPr="00F000B2">
              <w:rPr>
                <w:rFonts w:ascii="Segoe UI Symbol" w:hAnsi="Segoe UI Symbol" w:cs="Segoe UI Symbol"/>
                <w:sz w:val="22"/>
              </w:rPr>
              <w:t>🔚</w:t>
            </w:r>
            <w:r w:rsidRPr="00F000B2">
              <w:rPr>
                <w:sz w:val="22"/>
              </w:rPr>
              <w:t xml:space="preserve"> Summary (Simple Flow)</w:t>
            </w:r>
          </w:p>
          <w:p w:rsidR="00F000B2" w:rsidRPr="00F000B2" w:rsidRDefault="00F000B2" w:rsidP="00F000B2">
            <w:pPr>
              <w:pStyle w:val="NormalWeb"/>
              <w:numPr>
                <w:ilvl w:val="0"/>
                <w:numId w:val="59"/>
              </w:numPr>
              <w:rPr>
                <w:sz w:val="22"/>
              </w:rPr>
            </w:pPr>
            <w:r w:rsidRPr="00F000B2">
              <w:rPr>
                <w:sz w:val="22"/>
              </w:rPr>
              <w:t>Vector Table define hota hai</w:t>
            </w:r>
          </w:p>
          <w:p w:rsidR="00F000B2" w:rsidRPr="00F000B2" w:rsidRDefault="00F000B2" w:rsidP="00F000B2">
            <w:pPr>
              <w:pStyle w:val="NormalWeb"/>
              <w:numPr>
                <w:ilvl w:val="0"/>
                <w:numId w:val="59"/>
              </w:numPr>
              <w:rPr>
                <w:sz w:val="22"/>
              </w:rPr>
            </w:pPr>
            <w:r w:rsidRPr="00F000B2">
              <w:rPr>
                <w:sz w:val="22"/>
              </w:rPr>
              <w:t>Default interrupt handlers set hote hain</w:t>
            </w:r>
          </w:p>
          <w:p w:rsidR="00F000B2" w:rsidRPr="00F000B2" w:rsidRDefault="00F000B2" w:rsidP="00F000B2">
            <w:pPr>
              <w:pStyle w:val="NormalWeb"/>
              <w:numPr>
                <w:ilvl w:val="0"/>
                <w:numId w:val="59"/>
              </w:numPr>
              <w:rPr>
                <w:sz w:val="22"/>
              </w:rPr>
            </w:pPr>
            <w:r w:rsidRPr="00F000B2">
              <w:rPr>
                <w:rStyle w:val="HTMLCode"/>
                <w:sz w:val="18"/>
              </w:rPr>
              <w:t>Reset_Handler</w:t>
            </w:r>
            <w:r w:rsidRPr="00F000B2">
              <w:rPr>
                <w:sz w:val="22"/>
              </w:rPr>
              <w:t xml:space="preserve"> start hota hai</w:t>
            </w:r>
          </w:p>
          <w:p w:rsidR="00F000B2" w:rsidRPr="00F000B2" w:rsidRDefault="00F000B2" w:rsidP="00F000B2">
            <w:pPr>
              <w:pStyle w:val="NormalWeb"/>
              <w:numPr>
                <w:ilvl w:val="0"/>
                <w:numId w:val="59"/>
              </w:numPr>
              <w:rPr>
                <w:sz w:val="22"/>
              </w:rPr>
            </w:pPr>
            <w:r w:rsidRPr="00F000B2">
              <w:rPr>
                <w:rStyle w:val="HTMLCode"/>
                <w:sz w:val="18"/>
              </w:rPr>
              <w:t>.data</w:t>
            </w:r>
            <w:r w:rsidRPr="00F000B2">
              <w:rPr>
                <w:sz w:val="22"/>
              </w:rPr>
              <w:t xml:space="preserve"> RAM me copy hoti hai</w:t>
            </w:r>
          </w:p>
          <w:p w:rsidR="00F000B2" w:rsidRPr="00F000B2" w:rsidRDefault="00F000B2" w:rsidP="00F000B2">
            <w:pPr>
              <w:pStyle w:val="NormalWeb"/>
              <w:numPr>
                <w:ilvl w:val="0"/>
                <w:numId w:val="59"/>
              </w:numPr>
              <w:rPr>
                <w:sz w:val="22"/>
              </w:rPr>
            </w:pPr>
            <w:r w:rsidRPr="00F000B2">
              <w:rPr>
                <w:rStyle w:val="HTMLCode"/>
                <w:sz w:val="18"/>
              </w:rPr>
              <w:t>.bss</w:t>
            </w:r>
            <w:r w:rsidRPr="00F000B2">
              <w:rPr>
                <w:sz w:val="22"/>
              </w:rPr>
              <w:t xml:space="preserve"> zero hoti hai</w:t>
            </w:r>
          </w:p>
          <w:p w:rsidR="00F000B2" w:rsidRPr="00F000B2" w:rsidRDefault="00F000B2" w:rsidP="00F000B2">
            <w:pPr>
              <w:pStyle w:val="NormalWeb"/>
              <w:numPr>
                <w:ilvl w:val="0"/>
                <w:numId w:val="59"/>
              </w:numPr>
              <w:rPr>
                <w:sz w:val="22"/>
              </w:rPr>
            </w:pPr>
            <w:r w:rsidRPr="00F000B2">
              <w:rPr>
                <w:rStyle w:val="HTMLCode"/>
                <w:sz w:val="18"/>
              </w:rPr>
              <w:t>SystemInit()</w:t>
            </w:r>
            <w:r w:rsidRPr="00F000B2">
              <w:rPr>
                <w:sz w:val="22"/>
              </w:rPr>
              <w:t xml:space="preserve"> run hota hai</w:t>
            </w:r>
          </w:p>
          <w:p w:rsidR="00F000B2" w:rsidRPr="00F000B2" w:rsidRDefault="00F000B2" w:rsidP="00F000B2">
            <w:pPr>
              <w:pStyle w:val="NormalWeb"/>
              <w:numPr>
                <w:ilvl w:val="0"/>
                <w:numId w:val="59"/>
              </w:numPr>
              <w:rPr>
                <w:sz w:val="22"/>
              </w:rPr>
            </w:pPr>
            <w:r w:rsidRPr="00F000B2">
              <w:rPr>
                <w:rStyle w:val="HTMLCode"/>
                <w:sz w:val="18"/>
              </w:rPr>
              <w:t>main()</w:t>
            </w:r>
            <w:r w:rsidRPr="00F000B2">
              <w:rPr>
                <w:sz w:val="22"/>
              </w:rPr>
              <w:t xml:space="preserve"> function start hota hai</w:t>
            </w:r>
          </w:p>
          <w:p w:rsidR="00765168" w:rsidRDefault="00765168" w:rsidP="00DF1670">
            <w:pPr>
              <w:pStyle w:val="NormalWeb"/>
            </w:pPr>
          </w:p>
          <w:p w:rsidR="00585E7A" w:rsidRDefault="00585E7A" w:rsidP="00585E7A">
            <w:pPr>
              <w:pStyle w:val="NormalWeb"/>
            </w:pPr>
          </w:p>
          <w:p w:rsidR="00585E7A" w:rsidRDefault="00585E7A" w:rsidP="00585E7A">
            <w:pPr>
              <w:pStyle w:val="NormalWeb"/>
            </w:pPr>
          </w:p>
          <w:p w:rsidR="00322726" w:rsidRDefault="00322726" w:rsidP="00322726">
            <w:pPr>
              <w:pStyle w:val="NormalWeb"/>
            </w:pPr>
          </w:p>
          <w:p w:rsidR="00322726" w:rsidRPr="00585E7A" w:rsidRDefault="00322726" w:rsidP="00322726">
            <w:pPr>
              <w:pStyle w:val="Heading3"/>
              <w:rPr>
                <w:sz w:val="20"/>
              </w:rPr>
            </w:pPr>
            <w:r w:rsidRPr="00585E7A">
              <w:rPr>
                <w:rFonts w:ascii="Segoe UI Symbol" w:hAnsi="Segoe UI Symbol" w:cs="Segoe UI Symbol"/>
                <w:sz w:val="20"/>
              </w:rPr>
              <w:t>✅</w:t>
            </w:r>
            <w:r w:rsidRPr="00585E7A">
              <w:rPr>
                <w:sz w:val="20"/>
              </w:rPr>
              <w:t xml:space="preserve"> </w:t>
            </w:r>
            <w:r w:rsidRPr="00585E7A">
              <w:rPr>
                <w:rStyle w:val="Strong"/>
                <w:b/>
                <w:bCs w:val="0"/>
                <w:sz w:val="20"/>
              </w:rPr>
              <w:t>Vector Table kya hota hai?</w:t>
            </w:r>
            <w:r w:rsidRPr="00585E7A">
              <w:rPr>
                <w:sz w:val="20"/>
              </w:rPr>
              <w:t xml:space="preserve"> (Basic English + Interview style)</w:t>
            </w:r>
          </w:p>
          <w:p w:rsidR="00322726" w:rsidRPr="00585E7A" w:rsidRDefault="00DB019E" w:rsidP="00322726">
            <w:pPr>
              <w:rPr>
                <w:sz w:val="20"/>
              </w:rPr>
            </w:pPr>
            <w:r>
              <w:rPr>
                <w:sz w:val="20"/>
              </w:rPr>
              <w:pict>
                <v:rect id="_x0000_i1069" style="width:0;height:1.5pt" o:hralign="center" o:hrstd="t" o:hr="t" fillcolor="#a0a0a0" stroked="f"/>
              </w:pict>
            </w:r>
          </w:p>
          <w:p w:rsidR="00322726" w:rsidRPr="00585E7A" w:rsidRDefault="00322726" w:rsidP="00322726">
            <w:pPr>
              <w:pStyle w:val="Heading3"/>
              <w:rPr>
                <w:sz w:val="20"/>
              </w:rPr>
            </w:pPr>
            <w:r w:rsidRPr="00585E7A">
              <w:rPr>
                <w:rFonts w:ascii="Segoe UI Symbol" w:hAnsi="Segoe UI Symbol" w:cs="Segoe UI Symbol"/>
                <w:sz w:val="20"/>
              </w:rPr>
              <w:t>🔹</w:t>
            </w:r>
            <w:r w:rsidRPr="00585E7A">
              <w:rPr>
                <w:sz w:val="20"/>
              </w:rPr>
              <w:t xml:space="preserve"> </w:t>
            </w:r>
            <w:r w:rsidRPr="00585E7A">
              <w:rPr>
                <w:rStyle w:val="Strong"/>
                <w:b/>
                <w:bCs w:val="0"/>
                <w:sz w:val="20"/>
              </w:rPr>
              <w:t>1. Definition – What is Vector Table?</w:t>
            </w:r>
          </w:p>
          <w:p w:rsidR="00322726" w:rsidRPr="00585E7A" w:rsidRDefault="00322726" w:rsidP="00191637">
            <w:pPr>
              <w:pStyle w:val="NormalWeb"/>
              <w:numPr>
                <w:ilvl w:val="0"/>
                <w:numId w:val="28"/>
              </w:numPr>
              <w:rPr>
                <w:sz w:val="20"/>
              </w:rPr>
            </w:pPr>
            <w:r w:rsidRPr="00585E7A">
              <w:rPr>
                <w:rStyle w:val="Strong"/>
                <w:sz w:val="20"/>
              </w:rPr>
              <w:t>Vector table</w:t>
            </w:r>
            <w:r w:rsidRPr="00585E7A">
              <w:rPr>
                <w:sz w:val="20"/>
              </w:rPr>
              <w:t xml:space="preserve"> ek </w:t>
            </w:r>
            <w:r w:rsidRPr="00585E7A">
              <w:rPr>
                <w:rStyle w:val="Strong"/>
                <w:sz w:val="20"/>
              </w:rPr>
              <w:t>fixed memory location</w:t>
            </w:r>
            <w:r w:rsidRPr="00585E7A">
              <w:rPr>
                <w:sz w:val="20"/>
              </w:rPr>
              <w:t xml:space="preserve"> par hoti hai jahan </w:t>
            </w:r>
            <w:r w:rsidRPr="00585E7A">
              <w:rPr>
                <w:rStyle w:val="Strong"/>
                <w:sz w:val="20"/>
              </w:rPr>
              <w:t>interrupts aur exceptions</w:t>
            </w:r>
            <w:r w:rsidRPr="00585E7A">
              <w:rPr>
                <w:sz w:val="20"/>
              </w:rPr>
              <w:t xml:space="preserve"> ke addresses (function pointers) stored hote hain.</w:t>
            </w:r>
          </w:p>
          <w:p w:rsidR="00322726" w:rsidRPr="00585E7A" w:rsidRDefault="00322726" w:rsidP="00191637">
            <w:pPr>
              <w:pStyle w:val="NormalWeb"/>
              <w:numPr>
                <w:ilvl w:val="0"/>
                <w:numId w:val="28"/>
              </w:numPr>
              <w:rPr>
                <w:sz w:val="20"/>
              </w:rPr>
            </w:pPr>
            <w:r w:rsidRPr="00585E7A">
              <w:rPr>
                <w:sz w:val="20"/>
              </w:rPr>
              <w:t xml:space="preserve">MCU jab </w:t>
            </w:r>
            <w:r w:rsidRPr="00585E7A">
              <w:rPr>
                <w:rStyle w:val="Strong"/>
                <w:sz w:val="20"/>
              </w:rPr>
              <w:t>reset</w:t>
            </w:r>
            <w:r w:rsidRPr="00585E7A">
              <w:rPr>
                <w:sz w:val="20"/>
              </w:rPr>
              <w:t xml:space="preserve"> hoti hai ya koi </w:t>
            </w:r>
            <w:r w:rsidRPr="00585E7A">
              <w:rPr>
                <w:rStyle w:val="Strong"/>
                <w:sz w:val="20"/>
              </w:rPr>
              <w:t>interrupt</w:t>
            </w:r>
            <w:r w:rsidRPr="00585E7A">
              <w:rPr>
                <w:sz w:val="20"/>
              </w:rPr>
              <w:t xml:space="preserve"> aata hai, to processor vector table me se </w:t>
            </w:r>
            <w:r w:rsidRPr="00585E7A">
              <w:rPr>
                <w:rStyle w:val="Strong"/>
                <w:sz w:val="20"/>
              </w:rPr>
              <w:t>function ka address read karta hai</w:t>
            </w:r>
            <w:r w:rsidRPr="00585E7A">
              <w:rPr>
                <w:sz w:val="20"/>
              </w:rPr>
              <w:t xml:space="preserve"> aur wahan jump karta hai.</w:t>
            </w:r>
          </w:p>
          <w:p w:rsidR="00322726" w:rsidRPr="00585E7A" w:rsidRDefault="00DB019E" w:rsidP="00322726">
            <w:pPr>
              <w:rPr>
                <w:sz w:val="20"/>
              </w:rPr>
            </w:pPr>
            <w:r>
              <w:rPr>
                <w:sz w:val="20"/>
              </w:rPr>
              <w:pict>
                <v:rect id="_x0000_i1070" style="width:0;height:1.5pt" o:hralign="center" o:hrstd="t" o:hr="t" fillcolor="#a0a0a0" stroked="f"/>
              </w:pict>
            </w:r>
          </w:p>
          <w:p w:rsidR="00322726" w:rsidRPr="00585E7A" w:rsidRDefault="00322726" w:rsidP="00322726">
            <w:pPr>
              <w:pStyle w:val="Heading3"/>
              <w:rPr>
                <w:sz w:val="20"/>
              </w:rPr>
            </w:pPr>
            <w:r w:rsidRPr="00585E7A">
              <w:rPr>
                <w:rFonts w:ascii="Segoe UI Symbol" w:hAnsi="Segoe UI Symbol" w:cs="Segoe UI Symbol"/>
                <w:sz w:val="20"/>
              </w:rPr>
              <w:t>🔹</w:t>
            </w:r>
            <w:r w:rsidRPr="00585E7A">
              <w:rPr>
                <w:sz w:val="20"/>
              </w:rPr>
              <w:t xml:space="preserve"> </w:t>
            </w:r>
            <w:r w:rsidRPr="00585E7A">
              <w:rPr>
                <w:rStyle w:val="Strong"/>
                <w:b/>
                <w:bCs w:val="0"/>
                <w:sz w:val="20"/>
              </w:rPr>
              <w:t>2. Vector Table me kya kya hota hai?</w:t>
            </w:r>
          </w:p>
          <w:p w:rsidR="00322726" w:rsidRPr="00585E7A" w:rsidRDefault="00322726" w:rsidP="00191637">
            <w:pPr>
              <w:pStyle w:val="NormalWeb"/>
              <w:numPr>
                <w:ilvl w:val="0"/>
                <w:numId w:val="29"/>
              </w:numPr>
              <w:rPr>
                <w:sz w:val="20"/>
              </w:rPr>
            </w:pPr>
            <w:r w:rsidRPr="00585E7A">
              <w:rPr>
                <w:sz w:val="20"/>
              </w:rPr>
              <w:t xml:space="preserve">Ye ek </w:t>
            </w:r>
            <w:r w:rsidRPr="00585E7A">
              <w:rPr>
                <w:rStyle w:val="Strong"/>
                <w:sz w:val="20"/>
              </w:rPr>
              <w:t>array of pointers</w:t>
            </w:r>
            <w:r w:rsidRPr="00585E7A">
              <w:rPr>
                <w:sz w:val="20"/>
              </w:rPr>
              <w:t xml:space="preserve"> hoti hai:</w:t>
            </w:r>
          </w:p>
          <w:p w:rsidR="00322726" w:rsidRPr="00585E7A" w:rsidRDefault="00322726" w:rsidP="00191637">
            <w:pPr>
              <w:pStyle w:val="NormalWeb"/>
              <w:numPr>
                <w:ilvl w:val="1"/>
                <w:numId w:val="29"/>
              </w:numPr>
              <w:rPr>
                <w:sz w:val="20"/>
              </w:rPr>
            </w:pPr>
            <w:r w:rsidRPr="00585E7A">
              <w:rPr>
                <w:sz w:val="20"/>
              </w:rPr>
              <w:t xml:space="preserve">Sabse pehle: </w:t>
            </w:r>
            <w:r w:rsidRPr="00585E7A">
              <w:rPr>
                <w:rStyle w:val="Strong"/>
                <w:sz w:val="20"/>
              </w:rPr>
              <w:t>Initial Stack Pointer (SP)</w:t>
            </w:r>
          </w:p>
          <w:p w:rsidR="00322726" w:rsidRPr="00585E7A" w:rsidRDefault="00322726" w:rsidP="00191637">
            <w:pPr>
              <w:pStyle w:val="NormalWeb"/>
              <w:numPr>
                <w:ilvl w:val="1"/>
                <w:numId w:val="29"/>
              </w:numPr>
              <w:rPr>
                <w:sz w:val="20"/>
              </w:rPr>
            </w:pPr>
            <w:r w:rsidRPr="00585E7A">
              <w:rPr>
                <w:sz w:val="20"/>
              </w:rPr>
              <w:t xml:space="preserve">Fir: </w:t>
            </w:r>
            <w:r w:rsidRPr="00585E7A">
              <w:rPr>
                <w:rStyle w:val="Strong"/>
                <w:sz w:val="20"/>
              </w:rPr>
              <w:t>Reset Handler</w:t>
            </w:r>
            <w:r w:rsidRPr="00585E7A">
              <w:rPr>
                <w:sz w:val="20"/>
              </w:rPr>
              <w:t xml:space="preserve">, </w:t>
            </w:r>
            <w:r w:rsidRPr="00585E7A">
              <w:rPr>
                <w:rStyle w:val="Strong"/>
                <w:sz w:val="20"/>
              </w:rPr>
              <w:t>NMI</w:t>
            </w:r>
            <w:r w:rsidRPr="00585E7A">
              <w:rPr>
                <w:sz w:val="20"/>
              </w:rPr>
              <w:t xml:space="preserve">, </w:t>
            </w:r>
            <w:r w:rsidRPr="00585E7A">
              <w:rPr>
                <w:rStyle w:val="Strong"/>
                <w:sz w:val="20"/>
              </w:rPr>
              <w:t>HardFault</w:t>
            </w:r>
            <w:r w:rsidRPr="00585E7A">
              <w:rPr>
                <w:sz w:val="20"/>
              </w:rPr>
              <w:t>, etc.</w:t>
            </w:r>
          </w:p>
          <w:p w:rsidR="00322726" w:rsidRPr="00585E7A" w:rsidRDefault="00322726" w:rsidP="00191637">
            <w:pPr>
              <w:pStyle w:val="NormalWeb"/>
              <w:numPr>
                <w:ilvl w:val="1"/>
                <w:numId w:val="29"/>
              </w:numPr>
              <w:rPr>
                <w:sz w:val="20"/>
              </w:rPr>
            </w:pPr>
            <w:r w:rsidRPr="00585E7A">
              <w:rPr>
                <w:sz w:val="20"/>
              </w:rPr>
              <w:t xml:space="preserve">Uske baad: </w:t>
            </w:r>
            <w:r w:rsidRPr="00585E7A">
              <w:rPr>
                <w:rStyle w:val="Strong"/>
                <w:sz w:val="20"/>
              </w:rPr>
              <w:t>external interrupt handlers</w:t>
            </w:r>
            <w:r w:rsidRPr="00585E7A">
              <w:rPr>
                <w:sz w:val="20"/>
              </w:rPr>
              <w:t xml:space="preserve"> (like Timer, UART, GPIO, etc.)</w:t>
            </w:r>
          </w:p>
          <w:p w:rsidR="00322726" w:rsidRPr="00585E7A" w:rsidRDefault="00322726" w:rsidP="00322726">
            <w:pPr>
              <w:pStyle w:val="HTMLPreformatted"/>
              <w:rPr>
                <w:sz w:val="16"/>
              </w:rPr>
            </w:pPr>
            <w:r w:rsidRPr="00585E7A">
              <w:rPr>
                <w:sz w:val="16"/>
              </w:rPr>
              <w:t>c</w:t>
            </w:r>
          </w:p>
          <w:p w:rsidR="00322726" w:rsidRPr="00585E7A" w:rsidRDefault="00322726" w:rsidP="00322726">
            <w:pPr>
              <w:pStyle w:val="HTMLPreformatted"/>
              <w:rPr>
                <w:sz w:val="16"/>
              </w:rPr>
            </w:pPr>
            <w:r w:rsidRPr="00585E7A">
              <w:rPr>
                <w:sz w:val="16"/>
              </w:rPr>
              <w:t>CopyEdit</w:t>
            </w:r>
          </w:p>
          <w:p w:rsidR="00322726" w:rsidRPr="00585E7A" w:rsidRDefault="00322726" w:rsidP="00322726">
            <w:pPr>
              <w:pStyle w:val="HTMLPreformatted"/>
              <w:rPr>
                <w:rStyle w:val="HTMLCode"/>
                <w:rFonts w:eastAsiaTheme="majorEastAsia"/>
                <w:sz w:val="16"/>
              </w:rPr>
            </w:pPr>
            <w:r w:rsidRPr="00585E7A">
              <w:rPr>
                <w:rStyle w:val="HTMLCode"/>
                <w:rFonts w:eastAsiaTheme="majorEastAsia"/>
                <w:sz w:val="16"/>
              </w:rPr>
              <w:t>Example:</w:t>
            </w:r>
          </w:p>
          <w:p w:rsidR="00322726" w:rsidRPr="00585E7A" w:rsidRDefault="00322726" w:rsidP="00322726">
            <w:pPr>
              <w:pStyle w:val="HTMLPreformatted"/>
              <w:rPr>
                <w:rStyle w:val="HTMLCode"/>
                <w:rFonts w:eastAsiaTheme="majorEastAsia"/>
                <w:sz w:val="16"/>
              </w:rPr>
            </w:pPr>
            <w:r w:rsidRPr="00585E7A">
              <w:rPr>
                <w:rStyle w:val="hljs-number"/>
                <w:sz w:val="16"/>
              </w:rPr>
              <w:t>0x0000</w:t>
            </w:r>
            <w:r w:rsidRPr="00585E7A">
              <w:rPr>
                <w:rStyle w:val="HTMLCode"/>
                <w:rFonts w:eastAsiaTheme="majorEastAsia"/>
                <w:sz w:val="16"/>
              </w:rPr>
              <w:t>_0000 → Initial SP</w:t>
            </w:r>
          </w:p>
          <w:p w:rsidR="00322726" w:rsidRPr="00585E7A" w:rsidRDefault="00322726" w:rsidP="00322726">
            <w:pPr>
              <w:pStyle w:val="HTMLPreformatted"/>
              <w:rPr>
                <w:rStyle w:val="HTMLCode"/>
                <w:rFonts w:eastAsiaTheme="majorEastAsia"/>
                <w:sz w:val="16"/>
              </w:rPr>
            </w:pPr>
            <w:r w:rsidRPr="00585E7A">
              <w:rPr>
                <w:rStyle w:val="hljs-number"/>
                <w:sz w:val="16"/>
              </w:rPr>
              <w:t>0x0000</w:t>
            </w:r>
            <w:r w:rsidRPr="00585E7A">
              <w:rPr>
                <w:rStyle w:val="HTMLCode"/>
                <w:rFonts w:eastAsiaTheme="majorEastAsia"/>
                <w:sz w:val="16"/>
              </w:rPr>
              <w:t>_0004 → Reset_Handler</w:t>
            </w:r>
          </w:p>
          <w:p w:rsidR="00322726" w:rsidRPr="00585E7A" w:rsidRDefault="00322726" w:rsidP="00322726">
            <w:pPr>
              <w:pStyle w:val="HTMLPreformatted"/>
              <w:rPr>
                <w:rStyle w:val="HTMLCode"/>
                <w:rFonts w:eastAsiaTheme="majorEastAsia"/>
                <w:sz w:val="16"/>
              </w:rPr>
            </w:pPr>
            <w:r w:rsidRPr="00585E7A">
              <w:rPr>
                <w:rStyle w:val="hljs-number"/>
                <w:sz w:val="16"/>
              </w:rPr>
              <w:t>0x0000</w:t>
            </w:r>
            <w:r w:rsidRPr="00585E7A">
              <w:rPr>
                <w:rStyle w:val="HTMLCode"/>
                <w:rFonts w:eastAsiaTheme="majorEastAsia"/>
                <w:sz w:val="16"/>
              </w:rPr>
              <w:t>_0008 → NMI_Handler</w:t>
            </w:r>
          </w:p>
          <w:p w:rsidR="00322726" w:rsidRPr="00585E7A" w:rsidRDefault="00322726" w:rsidP="00322726">
            <w:pPr>
              <w:pStyle w:val="HTMLPreformatted"/>
              <w:rPr>
                <w:rStyle w:val="HTMLCode"/>
                <w:rFonts w:eastAsiaTheme="majorEastAsia"/>
                <w:sz w:val="16"/>
              </w:rPr>
            </w:pPr>
            <w:r w:rsidRPr="00585E7A">
              <w:rPr>
                <w:rStyle w:val="hljs-number"/>
                <w:sz w:val="16"/>
              </w:rPr>
              <w:t>0x0000</w:t>
            </w:r>
            <w:r w:rsidRPr="00585E7A">
              <w:rPr>
                <w:rStyle w:val="HTMLCode"/>
                <w:rFonts w:eastAsiaTheme="majorEastAsia"/>
                <w:sz w:val="16"/>
              </w:rPr>
              <w:t>_000C → HardFault_Handler</w:t>
            </w:r>
          </w:p>
          <w:p w:rsidR="00322726" w:rsidRPr="00585E7A" w:rsidRDefault="00322726" w:rsidP="00322726">
            <w:pPr>
              <w:pStyle w:val="HTMLPreformatted"/>
              <w:rPr>
                <w:rStyle w:val="HTMLCode"/>
                <w:rFonts w:eastAsiaTheme="majorEastAsia"/>
                <w:sz w:val="16"/>
              </w:rPr>
            </w:pPr>
            <w:r w:rsidRPr="00585E7A">
              <w:rPr>
                <w:rStyle w:val="HTMLCode"/>
                <w:rFonts w:eastAsiaTheme="majorEastAsia"/>
                <w:sz w:val="16"/>
              </w:rPr>
              <w:t>...</w:t>
            </w:r>
          </w:p>
          <w:p w:rsidR="00322726" w:rsidRPr="00585E7A" w:rsidRDefault="00DB019E" w:rsidP="00322726">
            <w:pPr>
              <w:rPr>
                <w:sz w:val="20"/>
              </w:rPr>
            </w:pPr>
            <w:r>
              <w:rPr>
                <w:sz w:val="20"/>
              </w:rPr>
              <w:pict>
                <v:rect id="_x0000_i1071" style="width:0;height:1.5pt" o:hralign="center" o:hrstd="t" o:hr="t" fillcolor="#a0a0a0" stroked="f"/>
              </w:pict>
            </w:r>
          </w:p>
          <w:p w:rsidR="00322726" w:rsidRPr="00585E7A" w:rsidRDefault="00322726" w:rsidP="00322726">
            <w:pPr>
              <w:pStyle w:val="Heading3"/>
              <w:rPr>
                <w:sz w:val="20"/>
              </w:rPr>
            </w:pPr>
            <w:r w:rsidRPr="00585E7A">
              <w:rPr>
                <w:rFonts w:ascii="Segoe UI Symbol" w:hAnsi="Segoe UI Symbol" w:cs="Segoe UI Symbol"/>
                <w:sz w:val="20"/>
              </w:rPr>
              <w:t>🔹</w:t>
            </w:r>
            <w:r w:rsidRPr="00585E7A">
              <w:rPr>
                <w:sz w:val="20"/>
              </w:rPr>
              <w:t xml:space="preserve"> </w:t>
            </w:r>
            <w:r w:rsidRPr="00585E7A">
              <w:rPr>
                <w:rStyle w:val="Strong"/>
                <w:b/>
                <w:bCs w:val="0"/>
                <w:sz w:val="20"/>
              </w:rPr>
              <w:t>3. Vector Table ki location kaha hoti hai?</w:t>
            </w:r>
          </w:p>
          <w:p w:rsidR="00322726" w:rsidRPr="00585E7A" w:rsidRDefault="00322726" w:rsidP="00191637">
            <w:pPr>
              <w:pStyle w:val="NormalWeb"/>
              <w:numPr>
                <w:ilvl w:val="0"/>
                <w:numId w:val="30"/>
              </w:numPr>
              <w:rPr>
                <w:sz w:val="20"/>
              </w:rPr>
            </w:pPr>
            <w:r w:rsidRPr="00585E7A">
              <w:rPr>
                <w:sz w:val="20"/>
              </w:rPr>
              <w:t xml:space="preserve">Usually, </w:t>
            </w:r>
            <w:r w:rsidRPr="00585E7A">
              <w:rPr>
                <w:rStyle w:val="Strong"/>
                <w:sz w:val="20"/>
              </w:rPr>
              <w:t>start of flash memory (0x00000000)</w:t>
            </w:r>
            <w:r w:rsidRPr="00585E7A">
              <w:rPr>
                <w:sz w:val="20"/>
              </w:rPr>
              <w:t xml:space="preserve"> par hoti hai.</w:t>
            </w:r>
          </w:p>
          <w:p w:rsidR="00322726" w:rsidRPr="00585E7A" w:rsidRDefault="00322726" w:rsidP="00191637">
            <w:pPr>
              <w:pStyle w:val="NormalWeb"/>
              <w:numPr>
                <w:ilvl w:val="0"/>
                <w:numId w:val="30"/>
              </w:numPr>
              <w:rPr>
                <w:sz w:val="20"/>
              </w:rPr>
            </w:pPr>
            <w:r w:rsidRPr="00585E7A">
              <w:rPr>
                <w:sz w:val="20"/>
              </w:rPr>
              <w:t xml:space="preserve">ARM Cortex MCUs me </w:t>
            </w:r>
            <w:r w:rsidRPr="00585E7A">
              <w:rPr>
                <w:rStyle w:val="HTMLCode"/>
                <w:rFonts w:eastAsiaTheme="majorEastAsia"/>
                <w:sz w:val="16"/>
              </w:rPr>
              <w:t>SCB-&gt;VTOR</w:t>
            </w:r>
            <w:r w:rsidRPr="00585E7A">
              <w:rPr>
                <w:sz w:val="20"/>
              </w:rPr>
              <w:t xml:space="preserve"> register se vector table ki location set/change ki ja sakti hai (except M0/M0+ jahan fixed hoti hai).</w:t>
            </w:r>
          </w:p>
          <w:p w:rsidR="00322726" w:rsidRPr="00585E7A" w:rsidRDefault="00DB019E" w:rsidP="00322726">
            <w:pPr>
              <w:rPr>
                <w:sz w:val="20"/>
              </w:rPr>
            </w:pPr>
            <w:r>
              <w:rPr>
                <w:sz w:val="20"/>
              </w:rPr>
              <w:pict>
                <v:rect id="_x0000_i1072" style="width:0;height:1.5pt" o:hralign="center" o:hrstd="t" o:hr="t" fillcolor="#a0a0a0" stroked="f"/>
              </w:pict>
            </w:r>
          </w:p>
          <w:p w:rsidR="00322726" w:rsidRPr="00585E7A" w:rsidRDefault="00322726" w:rsidP="00322726">
            <w:pPr>
              <w:pStyle w:val="Heading3"/>
              <w:rPr>
                <w:sz w:val="20"/>
              </w:rPr>
            </w:pPr>
            <w:r w:rsidRPr="00585E7A">
              <w:rPr>
                <w:rFonts w:ascii="Segoe UI Symbol" w:hAnsi="Segoe UI Symbol" w:cs="Segoe UI Symbol"/>
                <w:sz w:val="20"/>
              </w:rPr>
              <w:t>🔹</w:t>
            </w:r>
            <w:r w:rsidRPr="00585E7A">
              <w:rPr>
                <w:sz w:val="20"/>
              </w:rPr>
              <w:t xml:space="preserve"> </w:t>
            </w:r>
            <w:r w:rsidRPr="00585E7A">
              <w:rPr>
                <w:rStyle w:val="Strong"/>
                <w:b/>
                <w:bCs w:val="0"/>
                <w:sz w:val="20"/>
              </w:rPr>
              <w:t>4. Vector Table ka kaam?</w:t>
            </w:r>
          </w:p>
          <w:p w:rsidR="00322726" w:rsidRPr="00585E7A" w:rsidRDefault="00322726" w:rsidP="00191637">
            <w:pPr>
              <w:pStyle w:val="NormalWeb"/>
              <w:numPr>
                <w:ilvl w:val="0"/>
                <w:numId w:val="31"/>
              </w:numPr>
              <w:rPr>
                <w:sz w:val="20"/>
              </w:rPr>
            </w:pPr>
            <w:r w:rsidRPr="00585E7A">
              <w:rPr>
                <w:rStyle w:val="Strong"/>
                <w:sz w:val="20"/>
              </w:rPr>
              <w:t>Reset ke time</w:t>
            </w:r>
            <w:r w:rsidRPr="00585E7A">
              <w:rPr>
                <w:sz w:val="20"/>
              </w:rPr>
              <w:t xml:space="preserve">: MCU sabse pehle vector table ka </w:t>
            </w:r>
            <w:r w:rsidRPr="00585E7A">
              <w:rPr>
                <w:rStyle w:val="Strong"/>
                <w:sz w:val="20"/>
              </w:rPr>
              <w:t>initial SP</w:t>
            </w:r>
            <w:r w:rsidRPr="00585E7A">
              <w:rPr>
                <w:sz w:val="20"/>
              </w:rPr>
              <w:t xml:space="preserve"> aur </w:t>
            </w:r>
            <w:r w:rsidRPr="00585E7A">
              <w:rPr>
                <w:rStyle w:val="Strong"/>
                <w:sz w:val="20"/>
              </w:rPr>
              <w:t>reset handler</w:t>
            </w:r>
            <w:r w:rsidRPr="00585E7A">
              <w:rPr>
                <w:sz w:val="20"/>
              </w:rPr>
              <w:t xml:space="preserve"> read karta hai.</w:t>
            </w:r>
          </w:p>
          <w:p w:rsidR="00322726" w:rsidRPr="00585E7A" w:rsidRDefault="00322726" w:rsidP="00191637">
            <w:pPr>
              <w:pStyle w:val="NormalWeb"/>
              <w:numPr>
                <w:ilvl w:val="0"/>
                <w:numId w:val="31"/>
              </w:numPr>
              <w:rPr>
                <w:sz w:val="20"/>
              </w:rPr>
            </w:pPr>
            <w:r w:rsidRPr="00585E7A">
              <w:rPr>
                <w:rStyle w:val="Strong"/>
                <w:sz w:val="20"/>
              </w:rPr>
              <w:t>Interrupt ke time</w:t>
            </w:r>
            <w:r w:rsidRPr="00585E7A">
              <w:rPr>
                <w:sz w:val="20"/>
              </w:rPr>
              <w:t xml:space="preserve">: MCU vector table se </w:t>
            </w:r>
            <w:r w:rsidRPr="00585E7A">
              <w:rPr>
                <w:rStyle w:val="Strong"/>
                <w:sz w:val="20"/>
              </w:rPr>
              <w:t>interrupt service routine (ISR)</w:t>
            </w:r>
            <w:r w:rsidRPr="00585E7A">
              <w:rPr>
                <w:sz w:val="20"/>
              </w:rPr>
              <w:t xml:space="preserve"> ka address fetch karta hai.</w:t>
            </w:r>
          </w:p>
          <w:p w:rsidR="00322726" w:rsidRPr="00585E7A" w:rsidRDefault="00DB019E" w:rsidP="00322726">
            <w:pPr>
              <w:rPr>
                <w:sz w:val="20"/>
              </w:rPr>
            </w:pPr>
            <w:r>
              <w:rPr>
                <w:sz w:val="20"/>
              </w:rPr>
              <w:pict>
                <v:rect id="_x0000_i1073" style="width:0;height:1.5pt" o:hralign="center" o:hrstd="t" o:hr="t" fillcolor="#a0a0a0" stroked="f"/>
              </w:pict>
            </w:r>
          </w:p>
          <w:p w:rsidR="00322726" w:rsidRPr="00585E7A" w:rsidRDefault="00322726" w:rsidP="00322726">
            <w:pPr>
              <w:pStyle w:val="Heading3"/>
              <w:rPr>
                <w:sz w:val="20"/>
              </w:rPr>
            </w:pPr>
            <w:r w:rsidRPr="00585E7A">
              <w:rPr>
                <w:rFonts w:ascii="Segoe UI Symbol" w:hAnsi="Segoe UI Symbol" w:cs="Segoe UI Symbol"/>
                <w:sz w:val="20"/>
              </w:rPr>
              <w:t>🔹</w:t>
            </w:r>
            <w:r w:rsidRPr="00585E7A">
              <w:rPr>
                <w:sz w:val="20"/>
              </w:rPr>
              <w:t xml:space="preserve"> </w:t>
            </w:r>
            <w:r w:rsidRPr="00585E7A">
              <w:rPr>
                <w:rStyle w:val="Strong"/>
                <w:b/>
                <w:bCs w:val="0"/>
                <w:sz w:val="20"/>
              </w:rPr>
              <w:t>5. Interview Summary Answer:</w:t>
            </w:r>
          </w:p>
          <w:p w:rsidR="00DE5584" w:rsidRPr="0070316D" w:rsidRDefault="00322726" w:rsidP="0070316D">
            <w:pPr>
              <w:pStyle w:val="NormalWeb"/>
              <w:rPr>
                <w:sz w:val="20"/>
              </w:rPr>
            </w:pPr>
            <w:r w:rsidRPr="00585E7A">
              <w:rPr>
                <w:rStyle w:val="Strong"/>
                <w:sz w:val="20"/>
              </w:rPr>
              <w:t>"Vector table ek fixed memory table hoti hai jisme interrupt aur exception handlers ke address store hote hain. Jab MCU reset hoti hai ya koi interrupt aata hai, processor vector table se correct function ka address leta hai aur wahan jump karta hai. Ye table MCU ke flash memory ke starting me hoti hai."</w:t>
            </w:r>
          </w:p>
        </w:tc>
        <w:tc>
          <w:tcPr>
            <w:tcW w:w="0" w:type="auto"/>
            <w:vAlign w:val="center"/>
          </w:tcPr>
          <w:p w:rsidR="00A714B5" w:rsidRDefault="00A714B5" w:rsidP="00A714B5"/>
        </w:tc>
        <w:tc>
          <w:tcPr>
            <w:tcW w:w="0" w:type="auto"/>
            <w:vAlign w:val="center"/>
          </w:tcPr>
          <w:p w:rsidR="00A714B5" w:rsidRDefault="00A714B5" w:rsidP="00A714B5"/>
        </w:tc>
      </w:tr>
    </w:tbl>
    <w:p w:rsidR="00516AEF" w:rsidRDefault="00516AEF" w:rsidP="0070316D">
      <w:pPr>
        <w:pStyle w:val="Heading3"/>
        <w:rPr>
          <w:rFonts w:ascii="Segoe UI Symbol" w:hAnsi="Segoe UI Symbol" w:cs="Segoe UI Symbol"/>
          <w:sz w:val="18"/>
        </w:rPr>
      </w:pPr>
    </w:p>
    <w:p w:rsidR="0070316D" w:rsidRPr="00F22876" w:rsidRDefault="0070316D" w:rsidP="0070316D">
      <w:pPr>
        <w:pStyle w:val="Heading3"/>
      </w:pPr>
      <w:r w:rsidRPr="00F22876">
        <w:rPr>
          <w:rFonts w:ascii="Segoe UI Symbol" w:hAnsi="Segoe UI Symbol" w:cs="Segoe UI Symbol"/>
        </w:rPr>
        <w:lastRenderedPageBreak/>
        <w:t>✅</w:t>
      </w:r>
      <w:r w:rsidRPr="00F22876">
        <w:t xml:space="preserve"> </w:t>
      </w:r>
      <w:r w:rsidRPr="00F22876">
        <w:rPr>
          <w:rStyle w:val="Strong"/>
          <w:b/>
          <w:bCs w:val="0"/>
        </w:rPr>
        <w:t>7. Debugging and Tools</w:t>
      </w:r>
    </w:p>
    <w:p w:rsidR="0070316D" w:rsidRPr="00516AEF" w:rsidRDefault="0070316D" w:rsidP="0070316D">
      <w:pPr>
        <w:pStyle w:val="NormalWeb"/>
        <w:numPr>
          <w:ilvl w:val="0"/>
          <w:numId w:val="8"/>
        </w:numPr>
        <w:rPr>
          <w:sz w:val="18"/>
        </w:rPr>
      </w:pPr>
      <w:r w:rsidRPr="00516AEF">
        <w:rPr>
          <w:sz w:val="18"/>
        </w:rPr>
        <w:t>SWD (Serial Wire Debug) kya hota hai? (Cortex-M0+ mein JTAG nahi hota, SWD hota hai)</w:t>
      </w:r>
    </w:p>
    <w:p w:rsidR="0070316D" w:rsidRPr="00516AEF" w:rsidRDefault="0070316D" w:rsidP="0070316D">
      <w:pPr>
        <w:pStyle w:val="NormalWeb"/>
        <w:numPr>
          <w:ilvl w:val="0"/>
          <w:numId w:val="8"/>
        </w:numPr>
        <w:rPr>
          <w:sz w:val="18"/>
        </w:rPr>
      </w:pPr>
      <w:r w:rsidRPr="00516AEF">
        <w:rPr>
          <w:sz w:val="18"/>
        </w:rPr>
        <w:t>CMSIS kya hota hai?</w:t>
      </w:r>
    </w:p>
    <w:p w:rsidR="0070316D" w:rsidRPr="00516AEF" w:rsidRDefault="0070316D" w:rsidP="0070316D">
      <w:pPr>
        <w:pStyle w:val="NormalWeb"/>
        <w:numPr>
          <w:ilvl w:val="0"/>
          <w:numId w:val="8"/>
        </w:numPr>
        <w:rPr>
          <w:sz w:val="18"/>
        </w:rPr>
      </w:pPr>
      <w:r w:rsidRPr="00516AEF">
        <w:rPr>
          <w:sz w:val="18"/>
        </w:rPr>
        <w:t>Linker script mein memory define kaise karte hain?</w:t>
      </w:r>
    </w:p>
    <w:p w:rsidR="009B5A1C" w:rsidRPr="00516AEF" w:rsidRDefault="009B5A1C" w:rsidP="009B5A1C">
      <w:pPr>
        <w:pStyle w:val="Heading3"/>
        <w:rPr>
          <w:sz w:val="18"/>
        </w:rPr>
      </w:pPr>
      <w:r w:rsidRPr="00516AEF">
        <w:rPr>
          <w:rFonts w:ascii="Segoe UI Symbol" w:hAnsi="Segoe UI Symbol" w:cs="Segoe UI Symbol"/>
          <w:sz w:val="18"/>
        </w:rPr>
        <w:t>🔹</w:t>
      </w:r>
      <w:r w:rsidRPr="00516AEF">
        <w:rPr>
          <w:sz w:val="18"/>
        </w:rPr>
        <w:t xml:space="preserve"> </w:t>
      </w:r>
      <w:r w:rsidRPr="00516AEF">
        <w:rPr>
          <w:rStyle w:val="Strong"/>
          <w:b/>
          <w:bCs w:val="0"/>
          <w:sz w:val="18"/>
        </w:rPr>
        <w:t>1. SWD (Serial Wire Debug) kya hota hai?</w:t>
      </w:r>
      <w:bookmarkStart w:id="0" w:name="_GoBack"/>
      <w:bookmarkEnd w:id="0"/>
    </w:p>
    <w:p w:rsidR="009B5A1C" w:rsidRPr="00516AEF" w:rsidRDefault="009B5A1C" w:rsidP="009B5A1C">
      <w:pPr>
        <w:pStyle w:val="NormalWeb"/>
        <w:numPr>
          <w:ilvl w:val="0"/>
          <w:numId w:val="60"/>
        </w:numPr>
        <w:rPr>
          <w:sz w:val="18"/>
        </w:rPr>
      </w:pPr>
      <w:r w:rsidRPr="00516AEF">
        <w:rPr>
          <w:rStyle w:val="Strong"/>
          <w:sz w:val="18"/>
        </w:rPr>
        <w:t>SWD</w:t>
      </w:r>
      <w:r w:rsidRPr="00516AEF">
        <w:rPr>
          <w:sz w:val="18"/>
        </w:rPr>
        <w:t xml:space="preserve"> means </w:t>
      </w:r>
      <w:r w:rsidRPr="00516AEF">
        <w:rPr>
          <w:rStyle w:val="Strong"/>
          <w:sz w:val="18"/>
        </w:rPr>
        <w:t>Serial Wire Debug</w:t>
      </w:r>
      <w:r w:rsidRPr="00516AEF">
        <w:rPr>
          <w:sz w:val="18"/>
        </w:rPr>
        <w:t>.</w:t>
      </w:r>
    </w:p>
    <w:p w:rsidR="009B5A1C" w:rsidRPr="00516AEF" w:rsidRDefault="009B5A1C" w:rsidP="009B5A1C">
      <w:pPr>
        <w:pStyle w:val="NormalWeb"/>
        <w:numPr>
          <w:ilvl w:val="0"/>
          <w:numId w:val="60"/>
        </w:numPr>
        <w:rPr>
          <w:sz w:val="18"/>
        </w:rPr>
      </w:pPr>
      <w:r w:rsidRPr="00516AEF">
        <w:rPr>
          <w:sz w:val="18"/>
        </w:rPr>
        <w:t xml:space="preserve">Ye </w:t>
      </w:r>
      <w:r w:rsidRPr="00516AEF">
        <w:rPr>
          <w:rStyle w:val="Strong"/>
          <w:sz w:val="18"/>
        </w:rPr>
        <w:t>2-pin</w:t>
      </w:r>
      <w:r w:rsidRPr="00516AEF">
        <w:rPr>
          <w:sz w:val="18"/>
        </w:rPr>
        <w:t xml:space="preserve"> debugging interface hai (SWDIO &amp; SWCLK).</w:t>
      </w:r>
    </w:p>
    <w:p w:rsidR="009B5A1C" w:rsidRPr="00516AEF" w:rsidRDefault="009B5A1C" w:rsidP="009B5A1C">
      <w:pPr>
        <w:pStyle w:val="NormalWeb"/>
        <w:numPr>
          <w:ilvl w:val="0"/>
          <w:numId w:val="60"/>
        </w:numPr>
        <w:rPr>
          <w:sz w:val="18"/>
        </w:rPr>
      </w:pPr>
      <w:r w:rsidRPr="00516AEF">
        <w:rPr>
          <w:rStyle w:val="Strong"/>
          <w:sz w:val="18"/>
        </w:rPr>
        <w:t>JTAG</w:t>
      </w:r>
      <w:r w:rsidRPr="00516AEF">
        <w:rPr>
          <w:sz w:val="18"/>
        </w:rPr>
        <w:t xml:space="preserve"> ke jagah use hota hai in Cortex-M0+ (kyunki M0+ me JTAG nahi hota).</w:t>
      </w:r>
    </w:p>
    <w:p w:rsidR="009B5A1C" w:rsidRPr="00516AEF" w:rsidRDefault="009B5A1C" w:rsidP="009B5A1C">
      <w:pPr>
        <w:pStyle w:val="NormalWeb"/>
        <w:numPr>
          <w:ilvl w:val="0"/>
          <w:numId w:val="60"/>
        </w:numPr>
        <w:rPr>
          <w:sz w:val="18"/>
        </w:rPr>
      </w:pPr>
      <w:r w:rsidRPr="00516AEF">
        <w:rPr>
          <w:sz w:val="18"/>
        </w:rPr>
        <w:t>Isse hum:</w:t>
      </w:r>
    </w:p>
    <w:p w:rsidR="009B5A1C" w:rsidRPr="00516AEF" w:rsidRDefault="009B5A1C" w:rsidP="009B5A1C">
      <w:pPr>
        <w:pStyle w:val="NormalWeb"/>
        <w:numPr>
          <w:ilvl w:val="1"/>
          <w:numId w:val="60"/>
        </w:numPr>
        <w:rPr>
          <w:sz w:val="18"/>
        </w:rPr>
      </w:pPr>
      <w:r w:rsidRPr="00516AEF">
        <w:rPr>
          <w:sz w:val="18"/>
        </w:rPr>
        <w:t>MCU me code flash kar sakte hain.</w:t>
      </w:r>
    </w:p>
    <w:p w:rsidR="009B5A1C" w:rsidRPr="00516AEF" w:rsidRDefault="009B5A1C" w:rsidP="009B5A1C">
      <w:pPr>
        <w:pStyle w:val="NormalWeb"/>
        <w:numPr>
          <w:ilvl w:val="1"/>
          <w:numId w:val="60"/>
        </w:numPr>
        <w:rPr>
          <w:sz w:val="18"/>
        </w:rPr>
      </w:pPr>
      <w:r w:rsidRPr="00516AEF">
        <w:rPr>
          <w:sz w:val="18"/>
        </w:rPr>
        <w:t>Code ko real-time me debug kar sakte hain (breakpoints, step-by-step run).</w:t>
      </w:r>
    </w:p>
    <w:p w:rsidR="009B5A1C" w:rsidRPr="00516AEF" w:rsidRDefault="009B5A1C" w:rsidP="009B5A1C">
      <w:pPr>
        <w:pStyle w:val="NormalWeb"/>
        <w:numPr>
          <w:ilvl w:val="0"/>
          <w:numId w:val="60"/>
        </w:numPr>
        <w:rPr>
          <w:sz w:val="18"/>
        </w:rPr>
      </w:pPr>
      <w:r w:rsidRPr="00516AEF">
        <w:rPr>
          <w:sz w:val="18"/>
        </w:rPr>
        <w:t xml:space="preserve">Ye </w:t>
      </w:r>
      <w:r w:rsidRPr="00516AEF">
        <w:rPr>
          <w:rStyle w:val="Strong"/>
          <w:sz w:val="18"/>
        </w:rPr>
        <w:t>faster aur lightweight</w:t>
      </w:r>
      <w:r w:rsidRPr="00516AEF">
        <w:rPr>
          <w:sz w:val="18"/>
        </w:rPr>
        <w:t xml:space="preserve"> hota hai compared to JTAG.</w:t>
      </w:r>
    </w:p>
    <w:p w:rsidR="009B5A1C" w:rsidRPr="00516AEF" w:rsidRDefault="009B5A1C" w:rsidP="009B5A1C">
      <w:pPr>
        <w:pStyle w:val="NormalWeb"/>
        <w:numPr>
          <w:ilvl w:val="0"/>
          <w:numId w:val="60"/>
        </w:numPr>
        <w:rPr>
          <w:sz w:val="18"/>
        </w:rPr>
      </w:pPr>
      <w:r w:rsidRPr="00516AEF">
        <w:rPr>
          <w:sz w:val="18"/>
        </w:rPr>
        <w:t>Use karte hain ST-Link, J-Link, ya CMSIS-DAP jaise programmers/debuggers ke sath.</w:t>
      </w:r>
    </w:p>
    <w:p w:rsidR="009B5A1C" w:rsidRPr="00516AEF" w:rsidRDefault="00DB019E" w:rsidP="009B5A1C">
      <w:pPr>
        <w:rPr>
          <w:sz w:val="18"/>
        </w:rPr>
      </w:pPr>
      <w:r>
        <w:rPr>
          <w:sz w:val="18"/>
        </w:rPr>
        <w:pict>
          <v:rect id="_x0000_i1074" style="width:0;height:1.5pt" o:hralign="center" o:hrstd="t" o:hr="t" fillcolor="#a0a0a0" stroked="f"/>
        </w:pict>
      </w:r>
    </w:p>
    <w:p w:rsidR="009B5A1C" w:rsidRPr="00516AEF" w:rsidRDefault="009B5A1C" w:rsidP="009B5A1C">
      <w:pPr>
        <w:pStyle w:val="Heading3"/>
        <w:rPr>
          <w:sz w:val="18"/>
        </w:rPr>
      </w:pPr>
      <w:r w:rsidRPr="00516AEF">
        <w:rPr>
          <w:rFonts w:ascii="Segoe UI Symbol" w:hAnsi="Segoe UI Symbol" w:cs="Segoe UI Symbol"/>
          <w:sz w:val="18"/>
        </w:rPr>
        <w:t>🔹</w:t>
      </w:r>
      <w:r w:rsidRPr="00516AEF">
        <w:rPr>
          <w:sz w:val="18"/>
        </w:rPr>
        <w:t xml:space="preserve"> </w:t>
      </w:r>
      <w:r w:rsidRPr="00516AEF">
        <w:rPr>
          <w:rStyle w:val="Strong"/>
          <w:b/>
          <w:bCs w:val="0"/>
          <w:sz w:val="18"/>
        </w:rPr>
        <w:t>2. CMSIS kya hota hai?</w:t>
      </w:r>
    </w:p>
    <w:p w:rsidR="009B5A1C" w:rsidRPr="00516AEF" w:rsidRDefault="009B5A1C" w:rsidP="009B5A1C">
      <w:pPr>
        <w:pStyle w:val="NormalWeb"/>
        <w:numPr>
          <w:ilvl w:val="0"/>
          <w:numId w:val="61"/>
        </w:numPr>
        <w:rPr>
          <w:sz w:val="18"/>
        </w:rPr>
      </w:pPr>
      <w:r w:rsidRPr="00516AEF">
        <w:rPr>
          <w:rStyle w:val="Strong"/>
          <w:sz w:val="18"/>
        </w:rPr>
        <w:t>CMSIS</w:t>
      </w:r>
      <w:r w:rsidRPr="00516AEF">
        <w:rPr>
          <w:sz w:val="18"/>
        </w:rPr>
        <w:t xml:space="preserve"> = </w:t>
      </w:r>
      <w:r w:rsidRPr="00516AEF">
        <w:rPr>
          <w:rStyle w:val="Strong"/>
          <w:sz w:val="18"/>
        </w:rPr>
        <w:t>Cortex Microcontroller Software Interface Standard</w:t>
      </w:r>
    </w:p>
    <w:p w:rsidR="009B5A1C" w:rsidRPr="00516AEF" w:rsidRDefault="009B5A1C" w:rsidP="009B5A1C">
      <w:pPr>
        <w:pStyle w:val="NormalWeb"/>
        <w:numPr>
          <w:ilvl w:val="0"/>
          <w:numId w:val="61"/>
        </w:numPr>
        <w:rPr>
          <w:sz w:val="18"/>
        </w:rPr>
      </w:pPr>
      <w:r w:rsidRPr="00516AEF">
        <w:rPr>
          <w:sz w:val="18"/>
        </w:rPr>
        <w:t>ARM ne banaya hai to make development easy for Cortex-M cores.</w:t>
      </w:r>
    </w:p>
    <w:p w:rsidR="009B5A1C" w:rsidRPr="00516AEF" w:rsidRDefault="009B5A1C" w:rsidP="009B5A1C">
      <w:pPr>
        <w:pStyle w:val="NormalWeb"/>
        <w:numPr>
          <w:ilvl w:val="0"/>
          <w:numId w:val="61"/>
        </w:numPr>
        <w:rPr>
          <w:sz w:val="18"/>
        </w:rPr>
      </w:pPr>
      <w:r w:rsidRPr="00516AEF">
        <w:rPr>
          <w:sz w:val="18"/>
        </w:rPr>
        <w:t xml:space="preserve">Ye ek </w:t>
      </w:r>
      <w:r w:rsidRPr="00516AEF">
        <w:rPr>
          <w:rStyle w:val="Strong"/>
          <w:sz w:val="18"/>
        </w:rPr>
        <w:t>library + header files</w:t>
      </w:r>
      <w:r w:rsidRPr="00516AEF">
        <w:rPr>
          <w:sz w:val="18"/>
        </w:rPr>
        <w:t xml:space="preserve"> ka set hota hai.</w:t>
      </w:r>
    </w:p>
    <w:p w:rsidR="009B5A1C" w:rsidRPr="00516AEF" w:rsidRDefault="009B5A1C" w:rsidP="009B5A1C">
      <w:pPr>
        <w:pStyle w:val="NormalWeb"/>
        <w:numPr>
          <w:ilvl w:val="0"/>
          <w:numId w:val="61"/>
        </w:numPr>
        <w:rPr>
          <w:sz w:val="18"/>
        </w:rPr>
      </w:pPr>
      <w:r w:rsidRPr="00516AEF">
        <w:rPr>
          <w:sz w:val="18"/>
        </w:rPr>
        <w:t>CMSIS provide karta hai:</w:t>
      </w:r>
    </w:p>
    <w:p w:rsidR="009B5A1C" w:rsidRPr="00516AEF" w:rsidRDefault="009B5A1C" w:rsidP="009B5A1C">
      <w:pPr>
        <w:pStyle w:val="NormalWeb"/>
        <w:numPr>
          <w:ilvl w:val="1"/>
          <w:numId w:val="61"/>
        </w:numPr>
        <w:rPr>
          <w:sz w:val="18"/>
        </w:rPr>
      </w:pPr>
      <w:r w:rsidRPr="00516AEF">
        <w:rPr>
          <w:sz w:val="18"/>
        </w:rPr>
        <w:t>Core registers ke access ke liye macros/functions.</w:t>
      </w:r>
    </w:p>
    <w:p w:rsidR="009B5A1C" w:rsidRPr="00516AEF" w:rsidRDefault="009B5A1C" w:rsidP="009B5A1C">
      <w:pPr>
        <w:pStyle w:val="NormalWeb"/>
        <w:numPr>
          <w:ilvl w:val="1"/>
          <w:numId w:val="61"/>
        </w:numPr>
        <w:rPr>
          <w:sz w:val="18"/>
        </w:rPr>
      </w:pPr>
      <w:r w:rsidRPr="00516AEF">
        <w:rPr>
          <w:sz w:val="18"/>
        </w:rPr>
        <w:t>NVIC, SysTick, SCB jaise peripherals ke access ke liye predefined names.</w:t>
      </w:r>
    </w:p>
    <w:p w:rsidR="009B5A1C" w:rsidRPr="00516AEF" w:rsidRDefault="009B5A1C" w:rsidP="009B5A1C">
      <w:pPr>
        <w:pStyle w:val="NormalWeb"/>
        <w:numPr>
          <w:ilvl w:val="1"/>
          <w:numId w:val="61"/>
        </w:numPr>
        <w:rPr>
          <w:sz w:val="18"/>
        </w:rPr>
      </w:pPr>
      <w:r w:rsidRPr="00516AEF">
        <w:rPr>
          <w:sz w:val="18"/>
        </w:rPr>
        <w:t>Startup file aur interrupt handlers ke standard naming.</w:t>
      </w:r>
    </w:p>
    <w:p w:rsidR="009B5A1C" w:rsidRPr="00516AEF" w:rsidRDefault="009B5A1C" w:rsidP="009B5A1C">
      <w:pPr>
        <w:pStyle w:val="NormalWeb"/>
        <w:numPr>
          <w:ilvl w:val="0"/>
          <w:numId w:val="61"/>
        </w:numPr>
        <w:rPr>
          <w:sz w:val="18"/>
        </w:rPr>
      </w:pPr>
      <w:r w:rsidRPr="00516AEF">
        <w:rPr>
          <w:sz w:val="18"/>
        </w:rPr>
        <w:t>CMSIS ke parts:</w:t>
      </w:r>
    </w:p>
    <w:p w:rsidR="009B5A1C" w:rsidRPr="00516AEF" w:rsidRDefault="009B5A1C" w:rsidP="009B5A1C">
      <w:pPr>
        <w:pStyle w:val="NormalWeb"/>
        <w:numPr>
          <w:ilvl w:val="1"/>
          <w:numId w:val="61"/>
        </w:numPr>
        <w:rPr>
          <w:sz w:val="18"/>
        </w:rPr>
      </w:pPr>
      <w:r w:rsidRPr="00516AEF">
        <w:rPr>
          <w:rStyle w:val="Strong"/>
          <w:sz w:val="18"/>
        </w:rPr>
        <w:t>CMSIS-Core</w:t>
      </w:r>
      <w:r w:rsidRPr="00516AEF">
        <w:rPr>
          <w:sz w:val="18"/>
        </w:rPr>
        <w:t xml:space="preserve"> (core access)</w:t>
      </w:r>
    </w:p>
    <w:p w:rsidR="009B5A1C" w:rsidRPr="00516AEF" w:rsidRDefault="009B5A1C" w:rsidP="009B5A1C">
      <w:pPr>
        <w:pStyle w:val="NormalWeb"/>
        <w:numPr>
          <w:ilvl w:val="1"/>
          <w:numId w:val="61"/>
        </w:numPr>
        <w:rPr>
          <w:sz w:val="18"/>
        </w:rPr>
      </w:pPr>
      <w:r w:rsidRPr="00516AEF">
        <w:rPr>
          <w:rStyle w:val="Strong"/>
          <w:sz w:val="18"/>
        </w:rPr>
        <w:t>CMSIS-DSP</w:t>
      </w:r>
      <w:r w:rsidRPr="00516AEF">
        <w:rPr>
          <w:sz w:val="18"/>
        </w:rPr>
        <w:t xml:space="preserve"> (digital signal processing)</w:t>
      </w:r>
    </w:p>
    <w:p w:rsidR="009B5A1C" w:rsidRPr="00516AEF" w:rsidRDefault="009B5A1C" w:rsidP="009B5A1C">
      <w:pPr>
        <w:pStyle w:val="NormalWeb"/>
        <w:numPr>
          <w:ilvl w:val="1"/>
          <w:numId w:val="61"/>
        </w:numPr>
        <w:rPr>
          <w:sz w:val="18"/>
        </w:rPr>
      </w:pPr>
      <w:r w:rsidRPr="00516AEF">
        <w:rPr>
          <w:rStyle w:val="Strong"/>
          <w:sz w:val="18"/>
        </w:rPr>
        <w:t>CMSIS-RTOS</w:t>
      </w:r>
      <w:r w:rsidRPr="00516AEF">
        <w:rPr>
          <w:sz w:val="18"/>
        </w:rPr>
        <w:t xml:space="preserve"> (real-time OS interface)</w:t>
      </w:r>
    </w:p>
    <w:p w:rsidR="009B5A1C" w:rsidRPr="00516AEF" w:rsidRDefault="009B5A1C" w:rsidP="009B5A1C">
      <w:pPr>
        <w:pStyle w:val="NormalWeb"/>
        <w:numPr>
          <w:ilvl w:val="1"/>
          <w:numId w:val="61"/>
        </w:numPr>
        <w:rPr>
          <w:sz w:val="18"/>
        </w:rPr>
      </w:pPr>
      <w:r w:rsidRPr="00516AEF">
        <w:rPr>
          <w:rStyle w:val="Strong"/>
          <w:sz w:val="18"/>
        </w:rPr>
        <w:t>CMSIS-Driver</w:t>
      </w:r>
      <w:r w:rsidRPr="00516AEF">
        <w:rPr>
          <w:sz w:val="18"/>
        </w:rPr>
        <w:t xml:space="preserve"> (peripheral drivers standard)</w:t>
      </w:r>
    </w:p>
    <w:p w:rsidR="009B5A1C" w:rsidRPr="00516AEF" w:rsidRDefault="00DB019E" w:rsidP="009B5A1C">
      <w:pPr>
        <w:rPr>
          <w:sz w:val="18"/>
        </w:rPr>
      </w:pPr>
      <w:r>
        <w:rPr>
          <w:sz w:val="18"/>
        </w:rPr>
        <w:pict>
          <v:rect id="_x0000_i1075" style="width:0;height:1.5pt" o:hralign="center" o:hrstd="t" o:hr="t" fillcolor="#a0a0a0" stroked="f"/>
        </w:pict>
      </w:r>
    </w:p>
    <w:p w:rsidR="009B5A1C" w:rsidRPr="00516AEF" w:rsidRDefault="009B5A1C" w:rsidP="009B5A1C">
      <w:pPr>
        <w:pStyle w:val="Heading3"/>
        <w:rPr>
          <w:sz w:val="18"/>
        </w:rPr>
      </w:pPr>
      <w:r w:rsidRPr="00516AEF">
        <w:rPr>
          <w:rFonts w:ascii="Segoe UI Symbol" w:hAnsi="Segoe UI Symbol" w:cs="Segoe UI Symbol"/>
          <w:sz w:val="18"/>
        </w:rPr>
        <w:t>🔹</w:t>
      </w:r>
      <w:r w:rsidRPr="00516AEF">
        <w:rPr>
          <w:sz w:val="18"/>
        </w:rPr>
        <w:t xml:space="preserve"> </w:t>
      </w:r>
      <w:r w:rsidRPr="00516AEF">
        <w:rPr>
          <w:rStyle w:val="Strong"/>
          <w:b/>
          <w:bCs w:val="0"/>
          <w:sz w:val="18"/>
        </w:rPr>
        <w:t>3. Linker Script me Memory kaise define karte hain?</w:t>
      </w:r>
    </w:p>
    <w:p w:rsidR="009B5A1C" w:rsidRPr="00516AEF" w:rsidRDefault="009B5A1C" w:rsidP="009B5A1C">
      <w:pPr>
        <w:pStyle w:val="NormalWeb"/>
        <w:numPr>
          <w:ilvl w:val="0"/>
          <w:numId w:val="62"/>
        </w:numPr>
        <w:rPr>
          <w:sz w:val="18"/>
        </w:rPr>
      </w:pPr>
      <w:r w:rsidRPr="00516AEF">
        <w:rPr>
          <w:sz w:val="18"/>
        </w:rPr>
        <w:t>Linker script batata hai:</w:t>
      </w:r>
    </w:p>
    <w:p w:rsidR="009B5A1C" w:rsidRPr="00516AEF" w:rsidRDefault="009B5A1C" w:rsidP="009B5A1C">
      <w:pPr>
        <w:pStyle w:val="NormalWeb"/>
        <w:numPr>
          <w:ilvl w:val="1"/>
          <w:numId w:val="62"/>
        </w:numPr>
        <w:rPr>
          <w:sz w:val="18"/>
        </w:rPr>
      </w:pPr>
      <w:r w:rsidRPr="00516AEF">
        <w:rPr>
          <w:sz w:val="18"/>
        </w:rPr>
        <w:t xml:space="preserve">Code, variables, stack, etc. </w:t>
      </w:r>
      <w:r w:rsidRPr="00516AEF">
        <w:rPr>
          <w:rStyle w:val="Strong"/>
          <w:sz w:val="18"/>
        </w:rPr>
        <w:t>MCU ke memory</w:t>
      </w:r>
      <w:r w:rsidRPr="00516AEF">
        <w:rPr>
          <w:sz w:val="18"/>
        </w:rPr>
        <w:t xml:space="preserve"> me </w:t>
      </w:r>
      <w:r w:rsidRPr="00516AEF">
        <w:rPr>
          <w:rStyle w:val="Strong"/>
          <w:sz w:val="18"/>
        </w:rPr>
        <w:t>kaha rakha jaye</w:t>
      </w:r>
      <w:r w:rsidRPr="00516AEF">
        <w:rPr>
          <w:sz w:val="18"/>
        </w:rPr>
        <w:t>.</w:t>
      </w:r>
    </w:p>
    <w:p w:rsidR="009B5A1C" w:rsidRPr="00516AEF" w:rsidRDefault="009B5A1C" w:rsidP="009B5A1C">
      <w:pPr>
        <w:pStyle w:val="NormalWeb"/>
        <w:numPr>
          <w:ilvl w:val="0"/>
          <w:numId w:val="62"/>
        </w:numPr>
        <w:rPr>
          <w:sz w:val="18"/>
        </w:rPr>
      </w:pPr>
      <w:r w:rsidRPr="00516AEF">
        <w:rPr>
          <w:sz w:val="18"/>
        </w:rPr>
        <w:t xml:space="preserve">Ye file usually </w:t>
      </w:r>
      <w:r w:rsidRPr="00516AEF">
        <w:rPr>
          <w:rStyle w:val="HTMLCode"/>
          <w:rFonts w:eastAsiaTheme="majorEastAsia"/>
          <w:sz w:val="14"/>
        </w:rPr>
        <w:t>.ld</w:t>
      </w:r>
      <w:r w:rsidRPr="00516AEF">
        <w:rPr>
          <w:sz w:val="18"/>
        </w:rPr>
        <w:t xml:space="preserve"> extension me hoti hai (STM32CubeIDE me auto-generated hoti hai).</w:t>
      </w:r>
    </w:p>
    <w:p w:rsidR="009B5A1C" w:rsidRPr="00516AEF" w:rsidRDefault="009B5A1C" w:rsidP="009B5A1C">
      <w:pPr>
        <w:pStyle w:val="NormalWeb"/>
        <w:numPr>
          <w:ilvl w:val="0"/>
          <w:numId w:val="62"/>
        </w:numPr>
        <w:rPr>
          <w:sz w:val="18"/>
        </w:rPr>
      </w:pPr>
      <w:r w:rsidRPr="00516AEF">
        <w:rPr>
          <w:sz w:val="18"/>
        </w:rPr>
        <w:t xml:space="preserve">Example block in </w:t>
      </w:r>
      <w:r w:rsidRPr="00516AEF">
        <w:rPr>
          <w:rStyle w:val="HTMLCode"/>
          <w:rFonts w:eastAsiaTheme="majorEastAsia"/>
          <w:sz w:val="14"/>
        </w:rPr>
        <w:t>.ld</w:t>
      </w:r>
      <w:r w:rsidRPr="00516AEF">
        <w:rPr>
          <w:sz w:val="18"/>
        </w:rPr>
        <w:t xml:space="preserve"> file:</w:t>
      </w:r>
    </w:p>
    <w:p w:rsidR="009B5A1C" w:rsidRPr="00516AEF" w:rsidRDefault="009B5A1C" w:rsidP="009B5A1C">
      <w:pPr>
        <w:pStyle w:val="HTMLPreformatted"/>
        <w:rPr>
          <w:sz w:val="14"/>
        </w:rPr>
      </w:pPr>
      <w:r w:rsidRPr="00516AEF">
        <w:rPr>
          <w:sz w:val="14"/>
        </w:rPr>
        <w:t>ld</w:t>
      </w:r>
    </w:p>
    <w:p w:rsidR="009B5A1C" w:rsidRPr="00516AEF" w:rsidRDefault="009B5A1C" w:rsidP="009B5A1C">
      <w:pPr>
        <w:pStyle w:val="HTMLPreformatted"/>
        <w:rPr>
          <w:sz w:val="14"/>
        </w:rPr>
      </w:pPr>
      <w:r w:rsidRPr="00516AEF">
        <w:rPr>
          <w:sz w:val="14"/>
        </w:rPr>
        <w:t>CopyEdit</w:t>
      </w:r>
    </w:p>
    <w:p w:rsidR="009B5A1C" w:rsidRPr="00516AEF" w:rsidRDefault="009B5A1C" w:rsidP="009B5A1C">
      <w:pPr>
        <w:pStyle w:val="HTMLPreformatted"/>
        <w:rPr>
          <w:rStyle w:val="HTMLCode"/>
          <w:rFonts w:eastAsiaTheme="majorEastAsia"/>
          <w:sz w:val="14"/>
        </w:rPr>
      </w:pPr>
      <w:r w:rsidRPr="00516AEF">
        <w:rPr>
          <w:rStyle w:val="HTMLCode"/>
          <w:rFonts w:eastAsiaTheme="majorEastAsia"/>
          <w:sz w:val="14"/>
        </w:rPr>
        <w:t>MEMORY</w:t>
      </w:r>
    </w:p>
    <w:p w:rsidR="009B5A1C" w:rsidRPr="00516AEF" w:rsidRDefault="009B5A1C" w:rsidP="009B5A1C">
      <w:pPr>
        <w:pStyle w:val="HTMLPreformatted"/>
        <w:rPr>
          <w:rStyle w:val="HTMLCode"/>
          <w:rFonts w:eastAsiaTheme="majorEastAsia"/>
          <w:sz w:val="14"/>
        </w:rPr>
      </w:pPr>
      <w:r w:rsidRPr="00516AEF">
        <w:rPr>
          <w:rStyle w:val="HTMLCode"/>
          <w:rFonts w:eastAsiaTheme="majorEastAsia"/>
          <w:sz w:val="14"/>
        </w:rPr>
        <w:t>{</w:t>
      </w:r>
    </w:p>
    <w:p w:rsidR="009B5A1C" w:rsidRPr="00516AEF" w:rsidRDefault="009B5A1C" w:rsidP="009B5A1C">
      <w:pPr>
        <w:pStyle w:val="HTMLPreformatted"/>
        <w:rPr>
          <w:rStyle w:val="HTMLCode"/>
          <w:rFonts w:eastAsiaTheme="majorEastAsia"/>
          <w:sz w:val="14"/>
        </w:rPr>
      </w:pPr>
      <w:r w:rsidRPr="00516AEF">
        <w:rPr>
          <w:rStyle w:val="HTMLCode"/>
          <w:rFonts w:eastAsiaTheme="majorEastAsia"/>
          <w:sz w:val="14"/>
        </w:rPr>
        <w:t xml:space="preserve">  FLASH (rx)  : ORIGIN = 0x08000000, LENGTH = 64K</w:t>
      </w:r>
    </w:p>
    <w:p w:rsidR="009B5A1C" w:rsidRPr="00516AEF" w:rsidRDefault="009B5A1C" w:rsidP="009B5A1C">
      <w:pPr>
        <w:pStyle w:val="HTMLPreformatted"/>
        <w:rPr>
          <w:rStyle w:val="HTMLCode"/>
          <w:rFonts w:eastAsiaTheme="majorEastAsia"/>
          <w:sz w:val="14"/>
        </w:rPr>
      </w:pPr>
      <w:r w:rsidRPr="00516AEF">
        <w:rPr>
          <w:rStyle w:val="HTMLCode"/>
          <w:rFonts w:eastAsiaTheme="majorEastAsia"/>
          <w:sz w:val="14"/>
        </w:rPr>
        <w:t xml:space="preserve">  RAM (xrw)   : ORIGIN = 0x20000000, LENGTH = 20K</w:t>
      </w:r>
    </w:p>
    <w:p w:rsidR="009B5A1C" w:rsidRPr="00516AEF" w:rsidRDefault="009B5A1C" w:rsidP="009B5A1C">
      <w:pPr>
        <w:pStyle w:val="HTMLPreformatted"/>
        <w:rPr>
          <w:rStyle w:val="HTMLCode"/>
          <w:rFonts w:eastAsiaTheme="majorEastAsia"/>
          <w:sz w:val="14"/>
        </w:rPr>
      </w:pPr>
      <w:r w:rsidRPr="00516AEF">
        <w:rPr>
          <w:rStyle w:val="HTMLCode"/>
          <w:rFonts w:eastAsiaTheme="majorEastAsia"/>
          <w:sz w:val="14"/>
        </w:rPr>
        <w:t>}</w:t>
      </w:r>
    </w:p>
    <w:p w:rsidR="009B5A1C" w:rsidRPr="00516AEF" w:rsidRDefault="009B5A1C" w:rsidP="009B5A1C">
      <w:pPr>
        <w:pStyle w:val="NormalWeb"/>
        <w:rPr>
          <w:sz w:val="18"/>
        </w:rPr>
      </w:pPr>
      <w:r w:rsidRPr="00516AEF">
        <w:rPr>
          <w:sz w:val="18"/>
        </w:rPr>
        <w:t xml:space="preserve">🧠 </w:t>
      </w:r>
      <w:r w:rsidRPr="00516AEF">
        <w:rPr>
          <w:rStyle w:val="Strong"/>
          <w:sz w:val="18"/>
        </w:rPr>
        <w:t>Explanation</w:t>
      </w:r>
      <w:r w:rsidRPr="00516AEF">
        <w:rPr>
          <w:sz w:val="18"/>
        </w:rPr>
        <w:t>:</w:t>
      </w:r>
    </w:p>
    <w:p w:rsidR="009B5A1C" w:rsidRPr="00516AEF" w:rsidRDefault="009B5A1C" w:rsidP="009B5A1C">
      <w:pPr>
        <w:pStyle w:val="NormalWeb"/>
        <w:numPr>
          <w:ilvl w:val="0"/>
          <w:numId w:val="63"/>
        </w:numPr>
        <w:rPr>
          <w:sz w:val="18"/>
        </w:rPr>
      </w:pPr>
      <w:r w:rsidRPr="00516AEF">
        <w:rPr>
          <w:sz w:val="18"/>
        </w:rPr>
        <w:t>FLASH: Program (code) yahan rakha jata hai.</w:t>
      </w:r>
    </w:p>
    <w:p w:rsidR="009B5A1C" w:rsidRPr="00516AEF" w:rsidRDefault="009B5A1C" w:rsidP="009B5A1C">
      <w:pPr>
        <w:pStyle w:val="NormalWeb"/>
        <w:numPr>
          <w:ilvl w:val="0"/>
          <w:numId w:val="63"/>
        </w:numPr>
        <w:rPr>
          <w:sz w:val="18"/>
        </w:rPr>
      </w:pPr>
      <w:r w:rsidRPr="00516AEF">
        <w:rPr>
          <w:sz w:val="18"/>
        </w:rPr>
        <w:t>RAM: Variables, stack, heap, etc. yahan rakhe jate hain.</w:t>
      </w:r>
    </w:p>
    <w:p w:rsidR="009B5A1C" w:rsidRPr="00516AEF" w:rsidRDefault="009B5A1C" w:rsidP="009B5A1C">
      <w:pPr>
        <w:pStyle w:val="NormalWeb"/>
        <w:numPr>
          <w:ilvl w:val="0"/>
          <w:numId w:val="63"/>
        </w:numPr>
        <w:rPr>
          <w:sz w:val="18"/>
        </w:rPr>
      </w:pPr>
      <w:r w:rsidRPr="00516AEF">
        <w:rPr>
          <w:sz w:val="18"/>
        </w:rPr>
        <w:t>ORIGIN = Start address.</w:t>
      </w:r>
    </w:p>
    <w:p w:rsidR="009B5A1C" w:rsidRPr="00516AEF" w:rsidRDefault="009B5A1C" w:rsidP="009B5A1C">
      <w:pPr>
        <w:pStyle w:val="NormalWeb"/>
        <w:numPr>
          <w:ilvl w:val="0"/>
          <w:numId w:val="63"/>
        </w:numPr>
        <w:rPr>
          <w:sz w:val="18"/>
        </w:rPr>
      </w:pPr>
      <w:r w:rsidRPr="00516AEF">
        <w:rPr>
          <w:sz w:val="18"/>
        </w:rPr>
        <w:t>LENGTH = Size of memory.</w:t>
      </w:r>
    </w:p>
    <w:p w:rsidR="00D76F12" w:rsidRPr="00943389" w:rsidRDefault="00D76F12" w:rsidP="00D76F12">
      <w:pPr>
        <w:pStyle w:val="Heading3"/>
        <w:rPr>
          <w:sz w:val="22"/>
        </w:rPr>
      </w:pPr>
      <w:r w:rsidRPr="00943389">
        <w:rPr>
          <w:rFonts w:ascii="Segoe UI Symbol" w:hAnsi="Segoe UI Symbol" w:cs="Segoe UI Symbol"/>
          <w:sz w:val="22"/>
        </w:rPr>
        <w:lastRenderedPageBreak/>
        <w:t>🔹</w:t>
      </w:r>
      <w:r w:rsidRPr="00943389">
        <w:rPr>
          <w:sz w:val="22"/>
        </w:rPr>
        <w:t xml:space="preserve"> </w:t>
      </w:r>
      <w:r w:rsidRPr="00943389">
        <w:rPr>
          <w:rStyle w:val="Strong"/>
          <w:b/>
          <w:bCs w:val="0"/>
          <w:sz w:val="22"/>
        </w:rPr>
        <w:t>Linker Script kya hota hai?</w:t>
      </w:r>
      <w:r w:rsidRPr="00943389">
        <w:rPr>
          <w:sz w:val="22"/>
        </w:rPr>
        <w:t xml:space="preserve"> (Simple English)</w:t>
      </w:r>
    </w:p>
    <w:p w:rsidR="00D76F12" w:rsidRPr="00943389" w:rsidRDefault="00D76F12" w:rsidP="00D76F12">
      <w:pPr>
        <w:pStyle w:val="NormalWeb"/>
        <w:rPr>
          <w:sz w:val="22"/>
        </w:rPr>
      </w:pPr>
      <w:r w:rsidRPr="00943389">
        <w:rPr>
          <w:rStyle w:val="Strong"/>
          <w:sz w:val="22"/>
        </w:rPr>
        <w:t>Linker Script</w:t>
      </w:r>
      <w:r w:rsidRPr="00943389">
        <w:rPr>
          <w:sz w:val="22"/>
        </w:rPr>
        <w:t xml:space="preserve"> ek text file hoti hai jo batati hai:</w:t>
      </w:r>
    </w:p>
    <w:p w:rsidR="00D76F12" w:rsidRPr="00943389" w:rsidRDefault="00D76F12" w:rsidP="00D76F12">
      <w:pPr>
        <w:pStyle w:val="NormalWeb"/>
        <w:rPr>
          <w:sz w:val="22"/>
        </w:rPr>
      </w:pPr>
      <w:r w:rsidRPr="00943389">
        <w:rPr>
          <w:rFonts w:ascii="Segoe UI Symbol" w:hAnsi="Segoe UI Symbol" w:cs="Segoe UI Symbol"/>
          <w:sz w:val="22"/>
        </w:rPr>
        <w:t>❝</w:t>
      </w:r>
      <w:r w:rsidRPr="00943389">
        <w:rPr>
          <w:sz w:val="22"/>
        </w:rPr>
        <w:t xml:space="preserve"> MCU ke memory (FLASH, RAM) me humara code, data, variables kaha store kiya jaye </w:t>
      </w:r>
      <w:r w:rsidRPr="00943389">
        <w:rPr>
          <w:rFonts w:ascii="Segoe UI Symbol" w:hAnsi="Segoe UI Symbol" w:cs="Segoe UI Symbol"/>
          <w:sz w:val="22"/>
        </w:rPr>
        <w:t>❞</w:t>
      </w:r>
    </w:p>
    <w:p w:rsidR="00D76F12" w:rsidRPr="00943389" w:rsidRDefault="00DB019E" w:rsidP="00D76F12">
      <w:pPr>
        <w:rPr>
          <w:sz w:val="22"/>
        </w:rPr>
      </w:pPr>
      <w:r>
        <w:rPr>
          <w:sz w:val="22"/>
        </w:rPr>
        <w:pict>
          <v:rect id="_x0000_i1076" style="width:0;height:1.5pt" o:hralign="center" o:hrstd="t" o:hr="t" fillcolor="#a0a0a0" stroked="f"/>
        </w:pict>
      </w:r>
    </w:p>
    <w:p w:rsidR="00D76F12" w:rsidRPr="00943389" w:rsidRDefault="00D76F12" w:rsidP="00D76F12">
      <w:pPr>
        <w:pStyle w:val="Heading3"/>
        <w:rPr>
          <w:sz w:val="22"/>
        </w:rPr>
      </w:pPr>
      <w:r w:rsidRPr="00943389">
        <w:rPr>
          <w:rFonts w:ascii="Segoe UI Symbol" w:hAnsi="Segoe UI Symbol" w:cs="Segoe UI Symbol"/>
          <w:sz w:val="22"/>
        </w:rPr>
        <w:t>🔸</w:t>
      </w:r>
      <w:r w:rsidRPr="00943389">
        <w:rPr>
          <w:sz w:val="22"/>
        </w:rPr>
        <w:t xml:space="preserve"> Use of Linker Script:</w:t>
      </w:r>
    </w:p>
    <w:p w:rsidR="00D76F12" w:rsidRPr="00943389" w:rsidRDefault="00D76F12" w:rsidP="00D76F12">
      <w:pPr>
        <w:pStyle w:val="NormalWeb"/>
        <w:numPr>
          <w:ilvl w:val="0"/>
          <w:numId w:val="64"/>
        </w:numPr>
        <w:rPr>
          <w:sz w:val="22"/>
        </w:rPr>
      </w:pPr>
      <w:r w:rsidRPr="00943389">
        <w:rPr>
          <w:sz w:val="22"/>
        </w:rPr>
        <w:t xml:space="preserve">MCU ke </w:t>
      </w:r>
      <w:r w:rsidRPr="00943389">
        <w:rPr>
          <w:rStyle w:val="Strong"/>
          <w:sz w:val="22"/>
        </w:rPr>
        <w:t>memory layout</w:t>
      </w:r>
      <w:r w:rsidRPr="00943389">
        <w:rPr>
          <w:sz w:val="22"/>
        </w:rPr>
        <w:t xml:space="preserve"> ko describe karta hai.</w:t>
      </w:r>
    </w:p>
    <w:p w:rsidR="00D76F12" w:rsidRPr="00943389" w:rsidRDefault="00D76F12" w:rsidP="00D76F12">
      <w:pPr>
        <w:pStyle w:val="NormalWeb"/>
        <w:numPr>
          <w:ilvl w:val="0"/>
          <w:numId w:val="64"/>
        </w:numPr>
        <w:rPr>
          <w:sz w:val="22"/>
        </w:rPr>
      </w:pPr>
      <w:r w:rsidRPr="00943389">
        <w:rPr>
          <w:sz w:val="22"/>
        </w:rPr>
        <w:t>Code (</w:t>
      </w:r>
      <w:r w:rsidRPr="00943389">
        <w:rPr>
          <w:rStyle w:val="HTMLCode"/>
          <w:rFonts w:eastAsiaTheme="majorEastAsia"/>
          <w:sz w:val="18"/>
        </w:rPr>
        <w:t>.text</w:t>
      </w:r>
      <w:r w:rsidRPr="00943389">
        <w:rPr>
          <w:sz w:val="22"/>
        </w:rPr>
        <w:t>), variables (</w:t>
      </w:r>
      <w:r w:rsidRPr="00943389">
        <w:rPr>
          <w:rStyle w:val="HTMLCode"/>
          <w:rFonts w:eastAsiaTheme="majorEastAsia"/>
          <w:sz w:val="18"/>
        </w:rPr>
        <w:t>.data</w:t>
      </w:r>
      <w:r w:rsidRPr="00943389">
        <w:rPr>
          <w:sz w:val="22"/>
        </w:rPr>
        <w:t xml:space="preserve">, </w:t>
      </w:r>
      <w:r w:rsidRPr="00943389">
        <w:rPr>
          <w:rStyle w:val="HTMLCode"/>
          <w:rFonts w:eastAsiaTheme="majorEastAsia"/>
          <w:sz w:val="18"/>
        </w:rPr>
        <w:t>.bss</w:t>
      </w:r>
      <w:r w:rsidRPr="00943389">
        <w:rPr>
          <w:sz w:val="22"/>
        </w:rPr>
        <w:t xml:space="preserve">), stack, heap – sabke </w:t>
      </w:r>
      <w:r w:rsidRPr="00943389">
        <w:rPr>
          <w:rStyle w:val="Strong"/>
          <w:sz w:val="22"/>
        </w:rPr>
        <w:t>locations</w:t>
      </w:r>
      <w:r w:rsidRPr="00943389">
        <w:rPr>
          <w:sz w:val="22"/>
        </w:rPr>
        <w:t xml:space="preserve"> set karta hai.</w:t>
      </w:r>
    </w:p>
    <w:p w:rsidR="00D76F12" w:rsidRPr="00943389" w:rsidRDefault="00D76F12" w:rsidP="00D76F12">
      <w:pPr>
        <w:pStyle w:val="NormalWeb"/>
        <w:numPr>
          <w:ilvl w:val="0"/>
          <w:numId w:val="64"/>
        </w:numPr>
        <w:rPr>
          <w:sz w:val="22"/>
        </w:rPr>
      </w:pPr>
      <w:r w:rsidRPr="00943389">
        <w:rPr>
          <w:sz w:val="22"/>
        </w:rPr>
        <w:t>Compiler aur linker ko help karta hai final binary banane me.</w:t>
      </w:r>
    </w:p>
    <w:p w:rsidR="00D76F12" w:rsidRPr="00943389" w:rsidRDefault="00DB019E" w:rsidP="00D76F12">
      <w:pPr>
        <w:rPr>
          <w:sz w:val="22"/>
        </w:rPr>
      </w:pPr>
      <w:r>
        <w:rPr>
          <w:sz w:val="22"/>
        </w:rPr>
        <w:pict>
          <v:rect id="_x0000_i1077" style="width:0;height:1.5pt" o:hralign="center" o:hrstd="t" o:hr="t" fillcolor="#a0a0a0" stroked="f"/>
        </w:pict>
      </w:r>
    </w:p>
    <w:p w:rsidR="00D76F12" w:rsidRPr="00943389" w:rsidRDefault="00D76F12" w:rsidP="00D76F12">
      <w:pPr>
        <w:pStyle w:val="Heading3"/>
        <w:rPr>
          <w:sz w:val="22"/>
        </w:rPr>
      </w:pPr>
      <w:r w:rsidRPr="00943389">
        <w:rPr>
          <w:rFonts w:ascii="Segoe UI Symbol" w:hAnsi="Segoe UI Symbol" w:cs="Segoe UI Symbol"/>
          <w:sz w:val="22"/>
        </w:rPr>
        <w:t>🔸</w:t>
      </w:r>
      <w:r w:rsidRPr="00943389">
        <w:rPr>
          <w:sz w:val="22"/>
        </w:rPr>
        <w:t xml:space="preserve"> Common file name:</w:t>
      </w:r>
    </w:p>
    <w:p w:rsidR="00D76F12" w:rsidRPr="00943389" w:rsidRDefault="00D76F12" w:rsidP="00D76F12">
      <w:pPr>
        <w:pStyle w:val="NormalWeb"/>
        <w:numPr>
          <w:ilvl w:val="0"/>
          <w:numId w:val="65"/>
        </w:numPr>
        <w:rPr>
          <w:sz w:val="22"/>
        </w:rPr>
      </w:pPr>
      <w:r w:rsidRPr="00943389">
        <w:rPr>
          <w:rStyle w:val="HTMLCode"/>
          <w:rFonts w:eastAsiaTheme="majorEastAsia"/>
          <w:sz w:val="18"/>
        </w:rPr>
        <w:t>.ld</w:t>
      </w:r>
      <w:r w:rsidRPr="00943389">
        <w:rPr>
          <w:sz w:val="22"/>
        </w:rPr>
        <w:t xml:space="preserve"> (Linker Description)</w:t>
      </w:r>
    </w:p>
    <w:p w:rsidR="00D76F12" w:rsidRPr="00943389" w:rsidRDefault="00D76F12" w:rsidP="00D76F12">
      <w:pPr>
        <w:pStyle w:val="NormalWeb"/>
        <w:numPr>
          <w:ilvl w:val="0"/>
          <w:numId w:val="65"/>
        </w:numPr>
        <w:rPr>
          <w:sz w:val="22"/>
        </w:rPr>
      </w:pPr>
      <w:r w:rsidRPr="00943389">
        <w:rPr>
          <w:sz w:val="22"/>
        </w:rPr>
        <w:t xml:space="preserve">Example: </w:t>
      </w:r>
      <w:r w:rsidRPr="00943389">
        <w:rPr>
          <w:rStyle w:val="HTMLCode"/>
          <w:rFonts w:eastAsiaTheme="majorEastAsia"/>
          <w:sz w:val="18"/>
        </w:rPr>
        <w:t>STM32G0B1CBTx_FLASH.ld</w:t>
      </w:r>
    </w:p>
    <w:p w:rsidR="00D76F12" w:rsidRPr="00943389" w:rsidRDefault="00DB019E" w:rsidP="00D76F12">
      <w:pPr>
        <w:rPr>
          <w:sz w:val="22"/>
        </w:rPr>
      </w:pPr>
      <w:r>
        <w:rPr>
          <w:sz w:val="22"/>
        </w:rPr>
        <w:pict>
          <v:rect id="_x0000_i1078" style="width:0;height:1.5pt" o:hralign="center" o:hrstd="t" o:hr="t" fillcolor="#a0a0a0" stroked="f"/>
        </w:pict>
      </w:r>
    </w:p>
    <w:p w:rsidR="00D76F12" w:rsidRPr="00943389" w:rsidRDefault="00D76F12" w:rsidP="00D76F12">
      <w:pPr>
        <w:pStyle w:val="Heading3"/>
        <w:rPr>
          <w:sz w:val="22"/>
        </w:rPr>
      </w:pPr>
      <w:r w:rsidRPr="00943389">
        <w:rPr>
          <w:rFonts w:ascii="Segoe UI Symbol" w:hAnsi="Segoe UI Symbol" w:cs="Segoe UI Symbol"/>
          <w:sz w:val="22"/>
        </w:rPr>
        <w:t>🔸</w:t>
      </w:r>
      <w:r w:rsidRPr="00943389">
        <w:rPr>
          <w:sz w:val="22"/>
        </w:rPr>
        <w:t xml:space="preserve"> Example:</w:t>
      </w:r>
    </w:p>
    <w:p w:rsidR="00D76F12" w:rsidRPr="00943389" w:rsidRDefault="00D76F12" w:rsidP="00D76F12">
      <w:pPr>
        <w:pStyle w:val="HTMLPreformatted"/>
        <w:rPr>
          <w:sz w:val="18"/>
        </w:rPr>
      </w:pPr>
      <w:r w:rsidRPr="00943389">
        <w:rPr>
          <w:sz w:val="18"/>
        </w:rPr>
        <w:t>ld</w:t>
      </w:r>
    </w:p>
    <w:p w:rsidR="00D76F12" w:rsidRPr="00943389" w:rsidRDefault="00D76F12" w:rsidP="00D76F12">
      <w:pPr>
        <w:pStyle w:val="HTMLPreformatted"/>
        <w:rPr>
          <w:sz w:val="18"/>
        </w:rPr>
      </w:pPr>
      <w:r w:rsidRPr="00943389">
        <w:rPr>
          <w:sz w:val="18"/>
        </w:rPr>
        <w:t>CopyEdit</w:t>
      </w:r>
    </w:p>
    <w:p w:rsidR="00D76F12" w:rsidRPr="00943389" w:rsidRDefault="00D76F12" w:rsidP="00D76F12">
      <w:pPr>
        <w:pStyle w:val="HTMLPreformatted"/>
        <w:rPr>
          <w:rStyle w:val="HTMLCode"/>
          <w:rFonts w:eastAsiaTheme="majorEastAsia"/>
          <w:sz w:val="18"/>
        </w:rPr>
      </w:pPr>
      <w:r w:rsidRPr="00943389">
        <w:rPr>
          <w:rStyle w:val="HTMLCode"/>
          <w:rFonts w:eastAsiaTheme="majorEastAsia"/>
          <w:sz w:val="18"/>
        </w:rPr>
        <w:t>MEMORY</w:t>
      </w:r>
    </w:p>
    <w:p w:rsidR="00D76F12" w:rsidRPr="00943389" w:rsidRDefault="00D76F12" w:rsidP="00D76F12">
      <w:pPr>
        <w:pStyle w:val="HTMLPreformatted"/>
        <w:rPr>
          <w:rStyle w:val="HTMLCode"/>
          <w:rFonts w:eastAsiaTheme="majorEastAsia"/>
          <w:sz w:val="18"/>
        </w:rPr>
      </w:pPr>
      <w:r w:rsidRPr="00943389">
        <w:rPr>
          <w:rStyle w:val="HTMLCode"/>
          <w:rFonts w:eastAsiaTheme="majorEastAsia"/>
          <w:sz w:val="18"/>
        </w:rPr>
        <w:t>{</w:t>
      </w:r>
    </w:p>
    <w:p w:rsidR="00D76F12" w:rsidRPr="00943389" w:rsidRDefault="00D76F12" w:rsidP="00D76F12">
      <w:pPr>
        <w:pStyle w:val="HTMLPreformatted"/>
        <w:rPr>
          <w:rStyle w:val="HTMLCode"/>
          <w:rFonts w:eastAsiaTheme="majorEastAsia"/>
          <w:sz w:val="18"/>
        </w:rPr>
      </w:pPr>
      <w:r w:rsidRPr="00943389">
        <w:rPr>
          <w:rStyle w:val="HTMLCode"/>
          <w:rFonts w:eastAsiaTheme="majorEastAsia"/>
          <w:sz w:val="18"/>
        </w:rPr>
        <w:t xml:space="preserve">  FLASH (rx) : ORIGIN = 0x08000000, LENGTH = 64K</w:t>
      </w:r>
    </w:p>
    <w:p w:rsidR="00D76F12" w:rsidRPr="00943389" w:rsidRDefault="00D76F12" w:rsidP="00D76F12">
      <w:pPr>
        <w:pStyle w:val="HTMLPreformatted"/>
        <w:rPr>
          <w:rStyle w:val="HTMLCode"/>
          <w:rFonts w:eastAsiaTheme="majorEastAsia"/>
          <w:sz w:val="18"/>
        </w:rPr>
      </w:pPr>
      <w:r w:rsidRPr="00943389">
        <w:rPr>
          <w:rStyle w:val="HTMLCode"/>
          <w:rFonts w:eastAsiaTheme="majorEastAsia"/>
          <w:sz w:val="18"/>
        </w:rPr>
        <w:t xml:space="preserve">  RAM   (xrw): ORIGIN = 0x20000000, LENGTH = 20K</w:t>
      </w:r>
    </w:p>
    <w:p w:rsidR="00D76F12" w:rsidRPr="00943389" w:rsidRDefault="00D76F12" w:rsidP="00D76F12">
      <w:pPr>
        <w:pStyle w:val="HTMLPreformatted"/>
        <w:rPr>
          <w:rStyle w:val="HTMLCode"/>
          <w:rFonts w:eastAsiaTheme="majorEastAsia"/>
          <w:sz w:val="18"/>
        </w:rPr>
      </w:pPr>
      <w:r w:rsidRPr="00943389">
        <w:rPr>
          <w:rStyle w:val="HTMLCode"/>
          <w:rFonts w:eastAsiaTheme="majorEastAsia"/>
          <w:sz w:val="18"/>
        </w:rPr>
        <w:t>}</w:t>
      </w:r>
    </w:p>
    <w:p w:rsidR="00D76F12" w:rsidRPr="00943389" w:rsidRDefault="00D76F12" w:rsidP="00D76F12">
      <w:pPr>
        <w:pStyle w:val="NormalWeb"/>
        <w:rPr>
          <w:sz w:val="22"/>
        </w:rPr>
      </w:pPr>
      <w:r w:rsidRPr="00943389">
        <w:rPr>
          <w:sz w:val="22"/>
        </w:rPr>
        <w:t xml:space="preserve">🧠 </w:t>
      </w:r>
      <w:r w:rsidRPr="00943389">
        <w:rPr>
          <w:rStyle w:val="Strong"/>
          <w:sz w:val="22"/>
        </w:rPr>
        <w:t>Meaning</w:t>
      </w:r>
      <w:r w:rsidRPr="00943389">
        <w:rPr>
          <w:sz w:val="22"/>
        </w:rPr>
        <w:t>:</w:t>
      </w:r>
    </w:p>
    <w:p w:rsidR="00D76F12" w:rsidRPr="00943389" w:rsidRDefault="00D76F12" w:rsidP="00D76F12">
      <w:pPr>
        <w:pStyle w:val="NormalWeb"/>
        <w:numPr>
          <w:ilvl w:val="0"/>
          <w:numId w:val="66"/>
        </w:numPr>
        <w:rPr>
          <w:sz w:val="22"/>
        </w:rPr>
      </w:pPr>
      <w:r w:rsidRPr="00943389">
        <w:rPr>
          <w:rStyle w:val="Strong"/>
          <w:sz w:val="22"/>
        </w:rPr>
        <w:t>FLASH</w:t>
      </w:r>
      <w:r w:rsidRPr="00943389">
        <w:rPr>
          <w:sz w:val="22"/>
        </w:rPr>
        <w:t xml:space="preserve">: Code store hoga </w:t>
      </w:r>
      <w:r w:rsidRPr="00943389">
        <w:rPr>
          <w:rStyle w:val="HTMLCode"/>
          <w:rFonts w:eastAsiaTheme="majorEastAsia"/>
          <w:sz w:val="18"/>
        </w:rPr>
        <w:t>0x08000000</w:t>
      </w:r>
      <w:r w:rsidRPr="00943389">
        <w:rPr>
          <w:sz w:val="22"/>
        </w:rPr>
        <w:t xml:space="preserve"> se start hoke 64KB tak.</w:t>
      </w:r>
    </w:p>
    <w:p w:rsidR="00D76F12" w:rsidRPr="00943389" w:rsidRDefault="00D76F12" w:rsidP="00D76F12">
      <w:pPr>
        <w:pStyle w:val="NormalWeb"/>
        <w:numPr>
          <w:ilvl w:val="0"/>
          <w:numId w:val="66"/>
        </w:numPr>
        <w:rPr>
          <w:sz w:val="22"/>
        </w:rPr>
      </w:pPr>
      <w:r w:rsidRPr="00943389">
        <w:rPr>
          <w:rStyle w:val="Strong"/>
          <w:sz w:val="22"/>
        </w:rPr>
        <w:t>RAM</w:t>
      </w:r>
      <w:r w:rsidRPr="00943389">
        <w:rPr>
          <w:sz w:val="22"/>
        </w:rPr>
        <w:t xml:space="preserve">: Variables, stack, etc. start hoga </w:t>
      </w:r>
      <w:r w:rsidRPr="00943389">
        <w:rPr>
          <w:rStyle w:val="HTMLCode"/>
          <w:rFonts w:eastAsiaTheme="majorEastAsia"/>
          <w:sz w:val="18"/>
        </w:rPr>
        <w:t>0x20000000</w:t>
      </w:r>
      <w:r w:rsidRPr="00943389">
        <w:rPr>
          <w:sz w:val="22"/>
        </w:rPr>
        <w:t xml:space="preserve"> se aur 20KB long hoga.</w:t>
      </w:r>
    </w:p>
    <w:p w:rsidR="00D76F12" w:rsidRPr="00943389" w:rsidRDefault="00DB019E" w:rsidP="00D76F12">
      <w:pPr>
        <w:rPr>
          <w:sz w:val="22"/>
        </w:rPr>
      </w:pPr>
      <w:r>
        <w:rPr>
          <w:sz w:val="22"/>
        </w:rPr>
        <w:pict>
          <v:rect id="_x0000_i1079" style="width:0;height:1.5pt" o:hralign="center" o:hrstd="t" o:hr="t" fillcolor="#a0a0a0" stroked="f"/>
        </w:pict>
      </w:r>
    </w:p>
    <w:p w:rsidR="00D76F12" w:rsidRPr="00943389" w:rsidRDefault="00D76F12" w:rsidP="00D76F12">
      <w:pPr>
        <w:pStyle w:val="Heading3"/>
        <w:rPr>
          <w:sz w:val="22"/>
        </w:rPr>
      </w:pPr>
      <w:r w:rsidRPr="00943389">
        <w:rPr>
          <w:rFonts w:ascii="Segoe UI Symbol" w:hAnsi="Segoe UI Symbol" w:cs="Segoe UI Symbol"/>
          <w:sz w:val="22"/>
        </w:rPr>
        <w:t>🔸</w:t>
      </w:r>
      <w:r w:rsidRPr="00943389">
        <w:rPr>
          <w:sz w:val="22"/>
        </w:rPr>
        <w:t xml:space="preserve"> Without Linker Script?</w:t>
      </w:r>
    </w:p>
    <w:p w:rsidR="00D76F12" w:rsidRPr="00943389" w:rsidRDefault="00D76F12" w:rsidP="00D76F12">
      <w:pPr>
        <w:pStyle w:val="NormalWeb"/>
        <w:numPr>
          <w:ilvl w:val="0"/>
          <w:numId w:val="67"/>
        </w:numPr>
        <w:rPr>
          <w:sz w:val="22"/>
        </w:rPr>
      </w:pPr>
      <w:r w:rsidRPr="00943389">
        <w:rPr>
          <w:sz w:val="22"/>
        </w:rPr>
        <w:t>Program galat jagah jaa sakta hai.</w:t>
      </w:r>
    </w:p>
    <w:p w:rsidR="00D76F12" w:rsidRPr="00943389" w:rsidRDefault="00D76F12" w:rsidP="00D76F12">
      <w:pPr>
        <w:pStyle w:val="NormalWeb"/>
        <w:numPr>
          <w:ilvl w:val="0"/>
          <w:numId w:val="67"/>
        </w:numPr>
        <w:rPr>
          <w:sz w:val="22"/>
        </w:rPr>
      </w:pPr>
      <w:r w:rsidRPr="00943389">
        <w:rPr>
          <w:sz w:val="22"/>
        </w:rPr>
        <w:t>MCU crash ya unpredictable behavior dikhayega.</w:t>
      </w:r>
    </w:p>
    <w:p w:rsidR="009B5A1C" w:rsidRDefault="009B5A1C" w:rsidP="009B5A1C">
      <w:pPr>
        <w:pStyle w:val="NormalWeb"/>
        <w:rPr>
          <w:sz w:val="22"/>
        </w:rPr>
      </w:pPr>
    </w:p>
    <w:p w:rsidR="004C3DB2" w:rsidRDefault="004C3DB2" w:rsidP="009B5A1C">
      <w:pPr>
        <w:pStyle w:val="NormalWeb"/>
        <w:rPr>
          <w:sz w:val="22"/>
        </w:rPr>
      </w:pPr>
    </w:p>
    <w:p w:rsidR="004C3DB2" w:rsidRDefault="004C3DB2" w:rsidP="009B5A1C">
      <w:pPr>
        <w:pStyle w:val="NormalWeb"/>
        <w:rPr>
          <w:sz w:val="22"/>
        </w:rPr>
      </w:pPr>
    </w:p>
    <w:p w:rsidR="004C3DB2" w:rsidRDefault="004C3DB2" w:rsidP="009B5A1C">
      <w:pPr>
        <w:pStyle w:val="NormalWeb"/>
        <w:rPr>
          <w:sz w:val="22"/>
        </w:rPr>
      </w:pPr>
    </w:p>
    <w:p w:rsidR="004C3DB2" w:rsidRPr="0038755E" w:rsidRDefault="00DB019E" w:rsidP="004C3DB2">
      <w:pPr>
        <w:rPr>
          <w:sz w:val="22"/>
        </w:rPr>
      </w:pPr>
      <w:r>
        <w:rPr>
          <w:sz w:val="22"/>
        </w:rPr>
        <w:lastRenderedPageBreak/>
        <w:pict>
          <v:rect id="_x0000_i1080" style="width:0;height:1.5pt" o:hralign="center" o:hrstd="t" o:hr="t" fillcolor="#a0a0a0" stroked="f"/>
        </w:pict>
      </w:r>
    </w:p>
    <w:p w:rsidR="004C3DB2" w:rsidRPr="0038755E" w:rsidRDefault="004C3DB2" w:rsidP="004C3DB2">
      <w:pPr>
        <w:pStyle w:val="Heading3"/>
        <w:rPr>
          <w:sz w:val="22"/>
        </w:rPr>
      </w:pPr>
      <w:r w:rsidRPr="0038755E">
        <w:rPr>
          <w:rFonts w:ascii="Times New Roman" w:hAnsi="Times New Roman" w:cs="Times New Roman"/>
          <w:sz w:val="22"/>
        </w:rPr>
        <w:t>9.🧠</w:t>
      </w:r>
      <w:r w:rsidRPr="0038755E">
        <w:rPr>
          <w:sz w:val="22"/>
        </w:rPr>
        <w:t xml:space="preserve"> </w:t>
      </w:r>
      <w:r w:rsidRPr="0038755E">
        <w:rPr>
          <w:rStyle w:val="Strong"/>
          <w:b/>
          <w:bCs w:val="0"/>
          <w:sz w:val="22"/>
        </w:rPr>
        <w:t>Typical Interview Questions</w:t>
      </w:r>
      <w:r w:rsidRPr="0038755E">
        <w:rPr>
          <w:sz w:val="22"/>
        </w:rPr>
        <w:t xml:space="preserve"> (Examples):</w:t>
      </w:r>
    </w:p>
    <w:p w:rsidR="004C3DB2" w:rsidRPr="0038755E" w:rsidRDefault="004C3DB2" w:rsidP="004C3DB2">
      <w:pPr>
        <w:pStyle w:val="NormalWeb"/>
        <w:numPr>
          <w:ilvl w:val="0"/>
          <w:numId w:val="68"/>
        </w:numPr>
        <w:rPr>
          <w:sz w:val="22"/>
        </w:rPr>
      </w:pPr>
      <w:r w:rsidRPr="0038755E">
        <w:rPr>
          <w:sz w:val="22"/>
        </w:rPr>
        <w:t>Cortex-M0+ kitne-bit ka core hai? Uska instruction set kya hai?</w:t>
      </w:r>
    </w:p>
    <w:p w:rsidR="004C3DB2" w:rsidRPr="0038755E" w:rsidRDefault="004C3DB2" w:rsidP="004C3DB2">
      <w:pPr>
        <w:pStyle w:val="NormalWeb"/>
        <w:numPr>
          <w:ilvl w:val="0"/>
          <w:numId w:val="68"/>
        </w:numPr>
        <w:rPr>
          <w:sz w:val="22"/>
        </w:rPr>
      </w:pPr>
      <w:r w:rsidRPr="0038755E">
        <w:rPr>
          <w:sz w:val="22"/>
        </w:rPr>
        <w:t>Cortex-M0+ mein interrupt handling kaise hoti hai? Stack frame mein kya store hota hai?</w:t>
      </w:r>
    </w:p>
    <w:p w:rsidR="004C3DB2" w:rsidRPr="0038755E" w:rsidRDefault="004C3DB2" w:rsidP="004C3DB2">
      <w:pPr>
        <w:pStyle w:val="NormalWeb"/>
        <w:numPr>
          <w:ilvl w:val="0"/>
          <w:numId w:val="68"/>
        </w:numPr>
        <w:rPr>
          <w:sz w:val="22"/>
        </w:rPr>
      </w:pPr>
      <w:r w:rsidRPr="0038755E">
        <w:rPr>
          <w:sz w:val="22"/>
        </w:rPr>
        <w:t>NVIC ka kya kaam hota hai? Tumne uska use kaise kiya?</w:t>
      </w:r>
    </w:p>
    <w:p w:rsidR="004C3DB2" w:rsidRPr="0038755E" w:rsidRDefault="004C3DB2" w:rsidP="004C3DB2">
      <w:pPr>
        <w:pStyle w:val="NormalWeb"/>
        <w:numPr>
          <w:ilvl w:val="0"/>
          <w:numId w:val="68"/>
        </w:numPr>
        <w:rPr>
          <w:sz w:val="22"/>
        </w:rPr>
      </w:pPr>
      <w:r w:rsidRPr="0038755E">
        <w:rPr>
          <w:sz w:val="22"/>
        </w:rPr>
        <w:t>Thumb instruction set kya hota hai? Kya ye 32-bit instruction support karta hai?</w:t>
      </w:r>
    </w:p>
    <w:p w:rsidR="00DD1941" w:rsidRPr="0038755E" w:rsidRDefault="004C3DB2" w:rsidP="00DD1941">
      <w:pPr>
        <w:pStyle w:val="NormalWeb"/>
        <w:numPr>
          <w:ilvl w:val="0"/>
          <w:numId w:val="68"/>
        </w:numPr>
        <w:rPr>
          <w:sz w:val="22"/>
        </w:rPr>
      </w:pPr>
      <w:r w:rsidRPr="0038755E">
        <w:rPr>
          <w:sz w:val="22"/>
        </w:rPr>
        <w:t>Cortex-M3 aur M0+ mein kya farak hai?</w:t>
      </w:r>
    </w:p>
    <w:p w:rsidR="00DD1941" w:rsidRPr="0038755E" w:rsidRDefault="00DD1941" w:rsidP="00DD1941">
      <w:pPr>
        <w:pStyle w:val="Heading3"/>
        <w:rPr>
          <w:sz w:val="22"/>
        </w:rPr>
      </w:pPr>
      <w:r w:rsidRPr="0038755E">
        <w:rPr>
          <w:rFonts w:ascii="Segoe UI Symbol" w:hAnsi="Segoe UI Symbol" w:cs="Segoe UI Symbol"/>
          <w:sz w:val="22"/>
        </w:rPr>
        <w:t>✅</w:t>
      </w:r>
      <w:r w:rsidRPr="0038755E">
        <w:rPr>
          <w:sz w:val="22"/>
        </w:rPr>
        <w:t xml:space="preserve"> 1. </w:t>
      </w:r>
      <w:r w:rsidRPr="0038755E">
        <w:rPr>
          <w:rStyle w:val="Strong"/>
          <w:b/>
          <w:bCs w:val="0"/>
          <w:sz w:val="22"/>
        </w:rPr>
        <w:t>Cortex-M0+ kitne-bit ka core hai? Uska instruction set kya hai?</w:t>
      </w:r>
    </w:p>
    <w:p w:rsidR="00DD1941" w:rsidRPr="0038755E" w:rsidRDefault="00DD1941" w:rsidP="00DD1941">
      <w:pPr>
        <w:pStyle w:val="NormalWeb"/>
        <w:numPr>
          <w:ilvl w:val="0"/>
          <w:numId w:val="69"/>
        </w:numPr>
        <w:rPr>
          <w:sz w:val="22"/>
        </w:rPr>
      </w:pPr>
      <w:r w:rsidRPr="0038755E">
        <w:rPr>
          <w:sz w:val="22"/>
        </w:rPr>
        <w:t xml:space="preserve">Cortex-M0+ is a </w:t>
      </w:r>
      <w:r w:rsidRPr="0038755E">
        <w:rPr>
          <w:rStyle w:val="Strong"/>
          <w:sz w:val="22"/>
        </w:rPr>
        <w:t>32-bit core</w:t>
      </w:r>
      <w:r w:rsidRPr="0038755E">
        <w:rPr>
          <w:sz w:val="22"/>
        </w:rPr>
        <w:t>.</w:t>
      </w:r>
    </w:p>
    <w:p w:rsidR="00DD1941" w:rsidRPr="0038755E" w:rsidRDefault="00DD1941" w:rsidP="00DD1941">
      <w:pPr>
        <w:pStyle w:val="NormalWeb"/>
        <w:numPr>
          <w:ilvl w:val="0"/>
          <w:numId w:val="69"/>
        </w:numPr>
        <w:rPr>
          <w:sz w:val="22"/>
        </w:rPr>
      </w:pPr>
      <w:r w:rsidRPr="0038755E">
        <w:rPr>
          <w:sz w:val="22"/>
        </w:rPr>
        <w:t xml:space="preserve">It uses </w:t>
      </w:r>
      <w:r w:rsidRPr="0038755E">
        <w:rPr>
          <w:rStyle w:val="Strong"/>
          <w:sz w:val="22"/>
        </w:rPr>
        <w:t>ARMv6-M architecture</w:t>
      </w:r>
      <w:r w:rsidRPr="0038755E">
        <w:rPr>
          <w:sz w:val="22"/>
        </w:rPr>
        <w:t>.</w:t>
      </w:r>
    </w:p>
    <w:p w:rsidR="00DD1941" w:rsidRPr="0038755E" w:rsidRDefault="00DD1941" w:rsidP="00DD1941">
      <w:pPr>
        <w:pStyle w:val="NormalWeb"/>
        <w:numPr>
          <w:ilvl w:val="0"/>
          <w:numId w:val="69"/>
        </w:numPr>
        <w:rPr>
          <w:sz w:val="22"/>
        </w:rPr>
      </w:pPr>
      <w:r w:rsidRPr="0038755E">
        <w:rPr>
          <w:sz w:val="22"/>
        </w:rPr>
        <w:t xml:space="preserve">It supports </w:t>
      </w:r>
      <w:r w:rsidRPr="0038755E">
        <w:rPr>
          <w:rStyle w:val="Strong"/>
          <w:sz w:val="22"/>
        </w:rPr>
        <w:t>Thumb (16-bit)</w:t>
      </w:r>
      <w:r w:rsidRPr="0038755E">
        <w:rPr>
          <w:sz w:val="22"/>
        </w:rPr>
        <w:t xml:space="preserve"> instruction set.</w:t>
      </w:r>
    </w:p>
    <w:p w:rsidR="00DD1941" w:rsidRPr="0038755E" w:rsidRDefault="00DD1941" w:rsidP="00DD1941">
      <w:pPr>
        <w:pStyle w:val="NormalWeb"/>
        <w:numPr>
          <w:ilvl w:val="0"/>
          <w:numId w:val="69"/>
        </w:numPr>
        <w:rPr>
          <w:sz w:val="22"/>
        </w:rPr>
      </w:pPr>
      <w:r w:rsidRPr="0038755E">
        <w:rPr>
          <w:sz w:val="22"/>
        </w:rPr>
        <w:t xml:space="preserve">Some instructions are </w:t>
      </w:r>
      <w:r w:rsidRPr="0038755E">
        <w:rPr>
          <w:rStyle w:val="Strong"/>
          <w:sz w:val="22"/>
        </w:rPr>
        <w:t>32-bit Thumb-2</w:t>
      </w:r>
      <w:r w:rsidRPr="0038755E">
        <w:rPr>
          <w:sz w:val="22"/>
        </w:rPr>
        <w:t xml:space="preserve">, but M0+ supports only a </w:t>
      </w:r>
      <w:r w:rsidRPr="0038755E">
        <w:rPr>
          <w:rStyle w:val="Strong"/>
          <w:sz w:val="22"/>
        </w:rPr>
        <w:t>subset</w:t>
      </w:r>
      <w:r w:rsidRPr="0038755E">
        <w:rPr>
          <w:sz w:val="22"/>
        </w:rPr>
        <w:t xml:space="preserve"> (not full Thumb-2).</w:t>
      </w:r>
    </w:p>
    <w:p w:rsidR="00DD1941" w:rsidRPr="0038755E" w:rsidRDefault="00DB019E" w:rsidP="00DD1941">
      <w:pPr>
        <w:rPr>
          <w:sz w:val="22"/>
        </w:rPr>
      </w:pPr>
      <w:r>
        <w:rPr>
          <w:sz w:val="22"/>
        </w:rPr>
        <w:pict>
          <v:rect id="_x0000_i1081" style="width:0;height:1.5pt" o:hralign="center" o:hrstd="t" o:hr="t" fillcolor="#a0a0a0" stroked="f"/>
        </w:pict>
      </w:r>
    </w:p>
    <w:p w:rsidR="00DD1941" w:rsidRPr="0038755E" w:rsidRDefault="00DD1941" w:rsidP="00DD1941">
      <w:pPr>
        <w:pStyle w:val="Heading3"/>
        <w:rPr>
          <w:sz w:val="22"/>
        </w:rPr>
      </w:pPr>
      <w:r w:rsidRPr="0038755E">
        <w:rPr>
          <w:rFonts w:ascii="Segoe UI Symbol" w:hAnsi="Segoe UI Symbol" w:cs="Segoe UI Symbol"/>
          <w:sz w:val="22"/>
        </w:rPr>
        <w:t>✅</w:t>
      </w:r>
      <w:r w:rsidRPr="0038755E">
        <w:rPr>
          <w:sz w:val="22"/>
        </w:rPr>
        <w:t xml:space="preserve"> 2. </w:t>
      </w:r>
      <w:r w:rsidRPr="0038755E">
        <w:rPr>
          <w:rStyle w:val="Strong"/>
          <w:b/>
          <w:bCs w:val="0"/>
          <w:sz w:val="22"/>
        </w:rPr>
        <w:t>Cortex-M0+ mein interrupt handling kaise hoti hai? Stack frame mein kya store hota hai?</w:t>
      </w:r>
    </w:p>
    <w:p w:rsidR="00DD1941" w:rsidRPr="0038755E" w:rsidRDefault="00DD1941" w:rsidP="00DD1941">
      <w:pPr>
        <w:pStyle w:val="NormalWeb"/>
        <w:numPr>
          <w:ilvl w:val="0"/>
          <w:numId w:val="70"/>
        </w:numPr>
        <w:rPr>
          <w:sz w:val="22"/>
        </w:rPr>
      </w:pPr>
      <w:r w:rsidRPr="0038755E">
        <w:rPr>
          <w:sz w:val="22"/>
        </w:rPr>
        <w:t xml:space="preserve">Jab interrupt aata hai, MCU </w:t>
      </w:r>
      <w:r w:rsidRPr="0038755E">
        <w:rPr>
          <w:rStyle w:val="Strong"/>
          <w:sz w:val="22"/>
        </w:rPr>
        <w:t>automatically push karta hai</w:t>
      </w:r>
      <w:r w:rsidRPr="0038755E">
        <w:rPr>
          <w:sz w:val="22"/>
        </w:rPr>
        <w:t xml:space="preserve"> kuch registers stack me:</w:t>
      </w:r>
    </w:p>
    <w:p w:rsidR="00DD1941" w:rsidRPr="0038755E" w:rsidRDefault="00DD1941" w:rsidP="00DD1941">
      <w:pPr>
        <w:pStyle w:val="NormalWeb"/>
        <w:numPr>
          <w:ilvl w:val="1"/>
          <w:numId w:val="70"/>
        </w:numPr>
        <w:rPr>
          <w:sz w:val="22"/>
        </w:rPr>
      </w:pPr>
      <w:r w:rsidRPr="0038755E">
        <w:rPr>
          <w:sz w:val="22"/>
        </w:rPr>
        <w:t>R0, R1, R2, R3</w:t>
      </w:r>
    </w:p>
    <w:p w:rsidR="00DD1941" w:rsidRPr="0038755E" w:rsidRDefault="00DD1941" w:rsidP="00DD1941">
      <w:pPr>
        <w:pStyle w:val="NormalWeb"/>
        <w:numPr>
          <w:ilvl w:val="1"/>
          <w:numId w:val="70"/>
        </w:numPr>
        <w:rPr>
          <w:sz w:val="22"/>
        </w:rPr>
      </w:pPr>
      <w:r w:rsidRPr="0038755E">
        <w:rPr>
          <w:sz w:val="22"/>
        </w:rPr>
        <w:t>R12</w:t>
      </w:r>
    </w:p>
    <w:p w:rsidR="00DD1941" w:rsidRPr="0038755E" w:rsidRDefault="00DD1941" w:rsidP="00DD1941">
      <w:pPr>
        <w:pStyle w:val="NormalWeb"/>
        <w:numPr>
          <w:ilvl w:val="1"/>
          <w:numId w:val="70"/>
        </w:numPr>
        <w:rPr>
          <w:sz w:val="22"/>
        </w:rPr>
      </w:pPr>
      <w:r w:rsidRPr="0038755E">
        <w:rPr>
          <w:sz w:val="22"/>
        </w:rPr>
        <w:t>LR (Link Register)</w:t>
      </w:r>
    </w:p>
    <w:p w:rsidR="00DD1941" w:rsidRPr="0038755E" w:rsidRDefault="00DD1941" w:rsidP="00DD1941">
      <w:pPr>
        <w:pStyle w:val="NormalWeb"/>
        <w:numPr>
          <w:ilvl w:val="1"/>
          <w:numId w:val="70"/>
        </w:numPr>
        <w:rPr>
          <w:sz w:val="22"/>
        </w:rPr>
      </w:pPr>
      <w:r w:rsidRPr="0038755E">
        <w:rPr>
          <w:sz w:val="22"/>
        </w:rPr>
        <w:t>PC (Program Counter)</w:t>
      </w:r>
    </w:p>
    <w:p w:rsidR="00DD1941" w:rsidRPr="0038755E" w:rsidRDefault="00DD1941" w:rsidP="00DD1941">
      <w:pPr>
        <w:pStyle w:val="NormalWeb"/>
        <w:numPr>
          <w:ilvl w:val="1"/>
          <w:numId w:val="70"/>
        </w:numPr>
        <w:rPr>
          <w:sz w:val="22"/>
        </w:rPr>
      </w:pPr>
      <w:r w:rsidRPr="0038755E">
        <w:rPr>
          <w:sz w:val="22"/>
        </w:rPr>
        <w:t>xPSR (Status Register)</w:t>
      </w:r>
    </w:p>
    <w:p w:rsidR="00DD1941" w:rsidRPr="0038755E" w:rsidRDefault="00DD1941" w:rsidP="00DD1941">
      <w:pPr>
        <w:pStyle w:val="NormalWeb"/>
        <w:numPr>
          <w:ilvl w:val="0"/>
          <w:numId w:val="70"/>
        </w:numPr>
        <w:rPr>
          <w:sz w:val="22"/>
        </w:rPr>
      </w:pPr>
      <w:r w:rsidRPr="0038755E">
        <w:rPr>
          <w:sz w:val="22"/>
        </w:rPr>
        <w:t>Fir ISR (Interrupt Service Routine) run hota hai.</w:t>
      </w:r>
    </w:p>
    <w:p w:rsidR="00DD1941" w:rsidRPr="0038755E" w:rsidRDefault="00DD1941" w:rsidP="00DD1941">
      <w:pPr>
        <w:pStyle w:val="NormalWeb"/>
        <w:numPr>
          <w:ilvl w:val="0"/>
          <w:numId w:val="70"/>
        </w:numPr>
        <w:rPr>
          <w:sz w:val="22"/>
        </w:rPr>
      </w:pPr>
      <w:r w:rsidRPr="0038755E">
        <w:rPr>
          <w:sz w:val="22"/>
        </w:rPr>
        <w:t xml:space="preserve">Jab ISR khatam hota hai, ye sab wapas </w:t>
      </w:r>
      <w:r w:rsidRPr="0038755E">
        <w:rPr>
          <w:rStyle w:val="Strong"/>
          <w:sz w:val="22"/>
        </w:rPr>
        <w:t>pop</w:t>
      </w:r>
      <w:r w:rsidRPr="0038755E">
        <w:rPr>
          <w:sz w:val="22"/>
        </w:rPr>
        <w:t xml:space="preserve"> ho jata hai.</w:t>
      </w:r>
    </w:p>
    <w:p w:rsidR="00DD1941" w:rsidRPr="0038755E" w:rsidRDefault="00DB019E" w:rsidP="00DD1941">
      <w:pPr>
        <w:rPr>
          <w:sz w:val="22"/>
        </w:rPr>
      </w:pPr>
      <w:r>
        <w:rPr>
          <w:sz w:val="22"/>
        </w:rPr>
        <w:pict>
          <v:rect id="_x0000_i1082" style="width:0;height:1.5pt" o:hralign="center" o:hrstd="t" o:hr="t" fillcolor="#a0a0a0" stroked="f"/>
        </w:pict>
      </w:r>
    </w:p>
    <w:p w:rsidR="00DD1941" w:rsidRPr="0038755E" w:rsidRDefault="00DD1941" w:rsidP="00DD1941">
      <w:pPr>
        <w:pStyle w:val="Heading3"/>
        <w:rPr>
          <w:sz w:val="22"/>
        </w:rPr>
      </w:pPr>
      <w:r w:rsidRPr="0038755E">
        <w:rPr>
          <w:rFonts w:ascii="Segoe UI Symbol" w:hAnsi="Segoe UI Symbol" w:cs="Segoe UI Symbol"/>
          <w:sz w:val="22"/>
        </w:rPr>
        <w:t>✅</w:t>
      </w:r>
      <w:r w:rsidRPr="0038755E">
        <w:rPr>
          <w:sz w:val="22"/>
        </w:rPr>
        <w:t xml:space="preserve"> 3. </w:t>
      </w:r>
      <w:r w:rsidRPr="0038755E">
        <w:rPr>
          <w:rStyle w:val="Strong"/>
          <w:b/>
          <w:bCs w:val="0"/>
          <w:sz w:val="22"/>
        </w:rPr>
        <w:t>NVIC ka kya kaam hota hai? Tumne uska use kaise kiya?</w:t>
      </w:r>
    </w:p>
    <w:p w:rsidR="00DD1941" w:rsidRPr="0038755E" w:rsidRDefault="00DD1941" w:rsidP="00DD1941">
      <w:pPr>
        <w:pStyle w:val="NormalWeb"/>
        <w:numPr>
          <w:ilvl w:val="0"/>
          <w:numId w:val="71"/>
        </w:numPr>
        <w:rPr>
          <w:sz w:val="22"/>
        </w:rPr>
      </w:pPr>
      <w:r w:rsidRPr="0038755E">
        <w:rPr>
          <w:rStyle w:val="Strong"/>
          <w:sz w:val="22"/>
        </w:rPr>
        <w:t>NVIC</w:t>
      </w:r>
      <w:r w:rsidRPr="0038755E">
        <w:rPr>
          <w:sz w:val="22"/>
        </w:rPr>
        <w:t xml:space="preserve"> means Nested Vectored Interrupt Controller.</w:t>
      </w:r>
    </w:p>
    <w:p w:rsidR="00DD1941" w:rsidRPr="0038755E" w:rsidRDefault="00DD1941" w:rsidP="00DD1941">
      <w:pPr>
        <w:pStyle w:val="NormalWeb"/>
        <w:numPr>
          <w:ilvl w:val="0"/>
          <w:numId w:val="71"/>
        </w:numPr>
        <w:rPr>
          <w:sz w:val="22"/>
        </w:rPr>
      </w:pPr>
      <w:r w:rsidRPr="0038755E">
        <w:rPr>
          <w:sz w:val="22"/>
        </w:rPr>
        <w:t xml:space="preserve">Ye interrupts ko </w:t>
      </w:r>
      <w:r w:rsidRPr="0038755E">
        <w:rPr>
          <w:rStyle w:val="Strong"/>
          <w:sz w:val="22"/>
        </w:rPr>
        <w:t>enable, disable</w:t>
      </w:r>
      <w:r w:rsidRPr="0038755E">
        <w:rPr>
          <w:sz w:val="22"/>
        </w:rPr>
        <w:t xml:space="preserve">, aur </w:t>
      </w:r>
      <w:r w:rsidRPr="0038755E">
        <w:rPr>
          <w:rStyle w:val="Strong"/>
          <w:sz w:val="22"/>
        </w:rPr>
        <w:t>priority</w:t>
      </w:r>
      <w:r w:rsidRPr="0038755E">
        <w:rPr>
          <w:sz w:val="22"/>
        </w:rPr>
        <w:t xml:space="preserve"> assign karta hai.</w:t>
      </w:r>
    </w:p>
    <w:p w:rsidR="00DD1941" w:rsidRPr="0038755E" w:rsidRDefault="00DD1941" w:rsidP="00DD1941">
      <w:pPr>
        <w:pStyle w:val="NormalWeb"/>
        <w:numPr>
          <w:ilvl w:val="0"/>
          <w:numId w:val="71"/>
        </w:numPr>
        <w:rPr>
          <w:sz w:val="22"/>
        </w:rPr>
      </w:pPr>
      <w:r w:rsidRPr="0038755E">
        <w:rPr>
          <w:sz w:val="22"/>
        </w:rPr>
        <w:t xml:space="preserve">M0+ me maximum </w:t>
      </w:r>
      <w:r w:rsidRPr="0038755E">
        <w:rPr>
          <w:rStyle w:val="Strong"/>
          <w:sz w:val="22"/>
        </w:rPr>
        <w:t>32 external interrupts</w:t>
      </w:r>
      <w:r w:rsidRPr="0038755E">
        <w:rPr>
          <w:sz w:val="22"/>
        </w:rPr>
        <w:t xml:space="preserve"> support hote hain.</w:t>
      </w:r>
    </w:p>
    <w:p w:rsidR="00DD1941" w:rsidRPr="0038755E" w:rsidRDefault="00DD1941" w:rsidP="00DD1941">
      <w:pPr>
        <w:pStyle w:val="NormalWeb"/>
        <w:numPr>
          <w:ilvl w:val="0"/>
          <w:numId w:val="71"/>
        </w:numPr>
        <w:rPr>
          <w:sz w:val="22"/>
        </w:rPr>
      </w:pPr>
      <w:r w:rsidRPr="0038755E">
        <w:rPr>
          <w:sz w:val="22"/>
        </w:rPr>
        <w:t>Main ne NVIC ka use kiya to:</w:t>
      </w:r>
    </w:p>
    <w:p w:rsidR="00DD1941" w:rsidRPr="0038755E" w:rsidRDefault="00DD1941" w:rsidP="00DD1941">
      <w:pPr>
        <w:pStyle w:val="NormalWeb"/>
        <w:numPr>
          <w:ilvl w:val="1"/>
          <w:numId w:val="71"/>
        </w:numPr>
        <w:rPr>
          <w:sz w:val="22"/>
        </w:rPr>
      </w:pPr>
      <w:r w:rsidRPr="0038755E">
        <w:rPr>
          <w:sz w:val="22"/>
        </w:rPr>
        <w:t xml:space="preserve">Timer, UART, ADC interrupts </w:t>
      </w:r>
      <w:r w:rsidRPr="0038755E">
        <w:rPr>
          <w:rStyle w:val="Strong"/>
          <w:sz w:val="22"/>
        </w:rPr>
        <w:t>enable</w:t>
      </w:r>
      <w:r w:rsidRPr="0038755E">
        <w:rPr>
          <w:sz w:val="22"/>
        </w:rPr>
        <w:t xml:space="preserve"> kiye.</w:t>
      </w:r>
    </w:p>
    <w:p w:rsidR="00DD1941" w:rsidRPr="0038755E" w:rsidRDefault="00DD1941" w:rsidP="00DD1941">
      <w:pPr>
        <w:pStyle w:val="NormalWeb"/>
        <w:numPr>
          <w:ilvl w:val="1"/>
          <w:numId w:val="71"/>
        </w:numPr>
        <w:rPr>
          <w:sz w:val="22"/>
        </w:rPr>
      </w:pPr>
      <w:r w:rsidRPr="0038755E">
        <w:rPr>
          <w:rStyle w:val="HTMLCode"/>
          <w:rFonts w:eastAsiaTheme="majorEastAsia"/>
          <w:sz w:val="18"/>
        </w:rPr>
        <w:t>HAL_NVIC_EnableIRQ()</w:t>
      </w:r>
      <w:r w:rsidRPr="0038755E">
        <w:rPr>
          <w:sz w:val="22"/>
        </w:rPr>
        <w:t xml:space="preserve"> jaise function use kiye.</w:t>
      </w:r>
    </w:p>
    <w:p w:rsidR="00DD1941" w:rsidRPr="0038755E" w:rsidRDefault="00DB019E" w:rsidP="00DD1941">
      <w:pPr>
        <w:rPr>
          <w:sz w:val="22"/>
        </w:rPr>
      </w:pPr>
      <w:r>
        <w:rPr>
          <w:sz w:val="22"/>
        </w:rPr>
        <w:pict>
          <v:rect id="_x0000_i1083" style="width:0;height:1.5pt" o:hralign="center" o:hrstd="t" o:hr="t" fillcolor="#a0a0a0" stroked="f"/>
        </w:pict>
      </w:r>
    </w:p>
    <w:p w:rsidR="00DD1941" w:rsidRPr="0038755E" w:rsidRDefault="00DD1941" w:rsidP="00DD1941">
      <w:pPr>
        <w:pStyle w:val="Heading3"/>
        <w:rPr>
          <w:sz w:val="22"/>
        </w:rPr>
      </w:pPr>
      <w:r w:rsidRPr="0038755E">
        <w:rPr>
          <w:rFonts w:ascii="Segoe UI Symbol" w:hAnsi="Segoe UI Symbol" w:cs="Segoe UI Symbol"/>
          <w:sz w:val="22"/>
        </w:rPr>
        <w:t>✅</w:t>
      </w:r>
      <w:r w:rsidRPr="0038755E">
        <w:rPr>
          <w:sz w:val="22"/>
        </w:rPr>
        <w:t xml:space="preserve"> 4. </w:t>
      </w:r>
      <w:r w:rsidRPr="0038755E">
        <w:rPr>
          <w:rStyle w:val="Strong"/>
          <w:b/>
          <w:bCs w:val="0"/>
          <w:sz w:val="22"/>
        </w:rPr>
        <w:t>Thumb instruction set kya hota hai? Kya ye 32-bit instruction support karta hai?</w:t>
      </w:r>
    </w:p>
    <w:p w:rsidR="00DD1941" w:rsidRPr="0038755E" w:rsidRDefault="00DD1941" w:rsidP="00DD1941">
      <w:pPr>
        <w:pStyle w:val="NormalWeb"/>
        <w:numPr>
          <w:ilvl w:val="0"/>
          <w:numId w:val="72"/>
        </w:numPr>
        <w:rPr>
          <w:sz w:val="22"/>
        </w:rPr>
      </w:pPr>
      <w:r w:rsidRPr="0038755E">
        <w:rPr>
          <w:sz w:val="22"/>
        </w:rPr>
        <w:t xml:space="preserve">Thumb ek </w:t>
      </w:r>
      <w:r w:rsidRPr="0038755E">
        <w:rPr>
          <w:rStyle w:val="Strong"/>
          <w:sz w:val="22"/>
        </w:rPr>
        <w:t>compressed instruction set</w:t>
      </w:r>
      <w:r w:rsidRPr="0038755E">
        <w:rPr>
          <w:sz w:val="22"/>
        </w:rPr>
        <w:t xml:space="preserve"> hai, jisme mostly </w:t>
      </w:r>
      <w:r w:rsidRPr="0038755E">
        <w:rPr>
          <w:rStyle w:val="Strong"/>
          <w:sz w:val="22"/>
        </w:rPr>
        <w:t>16-bit instructions</w:t>
      </w:r>
      <w:r w:rsidRPr="0038755E">
        <w:rPr>
          <w:sz w:val="22"/>
        </w:rPr>
        <w:t xml:space="preserve"> hote hain.</w:t>
      </w:r>
    </w:p>
    <w:p w:rsidR="00DD1941" w:rsidRPr="0038755E" w:rsidRDefault="00DD1941" w:rsidP="00DD1941">
      <w:pPr>
        <w:pStyle w:val="NormalWeb"/>
        <w:numPr>
          <w:ilvl w:val="0"/>
          <w:numId w:val="72"/>
        </w:numPr>
        <w:rPr>
          <w:sz w:val="22"/>
        </w:rPr>
      </w:pPr>
      <w:r w:rsidRPr="0038755E">
        <w:rPr>
          <w:sz w:val="22"/>
        </w:rPr>
        <w:t xml:space="preserve">Cortex-M0+ only </w:t>
      </w:r>
      <w:r w:rsidRPr="0038755E">
        <w:rPr>
          <w:rStyle w:val="Strong"/>
          <w:sz w:val="22"/>
        </w:rPr>
        <w:t>Thumb (16-bit)</w:t>
      </w:r>
      <w:r w:rsidRPr="0038755E">
        <w:rPr>
          <w:sz w:val="22"/>
        </w:rPr>
        <w:t xml:space="preserve"> instructions ko support karta hai.</w:t>
      </w:r>
    </w:p>
    <w:p w:rsidR="00DD1941" w:rsidRPr="0038755E" w:rsidRDefault="00DD1941" w:rsidP="00DD1941">
      <w:pPr>
        <w:pStyle w:val="NormalWeb"/>
        <w:numPr>
          <w:ilvl w:val="0"/>
          <w:numId w:val="72"/>
        </w:numPr>
        <w:rPr>
          <w:sz w:val="22"/>
        </w:rPr>
      </w:pPr>
      <w:r w:rsidRPr="0038755E">
        <w:rPr>
          <w:rStyle w:val="Strong"/>
          <w:sz w:val="22"/>
        </w:rPr>
        <w:t>32-bit Thumb-2</w:t>
      </w:r>
      <w:r w:rsidRPr="0038755E">
        <w:rPr>
          <w:sz w:val="22"/>
        </w:rPr>
        <w:t xml:space="preserve"> instructions sirf higher cores jaise Cortex-M3/M4 use karte hain.</w:t>
      </w:r>
    </w:p>
    <w:p w:rsidR="00DD1941" w:rsidRPr="0038755E" w:rsidRDefault="00DB019E" w:rsidP="00DD1941">
      <w:pPr>
        <w:rPr>
          <w:sz w:val="22"/>
        </w:rPr>
      </w:pPr>
      <w:r>
        <w:rPr>
          <w:sz w:val="22"/>
        </w:rPr>
        <w:pict>
          <v:rect id="_x0000_i1084" style="width:0;height:1.5pt" o:hralign="center" o:hrstd="t" o:hr="t" fillcolor="#a0a0a0" stroked="f"/>
        </w:pict>
      </w:r>
    </w:p>
    <w:p w:rsidR="001D7173" w:rsidRDefault="001D7173" w:rsidP="00DD1941">
      <w:pPr>
        <w:pStyle w:val="Heading3"/>
        <w:rPr>
          <w:rFonts w:ascii="Segoe UI Symbol" w:hAnsi="Segoe UI Symbol" w:cs="Segoe UI Symbol"/>
          <w:sz w:val="22"/>
        </w:rPr>
      </w:pPr>
    </w:p>
    <w:p w:rsidR="00DD1941" w:rsidRPr="0038755E" w:rsidRDefault="00DD1941" w:rsidP="00DD1941">
      <w:pPr>
        <w:pStyle w:val="Heading3"/>
        <w:rPr>
          <w:sz w:val="22"/>
        </w:rPr>
      </w:pPr>
      <w:r w:rsidRPr="0038755E">
        <w:rPr>
          <w:rFonts w:ascii="Segoe UI Symbol" w:hAnsi="Segoe UI Symbol" w:cs="Segoe UI Symbol"/>
          <w:sz w:val="22"/>
        </w:rPr>
        <w:lastRenderedPageBreak/>
        <w:t>✅</w:t>
      </w:r>
      <w:r w:rsidRPr="0038755E">
        <w:rPr>
          <w:sz w:val="22"/>
        </w:rPr>
        <w:t xml:space="preserve"> 5. </w:t>
      </w:r>
      <w:r w:rsidRPr="0038755E">
        <w:rPr>
          <w:rStyle w:val="Strong"/>
          <w:b/>
          <w:bCs w:val="0"/>
          <w:sz w:val="22"/>
        </w:rPr>
        <w:t>Cortex-M3 aur M0+ mein kya farak hai?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0"/>
        <w:gridCol w:w="1869"/>
        <w:gridCol w:w="1853"/>
      </w:tblGrid>
      <w:tr w:rsidR="00DD1941" w:rsidRPr="0038755E" w:rsidTr="00DD1941">
        <w:trPr>
          <w:tblHeader/>
          <w:tblCellSpacing w:w="15" w:type="dxa"/>
        </w:trPr>
        <w:tc>
          <w:tcPr>
            <w:tcW w:w="0" w:type="auto"/>
            <w:vAlign w:val="center"/>
            <w:hideMark/>
          </w:tcPr>
          <w:p w:rsidR="00DD1941" w:rsidRPr="0038755E" w:rsidRDefault="00DD1941">
            <w:pPr>
              <w:jc w:val="center"/>
              <w:rPr>
                <w:b/>
                <w:bCs/>
                <w:sz w:val="22"/>
              </w:rPr>
            </w:pPr>
            <w:r w:rsidRPr="0038755E">
              <w:rPr>
                <w:b/>
                <w:bCs/>
                <w:sz w:val="22"/>
              </w:rPr>
              <w:t>Feature</w:t>
            </w:r>
          </w:p>
        </w:tc>
        <w:tc>
          <w:tcPr>
            <w:tcW w:w="0" w:type="auto"/>
            <w:vAlign w:val="center"/>
            <w:hideMark/>
          </w:tcPr>
          <w:p w:rsidR="00DD1941" w:rsidRPr="0038755E" w:rsidRDefault="00DD1941">
            <w:pPr>
              <w:jc w:val="center"/>
              <w:rPr>
                <w:b/>
                <w:bCs/>
                <w:sz w:val="22"/>
              </w:rPr>
            </w:pPr>
            <w:r w:rsidRPr="0038755E">
              <w:rPr>
                <w:b/>
                <w:bCs/>
                <w:sz w:val="22"/>
              </w:rPr>
              <w:t>Cortex-M0+</w:t>
            </w:r>
          </w:p>
        </w:tc>
        <w:tc>
          <w:tcPr>
            <w:tcW w:w="0" w:type="auto"/>
            <w:vAlign w:val="center"/>
            <w:hideMark/>
          </w:tcPr>
          <w:p w:rsidR="00DD1941" w:rsidRPr="0038755E" w:rsidRDefault="00DD1941">
            <w:pPr>
              <w:jc w:val="center"/>
              <w:rPr>
                <w:b/>
                <w:bCs/>
                <w:sz w:val="22"/>
              </w:rPr>
            </w:pPr>
            <w:r w:rsidRPr="0038755E">
              <w:rPr>
                <w:b/>
                <w:bCs/>
                <w:sz w:val="22"/>
              </w:rPr>
              <w:t>Cortex-M3</w:t>
            </w:r>
          </w:p>
        </w:tc>
      </w:tr>
      <w:tr w:rsidR="00DD1941" w:rsidRPr="0038755E" w:rsidTr="00DD1941">
        <w:trPr>
          <w:tblCellSpacing w:w="15" w:type="dxa"/>
        </w:trPr>
        <w:tc>
          <w:tcPr>
            <w:tcW w:w="0" w:type="auto"/>
            <w:vAlign w:val="center"/>
            <w:hideMark/>
          </w:tcPr>
          <w:p w:rsidR="00DD1941" w:rsidRPr="0038755E" w:rsidRDefault="00DD1941">
            <w:pPr>
              <w:rPr>
                <w:sz w:val="22"/>
              </w:rPr>
            </w:pPr>
            <w:r w:rsidRPr="0038755E">
              <w:rPr>
                <w:sz w:val="22"/>
              </w:rPr>
              <w:t>Architecture</w:t>
            </w:r>
          </w:p>
        </w:tc>
        <w:tc>
          <w:tcPr>
            <w:tcW w:w="0" w:type="auto"/>
            <w:vAlign w:val="center"/>
            <w:hideMark/>
          </w:tcPr>
          <w:p w:rsidR="00DD1941" w:rsidRPr="0038755E" w:rsidRDefault="00DD1941">
            <w:pPr>
              <w:rPr>
                <w:sz w:val="22"/>
              </w:rPr>
            </w:pPr>
            <w:r w:rsidRPr="0038755E">
              <w:rPr>
                <w:sz w:val="22"/>
              </w:rPr>
              <w:t>ARMv6-M</w:t>
            </w:r>
          </w:p>
        </w:tc>
        <w:tc>
          <w:tcPr>
            <w:tcW w:w="0" w:type="auto"/>
            <w:vAlign w:val="center"/>
            <w:hideMark/>
          </w:tcPr>
          <w:p w:rsidR="00DD1941" w:rsidRPr="0038755E" w:rsidRDefault="00DD1941">
            <w:pPr>
              <w:rPr>
                <w:sz w:val="22"/>
              </w:rPr>
            </w:pPr>
            <w:r w:rsidRPr="0038755E">
              <w:rPr>
                <w:sz w:val="22"/>
              </w:rPr>
              <w:t>ARMv7-M</w:t>
            </w:r>
          </w:p>
        </w:tc>
      </w:tr>
      <w:tr w:rsidR="00DD1941" w:rsidRPr="0038755E" w:rsidTr="00DD1941">
        <w:trPr>
          <w:tblCellSpacing w:w="15" w:type="dxa"/>
        </w:trPr>
        <w:tc>
          <w:tcPr>
            <w:tcW w:w="0" w:type="auto"/>
            <w:vAlign w:val="center"/>
            <w:hideMark/>
          </w:tcPr>
          <w:p w:rsidR="00DD1941" w:rsidRPr="0038755E" w:rsidRDefault="00DD1941">
            <w:pPr>
              <w:rPr>
                <w:sz w:val="22"/>
              </w:rPr>
            </w:pPr>
            <w:r w:rsidRPr="0038755E">
              <w:rPr>
                <w:sz w:val="22"/>
              </w:rPr>
              <w:t>Performance</w:t>
            </w:r>
          </w:p>
        </w:tc>
        <w:tc>
          <w:tcPr>
            <w:tcW w:w="0" w:type="auto"/>
            <w:vAlign w:val="center"/>
            <w:hideMark/>
          </w:tcPr>
          <w:p w:rsidR="00DD1941" w:rsidRPr="0038755E" w:rsidRDefault="00DD1941">
            <w:pPr>
              <w:rPr>
                <w:sz w:val="22"/>
              </w:rPr>
            </w:pPr>
            <w:r w:rsidRPr="0038755E">
              <w:rPr>
                <w:sz w:val="22"/>
              </w:rPr>
              <w:t>Low power, simple</w:t>
            </w:r>
          </w:p>
        </w:tc>
        <w:tc>
          <w:tcPr>
            <w:tcW w:w="0" w:type="auto"/>
            <w:vAlign w:val="center"/>
            <w:hideMark/>
          </w:tcPr>
          <w:p w:rsidR="00DD1941" w:rsidRPr="0038755E" w:rsidRDefault="00DD1941">
            <w:pPr>
              <w:rPr>
                <w:sz w:val="22"/>
              </w:rPr>
            </w:pPr>
            <w:r w:rsidRPr="0038755E">
              <w:rPr>
                <w:sz w:val="22"/>
              </w:rPr>
              <w:t>Higher performance</w:t>
            </w:r>
          </w:p>
        </w:tc>
      </w:tr>
      <w:tr w:rsidR="00DD1941" w:rsidRPr="0038755E" w:rsidTr="00DD1941">
        <w:trPr>
          <w:tblCellSpacing w:w="15" w:type="dxa"/>
        </w:trPr>
        <w:tc>
          <w:tcPr>
            <w:tcW w:w="0" w:type="auto"/>
            <w:vAlign w:val="center"/>
            <w:hideMark/>
          </w:tcPr>
          <w:p w:rsidR="00DD1941" w:rsidRPr="0038755E" w:rsidRDefault="00DD1941">
            <w:pPr>
              <w:rPr>
                <w:sz w:val="22"/>
              </w:rPr>
            </w:pPr>
            <w:r w:rsidRPr="0038755E">
              <w:rPr>
                <w:sz w:val="22"/>
              </w:rPr>
              <w:t>Instruction Set</w:t>
            </w:r>
          </w:p>
        </w:tc>
        <w:tc>
          <w:tcPr>
            <w:tcW w:w="0" w:type="auto"/>
            <w:vAlign w:val="center"/>
            <w:hideMark/>
          </w:tcPr>
          <w:p w:rsidR="00DD1941" w:rsidRPr="0038755E" w:rsidRDefault="00DD1941">
            <w:pPr>
              <w:rPr>
                <w:sz w:val="22"/>
              </w:rPr>
            </w:pPr>
            <w:r w:rsidRPr="0038755E">
              <w:rPr>
                <w:sz w:val="22"/>
              </w:rPr>
              <w:t>Thumb (16-bit only)</w:t>
            </w:r>
          </w:p>
        </w:tc>
        <w:tc>
          <w:tcPr>
            <w:tcW w:w="0" w:type="auto"/>
            <w:vAlign w:val="center"/>
            <w:hideMark/>
          </w:tcPr>
          <w:p w:rsidR="00DD1941" w:rsidRPr="0038755E" w:rsidRDefault="00DD1941">
            <w:pPr>
              <w:rPr>
                <w:sz w:val="22"/>
              </w:rPr>
            </w:pPr>
            <w:r w:rsidRPr="0038755E">
              <w:rPr>
                <w:sz w:val="22"/>
              </w:rPr>
              <w:t>Thumb + Thumb-2</w:t>
            </w:r>
          </w:p>
        </w:tc>
      </w:tr>
      <w:tr w:rsidR="00DD1941" w:rsidRPr="0038755E" w:rsidTr="00DD1941">
        <w:trPr>
          <w:tblCellSpacing w:w="15" w:type="dxa"/>
        </w:trPr>
        <w:tc>
          <w:tcPr>
            <w:tcW w:w="0" w:type="auto"/>
            <w:vAlign w:val="center"/>
            <w:hideMark/>
          </w:tcPr>
          <w:p w:rsidR="00DD1941" w:rsidRPr="0038755E" w:rsidRDefault="00DD1941">
            <w:pPr>
              <w:rPr>
                <w:sz w:val="22"/>
              </w:rPr>
            </w:pPr>
            <w:r w:rsidRPr="0038755E">
              <w:rPr>
                <w:sz w:val="22"/>
              </w:rPr>
              <w:t>FPU Support</w:t>
            </w:r>
          </w:p>
        </w:tc>
        <w:tc>
          <w:tcPr>
            <w:tcW w:w="0" w:type="auto"/>
            <w:vAlign w:val="center"/>
            <w:hideMark/>
          </w:tcPr>
          <w:p w:rsidR="00DD1941" w:rsidRPr="0038755E" w:rsidRDefault="00DD1941">
            <w:pPr>
              <w:rPr>
                <w:sz w:val="22"/>
              </w:rPr>
            </w:pPr>
            <w:r w:rsidRPr="0038755E">
              <w:rPr>
                <w:rFonts w:ascii="Segoe UI Symbol" w:hAnsi="Segoe UI Symbol" w:cs="Segoe UI Symbol"/>
                <w:sz w:val="22"/>
              </w:rPr>
              <w:t>❌</w:t>
            </w:r>
            <w:r w:rsidRPr="0038755E">
              <w:rPr>
                <w:sz w:val="22"/>
              </w:rPr>
              <w:t xml:space="preserve"> (No)</w:t>
            </w:r>
          </w:p>
        </w:tc>
        <w:tc>
          <w:tcPr>
            <w:tcW w:w="0" w:type="auto"/>
            <w:vAlign w:val="center"/>
            <w:hideMark/>
          </w:tcPr>
          <w:p w:rsidR="00DD1941" w:rsidRPr="0038755E" w:rsidRDefault="00DD1941">
            <w:pPr>
              <w:rPr>
                <w:sz w:val="22"/>
              </w:rPr>
            </w:pPr>
            <w:r w:rsidRPr="0038755E">
              <w:rPr>
                <w:rFonts w:ascii="Segoe UI Symbol" w:hAnsi="Segoe UI Symbol" w:cs="Segoe UI Symbol"/>
                <w:sz w:val="22"/>
              </w:rPr>
              <w:t>✅</w:t>
            </w:r>
            <w:r w:rsidRPr="0038755E">
              <w:rPr>
                <w:sz w:val="22"/>
              </w:rPr>
              <w:t xml:space="preserve"> (Optional)</w:t>
            </w:r>
          </w:p>
        </w:tc>
      </w:tr>
      <w:tr w:rsidR="00DD1941" w:rsidRPr="0038755E" w:rsidTr="00DD1941">
        <w:trPr>
          <w:tblCellSpacing w:w="15" w:type="dxa"/>
        </w:trPr>
        <w:tc>
          <w:tcPr>
            <w:tcW w:w="0" w:type="auto"/>
            <w:vAlign w:val="center"/>
            <w:hideMark/>
          </w:tcPr>
          <w:p w:rsidR="00DD1941" w:rsidRPr="0038755E" w:rsidRDefault="00DD1941">
            <w:pPr>
              <w:rPr>
                <w:sz w:val="22"/>
              </w:rPr>
            </w:pPr>
            <w:r w:rsidRPr="0038755E">
              <w:rPr>
                <w:sz w:val="22"/>
              </w:rPr>
              <w:t>Interrupts</w:t>
            </w:r>
          </w:p>
        </w:tc>
        <w:tc>
          <w:tcPr>
            <w:tcW w:w="0" w:type="auto"/>
            <w:vAlign w:val="center"/>
            <w:hideMark/>
          </w:tcPr>
          <w:p w:rsidR="00DD1941" w:rsidRPr="0038755E" w:rsidRDefault="00DD1941">
            <w:pPr>
              <w:rPr>
                <w:sz w:val="22"/>
              </w:rPr>
            </w:pPr>
            <w:r w:rsidRPr="0038755E">
              <w:rPr>
                <w:sz w:val="22"/>
              </w:rPr>
              <w:t>Up to 32</w:t>
            </w:r>
          </w:p>
        </w:tc>
        <w:tc>
          <w:tcPr>
            <w:tcW w:w="0" w:type="auto"/>
            <w:vAlign w:val="center"/>
            <w:hideMark/>
          </w:tcPr>
          <w:p w:rsidR="00DD1941" w:rsidRPr="0038755E" w:rsidRDefault="00DD1941">
            <w:pPr>
              <w:rPr>
                <w:sz w:val="22"/>
              </w:rPr>
            </w:pPr>
            <w:r w:rsidRPr="0038755E">
              <w:rPr>
                <w:sz w:val="22"/>
              </w:rPr>
              <w:t>Up to 240</w:t>
            </w:r>
          </w:p>
        </w:tc>
      </w:tr>
      <w:tr w:rsidR="00DD1941" w:rsidRPr="0038755E" w:rsidTr="00DD1941">
        <w:trPr>
          <w:tblCellSpacing w:w="15" w:type="dxa"/>
        </w:trPr>
        <w:tc>
          <w:tcPr>
            <w:tcW w:w="0" w:type="auto"/>
            <w:vAlign w:val="center"/>
            <w:hideMark/>
          </w:tcPr>
          <w:p w:rsidR="00DD1941" w:rsidRPr="0038755E" w:rsidRDefault="00DD1941">
            <w:pPr>
              <w:rPr>
                <w:sz w:val="22"/>
              </w:rPr>
            </w:pPr>
            <w:r w:rsidRPr="0038755E">
              <w:rPr>
                <w:sz w:val="22"/>
              </w:rPr>
              <w:t>NVIC Priority Bits</w:t>
            </w:r>
          </w:p>
        </w:tc>
        <w:tc>
          <w:tcPr>
            <w:tcW w:w="0" w:type="auto"/>
            <w:vAlign w:val="center"/>
            <w:hideMark/>
          </w:tcPr>
          <w:p w:rsidR="00DD1941" w:rsidRPr="0038755E" w:rsidRDefault="00DD1941">
            <w:pPr>
              <w:rPr>
                <w:sz w:val="22"/>
              </w:rPr>
            </w:pPr>
            <w:r w:rsidRPr="0038755E">
              <w:rPr>
                <w:sz w:val="22"/>
              </w:rPr>
              <w:t>2 or 3 bits</w:t>
            </w:r>
          </w:p>
        </w:tc>
        <w:tc>
          <w:tcPr>
            <w:tcW w:w="0" w:type="auto"/>
            <w:vAlign w:val="center"/>
            <w:hideMark/>
          </w:tcPr>
          <w:p w:rsidR="00DD1941" w:rsidRPr="0038755E" w:rsidRDefault="00DD1941">
            <w:pPr>
              <w:rPr>
                <w:sz w:val="22"/>
              </w:rPr>
            </w:pPr>
            <w:r w:rsidRPr="0038755E">
              <w:rPr>
                <w:sz w:val="22"/>
              </w:rPr>
              <w:t>Up to 8 bits</w:t>
            </w:r>
          </w:p>
        </w:tc>
      </w:tr>
    </w:tbl>
    <w:p w:rsidR="00DD1941" w:rsidRPr="00DD1941" w:rsidRDefault="00DD1941" w:rsidP="00DD1941">
      <w:pPr>
        <w:pStyle w:val="NormalWeb"/>
      </w:pPr>
    </w:p>
    <w:p w:rsidR="005E149B" w:rsidRPr="00943389" w:rsidRDefault="00A714B5" w:rsidP="0025479E">
      <w:pPr>
        <w:pStyle w:val="NormalWeb"/>
        <w:rPr>
          <w:sz w:val="22"/>
        </w:rPr>
      </w:pPr>
      <w:r w:rsidRPr="00943389">
        <w:rPr>
          <w:sz w:val="22"/>
        </w:rPr>
        <w:br w:type="textWrapping" w:clear="all"/>
      </w:r>
    </w:p>
    <w:p w:rsidR="0025479E" w:rsidRPr="00874AA1" w:rsidRDefault="0025479E" w:rsidP="0025479E"/>
    <w:sectPr w:rsidR="0025479E" w:rsidRPr="00874AA1" w:rsidSect="00874AA1">
      <w:pgSz w:w="12240" w:h="15840"/>
      <w:pgMar w:top="1152" w:right="1440" w:bottom="1152" w:left="1440" w:header="576"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019E" w:rsidRDefault="00DB019E" w:rsidP="00524988">
      <w:pPr>
        <w:spacing w:after="0" w:line="240" w:lineRule="auto"/>
      </w:pPr>
      <w:r>
        <w:separator/>
      </w:r>
    </w:p>
  </w:endnote>
  <w:endnote w:type="continuationSeparator" w:id="0">
    <w:p w:rsidR="00DB019E" w:rsidRDefault="00DB019E" w:rsidP="0052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019E" w:rsidRDefault="00DB019E" w:rsidP="00524988">
      <w:pPr>
        <w:spacing w:after="0" w:line="240" w:lineRule="auto"/>
      </w:pPr>
      <w:r>
        <w:separator/>
      </w:r>
    </w:p>
  </w:footnote>
  <w:footnote w:type="continuationSeparator" w:id="0">
    <w:p w:rsidR="00DB019E" w:rsidRDefault="00DB019E" w:rsidP="005249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5D8FDA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113681"/>
    <w:multiLevelType w:val="multilevel"/>
    <w:tmpl w:val="78AA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40A0A"/>
    <w:multiLevelType w:val="multilevel"/>
    <w:tmpl w:val="BD14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71144"/>
    <w:multiLevelType w:val="multilevel"/>
    <w:tmpl w:val="306C2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A207A"/>
    <w:multiLevelType w:val="multilevel"/>
    <w:tmpl w:val="40242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5F04E6"/>
    <w:multiLevelType w:val="multilevel"/>
    <w:tmpl w:val="4372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F579D4"/>
    <w:multiLevelType w:val="multilevel"/>
    <w:tmpl w:val="26B43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2F2D4E"/>
    <w:multiLevelType w:val="multilevel"/>
    <w:tmpl w:val="985E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DC0FC8"/>
    <w:multiLevelType w:val="multilevel"/>
    <w:tmpl w:val="35D0D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040D23"/>
    <w:multiLevelType w:val="multilevel"/>
    <w:tmpl w:val="332E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521DCF"/>
    <w:multiLevelType w:val="multilevel"/>
    <w:tmpl w:val="7D709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263480"/>
    <w:multiLevelType w:val="multilevel"/>
    <w:tmpl w:val="92D20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92588D"/>
    <w:multiLevelType w:val="multilevel"/>
    <w:tmpl w:val="CE345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1F2A4E"/>
    <w:multiLevelType w:val="multilevel"/>
    <w:tmpl w:val="71C651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084709"/>
    <w:multiLevelType w:val="multilevel"/>
    <w:tmpl w:val="E848A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3E3A6A"/>
    <w:multiLevelType w:val="multilevel"/>
    <w:tmpl w:val="6144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5A54FA"/>
    <w:multiLevelType w:val="multilevel"/>
    <w:tmpl w:val="721A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661627"/>
    <w:multiLevelType w:val="multilevel"/>
    <w:tmpl w:val="A61AB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0160CD"/>
    <w:multiLevelType w:val="multilevel"/>
    <w:tmpl w:val="CA56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065EA1"/>
    <w:multiLevelType w:val="multilevel"/>
    <w:tmpl w:val="434E8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7A389A"/>
    <w:multiLevelType w:val="multilevel"/>
    <w:tmpl w:val="4F42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D24F78"/>
    <w:multiLevelType w:val="multilevel"/>
    <w:tmpl w:val="E3E2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9926A7"/>
    <w:multiLevelType w:val="multilevel"/>
    <w:tmpl w:val="4258B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FD6808"/>
    <w:multiLevelType w:val="multilevel"/>
    <w:tmpl w:val="A6EA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25288F"/>
    <w:multiLevelType w:val="multilevel"/>
    <w:tmpl w:val="616C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AE19FE"/>
    <w:multiLevelType w:val="multilevel"/>
    <w:tmpl w:val="D3B67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CC4EE9"/>
    <w:multiLevelType w:val="multilevel"/>
    <w:tmpl w:val="13B45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833755"/>
    <w:multiLevelType w:val="multilevel"/>
    <w:tmpl w:val="E1C83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C7615E"/>
    <w:multiLevelType w:val="multilevel"/>
    <w:tmpl w:val="3394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3A6F5A"/>
    <w:multiLevelType w:val="multilevel"/>
    <w:tmpl w:val="30B4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C26A9A"/>
    <w:multiLevelType w:val="multilevel"/>
    <w:tmpl w:val="B288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8A4E76"/>
    <w:multiLevelType w:val="multilevel"/>
    <w:tmpl w:val="A8F2F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F3726F"/>
    <w:multiLevelType w:val="multilevel"/>
    <w:tmpl w:val="A53EE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1D0A9F"/>
    <w:multiLevelType w:val="multilevel"/>
    <w:tmpl w:val="460A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BA2536"/>
    <w:multiLevelType w:val="multilevel"/>
    <w:tmpl w:val="A61AB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EC83AC5"/>
    <w:multiLevelType w:val="multilevel"/>
    <w:tmpl w:val="BAAE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561AC7"/>
    <w:multiLevelType w:val="multilevel"/>
    <w:tmpl w:val="D24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AD3061"/>
    <w:multiLevelType w:val="multilevel"/>
    <w:tmpl w:val="5FAA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3276A4"/>
    <w:multiLevelType w:val="multilevel"/>
    <w:tmpl w:val="7AB62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56A3D2D"/>
    <w:multiLevelType w:val="multilevel"/>
    <w:tmpl w:val="2DFA5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EA71D5"/>
    <w:multiLevelType w:val="multilevel"/>
    <w:tmpl w:val="81FC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1343FC"/>
    <w:multiLevelType w:val="multilevel"/>
    <w:tmpl w:val="CDDE5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89D6598"/>
    <w:multiLevelType w:val="multilevel"/>
    <w:tmpl w:val="7782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4477C8"/>
    <w:multiLevelType w:val="multilevel"/>
    <w:tmpl w:val="F0E4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5A1FEA"/>
    <w:multiLevelType w:val="multilevel"/>
    <w:tmpl w:val="0744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D97C04"/>
    <w:multiLevelType w:val="multilevel"/>
    <w:tmpl w:val="DDF4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685C97"/>
    <w:multiLevelType w:val="multilevel"/>
    <w:tmpl w:val="AF528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3BF7C7D"/>
    <w:multiLevelType w:val="multilevel"/>
    <w:tmpl w:val="1094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DE3331"/>
    <w:multiLevelType w:val="multilevel"/>
    <w:tmpl w:val="366A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1C3F80"/>
    <w:multiLevelType w:val="multilevel"/>
    <w:tmpl w:val="C3AE6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176636"/>
    <w:multiLevelType w:val="multilevel"/>
    <w:tmpl w:val="C012E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B0E689C"/>
    <w:multiLevelType w:val="multilevel"/>
    <w:tmpl w:val="EC4CA8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7"/>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BDA0EE9"/>
    <w:multiLevelType w:val="multilevel"/>
    <w:tmpl w:val="40EA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BEC3A8B"/>
    <w:multiLevelType w:val="multilevel"/>
    <w:tmpl w:val="3336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CC77F71"/>
    <w:multiLevelType w:val="multilevel"/>
    <w:tmpl w:val="BD54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5473F7"/>
    <w:multiLevelType w:val="multilevel"/>
    <w:tmpl w:val="4D62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0A02E11"/>
    <w:multiLevelType w:val="multilevel"/>
    <w:tmpl w:val="FDB49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24C53C1"/>
    <w:multiLevelType w:val="multilevel"/>
    <w:tmpl w:val="D8002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5A24AFA"/>
    <w:multiLevelType w:val="multilevel"/>
    <w:tmpl w:val="23A00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7AD1808"/>
    <w:multiLevelType w:val="multilevel"/>
    <w:tmpl w:val="4E6CE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8217D2E"/>
    <w:multiLevelType w:val="multilevel"/>
    <w:tmpl w:val="37C62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8C231A0"/>
    <w:multiLevelType w:val="multilevel"/>
    <w:tmpl w:val="29D0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9F17E90"/>
    <w:multiLevelType w:val="multilevel"/>
    <w:tmpl w:val="55A2B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ACF6194"/>
    <w:multiLevelType w:val="multilevel"/>
    <w:tmpl w:val="584A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DD37DB9"/>
    <w:multiLevelType w:val="multilevel"/>
    <w:tmpl w:val="FF285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E422AC4"/>
    <w:multiLevelType w:val="multilevel"/>
    <w:tmpl w:val="B9CC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E54F82"/>
    <w:multiLevelType w:val="multilevel"/>
    <w:tmpl w:val="E24E6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1CF5F57"/>
    <w:multiLevelType w:val="multilevel"/>
    <w:tmpl w:val="C27E0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2EE5D68"/>
    <w:multiLevelType w:val="multilevel"/>
    <w:tmpl w:val="36D4F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B6A57C8"/>
    <w:multiLevelType w:val="multilevel"/>
    <w:tmpl w:val="A9FA8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BEB3FA5"/>
    <w:multiLevelType w:val="multilevel"/>
    <w:tmpl w:val="B5229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D7E1550"/>
    <w:multiLevelType w:val="multilevel"/>
    <w:tmpl w:val="B5309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0"/>
  </w:num>
  <w:num w:numId="3">
    <w:abstractNumId w:val="36"/>
  </w:num>
  <w:num w:numId="4">
    <w:abstractNumId w:val="15"/>
  </w:num>
  <w:num w:numId="5">
    <w:abstractNumId w:val="68"/>
  </w:num>
  <w:num w:numId="6">
    <w:abstractNumId w:val="47"/>
  </w:num>
  <w:num w:numId="7">
    <w:abstractNumId w:val="21"/>
  </w:num>
  <w:num w:numId="8">
    <w:abstractNumId w:val="52"/>
  </w:num>
  <w:num w:numId="9">
    <w:abstractNumId w:val="56"/>
  </w:num>
  <w:num w:numId="10">
    <w:abstractNumId w:val="34"/>
  </w:num>
  <w:num w:numId="11">
    <w:abstractNumId w:val="13"/>
  </w:num>
  <w:num w:numId="12">
    <w:abstractNumId w:val="51"/>
  </w:num>
  <w:num w:numId="13">
    <w:abstractNumId w:val="58"/>
  </w:num>
  <w:num w:numId="14">
    <w:abstractNumId w:val="55"/>
  </w:num>
  <w:num w:numId="15">
    <w:abstractNumId w:val="12"/>
  </w:num>
  <w:num w:numId="16">
    <w:abstractNumId w:val="41"/>
  </w:num>
  <w:num w:numId="17">
    <w:abstractNumId w:val="35"/>
  </w:num>
  <w:num w:numId="18">
    <w:abstractNumId w:val="29"/>
  </w:num>
  <w:num w:numId="19">
    <w:abstractNumId w:val="9"/>
  </w:num>
  <w:num w:numId="20">
    <w:abstractNumId w:val="16"/>
  </w:num>
  <w:num w:numId="21">
    <w:abstractNumId w:val="8"/>
  </w:num>
  <w:num w:numId="22">
    <w:abstractNumId w:val="10"/>
  </w:num>
  <w:num w:numId="23">
    <w:abstractNumId w:val="23"/>
  </w:num>
  <w:num w:numId="24">
    <w:abstractNumId w:val="11"/>
  </w:num>
  <w:num w:numId="25">
    <w:abstractNumId w:val="49"/>
  </w:num>
  <w:num w:numId="26">
    <w:abstractNumId w:val="25"/>
  </w:num>
  <w:num w:numId="27">
    <w:abstractNumId w:val="71"/>
  </w:num>
  <w:num w:numId="28">
    <w:abstractNumId w:val="39"/>
  </w:num>
  <w:num w:numId="29">
    <w:abstractNumId w:val="46"/>
  </w:num>
  <w:num w:numId="30">
    <w:abstractNumId w:val="26"/>
  </w:num>
  <w:num w:numId="31">
    <w:abstractNumId w:val="69"/>
  </w:num>
  <w:num w:numId="32">
    <w:abstractNumId w:val="28"/>
  </w:num>
  <w:num w:numId="33">
    <w:abstractNumId w:val="53"/>
  </w:num>
  <w:num w:numId="34">
    <w:abstractNumId w:val="66"/>
  </w:num>
  <w:num w:numId="35">
    <w:abstractNumId w:val="42"/>
  </w:num>
  <w:num w:numId="36">
    <w:abstractNumId w:val="57"/>
  </w:num>
  <w:num w:numId="37">
    <w:abstractNumId w:val="61"/>
  </w:num>
  <w:num w:numId="38">
    <w:abstractNumId w:val="65"/>
  </w:num>
  <w:num w:numId="39">
    <w:abstractNumId w:val="1"/>
  </w:num>
  <w:num w:numId="40">
    <w:abstractNumId w:val="62"/>
  </w:num>
  <w:num w:numId="41">
    <w:abstractNumId w:val="20"/>
  </w:num>
  <w:num w:numId="42">
    <w:abstractNumId w:val="19"/>
  </w:num>
  <w:num w:numId="43">
    <w:abstractNumId w:val="32"/>
  </w:num>
  <w:num w:numId="44">
    <w:abstractNumId w:val="64"/>
  </w:num>
  <w:num w:numId="45">
    <w:abstractNumId w:val="5"/>
  </w:num>
  <w:num w:numId="46">
    <w:abstractNumId w:val="24"/>
  </w:num>
  <w:num w:numId="47">
    <w:abstractNumId w:val="3"/>
  </w:num>
  <w:num w:numId="48">
    <w:abstractNumId w:val="59"/>
  </w:num>
  <w:num w:numId="49">
    <w:abstractNumId w:val="18"/>
  </w:num>
  <w:num w:numId="50">
    <w:abstractNumId w:val="60"/>
  </w:num>
  <w:num w:numId="51">
    <w:abstractNumId w:val="30"/>
  </w:num>
  <w:num w:numId="52">
    <w:abstractNumId w:val="33"/>
  </w:num>
  <w:num w:numId="53">
    <w:abstractNumId w:val="70"/>
  </w:num>
  <w:num w:numId="54">
    <w:abstractNumId w:val="44"/>
  </w:num>
  <w:num w:numId="55">
    <w:abstractNumId w:val="45"/>
  </w:num>
  <w:num w:numId="56">
    <w:abstractNumId w:val="37"/>
  </w:num>
  <w:num w:numId="57">
    <w:abstractNumId w:val="67"/>
  </w:num>
  <w:num w:numId="58">
    <w:abstractNumId w:val="7"/>
  </w:num>
  <w:num w:numId="59">
    <w:abstractNumId w:val="50"/>
  </w:num>
  <w:num w:numId="60">
    <w:abstractNumId w:val="27"/>
  </w:num>
  <w:num w:numId="61">
    <w:abstractNumId w:val="31"/>
  </w:num>
  <w:num w:numId="62">
    <w:abstractNumId w:val="14"/>
  </w:num>
  <w:num w:numId="63">
    <w:abstractNumId w:val="63"/>
  </w:num>
  <w:num w:numId="64">
    <w:abstractNumId w:val="38"/>
  </w:num>
  <w:num w:numId="65">
    <w:abstractNumId w:val="48"/>
  </w:num>
  <w:num w:numId="66">
    <w:abstractNumId w:val="54"/>
  </w:num>
  <w:num w:numId="67">
    <w:abstractNumId w:val="6"/>
  </w:num>
  <w:num w:numId="68">
    <w:abstractNumId w:val="17"/>
  </w:num>
  <w:num w:numId="69">
    <w:abstractNumId w:val="2"/>
  </w:num>
  <w:num w:numId="70">
    <w:abstractNumId w:val="22"/>
  </w:num>
  <w:num w:numId="71">
    <w:abstractNumId w:val="4"/>
  </w:num>
  <w:num w:numId="72">
    <w:abstractNumId w:val="43"/>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F2D"/>
    <w:rsid w:val="00044941"/>
    <w:rsid w:val="00076856"/>
    <w:rsid w:val="00097C80"/>
    <w:rsid w:val="000E77A3"/>
    <w:rsid w:val="00151A42"/>
    <w:rsid w:val="0016008E"/>
    <w:rsid w:val="00191637"/>
    <w:rsid w:val="001B008C"/>
    <w:rsid w:val="001D7173"/>
    <w:rsid w:val="001E3ADA"/>
    <w:rsid w:val="00211224"/>
    <w:rsid w:val="002261A4"/>
    <w:rsid w:val="00237B91"/>
    <w:rsid w:val="00240E81"/>
    <w:rsid w:val="0025479E"/>
    <w:rsid w:val="002955ED"/>
    <w:rsid w:val="002F1EA7"/>
    <w:rsid w:val="002F5598"/>
    <w:rsid w:val="003169C1"/>
    <w:rsid w:val="00322726"/>
    <w:rsid w:val="00364D02"/>
    <w:rsid w:val="0038755E"/>
    <w:rsid w:val="00403507"/>
    <w:rsid w:val="00432A3E"/>
    <w:rsid w:val="00481FAD"/>
    <w:rsid w:val="00483FFD"/>
    <w:rsid w:val="004A7542"/>
    <w:rsid w:val="004C0633"/>
    <w:rsid w:val="004C3DB2"/>
    <w:rsid w:val="00516AEF"/>
    <w:rsid w:val="005244D5"/>
    <w:rsid w:val="00524988"/>
    <w:rsid w:val="005446FC"/>
    <w:rsid w:val="00563FE4"/>
    <w:rsid w:val="005733DE"/>
    <w:rsid w:val="00575138"/>
    <w:rsid w:val="00575C9D"/>
    <w:rsid w:val="00582B8B"/>
    <w:rsid w:val="005854E9"/>
    <w:rsid w:val="00585E7A"/>
    <w:rsid w:val="005E149B"/>
    <w:rsid w:val="00635D86"/>
    <w:rsid w:val="006453EA"/>
    <w:rsid w:val="00652645"/>
    <w:rsid w:val="00653F2D"/>
    <w:rsid w:val="0067306B"/>
    <w:rsid w:val="006D0828"/>
    <w:rsid w:val="0070316D"/>
    <w:rsid w:val="00721F67"/>
    <w:rsid w:val="00765168"/>
    <w:rsid w:val="00783197"/>
    <w:rsid w:val="00796336"/>
    <w:rsid w:val="007D1219"/>
    <w:rsid w:val="00874AA1"/>
    <w:rsid w:val="00875578"/>
    <w:rsid w:val="009250F2"/>
    <w:rsid w:val="00943389"/>
    <w:rsid w:val="00980218"/>
    <w:rsid w:val="00985976"/>
    <w:rsid w:val="009B5A1C"/>
    <w:rsid w:val="009D43E2"/>
    <w:rsid w:val="00A00A92"/>
    <w:rsid w:val="00A714B5"/>
    <w:rsid w:val="00B91FA4"/>
    <w:rsid w:val="00BF38BA"/>
    <w:rsid w:val="00CF2C80"/>
    <w:rsid w:val="00D02CD1"/>
    <w:rsid w:val="00D55D54"/>
    <w:rsid w:val="00D713E5"/>
    <w:rsid w:val="00D76F12"/>
    <w:rsid w:val="00D85A67"/>
    <w:rsid w:val="00DB019E"/>
    <w:rsid w:val="00DD1941"/>
    <w:rsid w:val="00DE5584"/>
    <w:rsid w:val="00DF1670"/>
    <w:rsid w:val="00E3697E"/>
    <w:rsid w:val="00E372C7"/>
    <w:rsid w:val="00E74506"/>
    <w:rsid w:val="00ED53B6"/>
    <w:rsid w:val="00F000B2"/>
    <w:rsid w:val="00F22876"/>
    <w:rsid w:val="00FA05E6"/>
    <w:rsid w:val="00FA36BE"/>
    <w:rsid w:val="00FA6F20"/>
    <w:rsid w:val="00FB2FB7"/>
    <w:rsid w:val="4BDEC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0E56CA-2B01-41E0-B6AD-D27E7A803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AA1"/>
  </w:style>
  <w:style w:type="paragraph" w:styleId="Heading1">
    <w:name w:val="heading 1"/>
    <w:basedOn w:val="Normal"/>
    <w:link w:val="Heading1Char"/>
    <w:uiPriority w:val="9"/>
    <w:qFormat/>
    <w:rsid w:val="00874AA1"/>
    <w:pPr>
      <w:keepNext/>
      <w:keepLines/>
      <w:contextualSpacing/>
      <w:outlineLvl w:val="0"/>
    </w:pPr>
    <w:rPr>
      <w:rFonts w:asciiTheme="majorHAnsi" w:eastAsiaTheme="majorEastAsia" w:hAnsiTheme="majorHAnsi" w:cstheme="majorBidi"/>
      <w:b/>
      <w:sz w:val="28"/>
      <w:szCs w:val="32"/>
    </w:rPr>
  </w:style>
  <w:style w:type="paragraph" w:styleId="Heading2">
    <w:name w:val="heading 2"/>
    <w:basedOn w:val="Normal"/>
    <w:link w:val="Heading2Char"/>
    <w:uiPriority w:val="9"/>
    <w:unhideWhenUsed/>
    <w:qFormat/>
    <w:rsid w:val="00874AA1"/>
    <w:pPr>
      <w:contextualSpacing/>
      <w:outlineLvl w:val="1"/>
    </w:pPr>
    <w:rPr>
      <w:rFonts w:eastAsiaTheme="majorEastAsia" w:cstheme="majorBidi"/>
      <w:b/>
      <w:sz w:val="26"/>
      <w:szCs w:val="26"/>
    </w:rPr>
  </w:style>
  <w:style w:type="paragraph" w:styleId="Heading3">
    <w:name w:val="heading 3"/>
    <w:basedOn w:val="Normal"/>
    <w:link w:val="Heading3Char"/>
    <w:uiPriority w:val="9"/>
    <w:unhideWhenUsed/>
    <w:qFormat/>
    <w:rsid w:val="00874AA1"/>
    <w:pPr>
      <w:contextualSpacing/>
      <w:outlineLvl w:val="2"/>
    </w:pPr>
    <w:rPr>
      <w:rFonts w:eastAsiaTheme="majorEastAsia" w:cstheme="majorBidi"/>
      <w:b/>
      <w:i/>
    </w:rPr>
  </w:style>
  <w:style w:type="paragraph" w:styleId="Heading4">
    <w:name w:val="heading 4"/>
    <w:basedOn w:val="Normal"/>
    <w:next w:val="Normal"/>
    <w:link w:val="Heading4Char"/>
    <w:uiPriority w:val="9"/>
    <w:semiHidden/>
    <w:unhideWhenUsed/>
    <w:qFormat/>
    <w:rsid w:val="007651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1"/>
    <w:rsid w:val="00874AA1"/>
    <w:pPr>
      <w:numPr>
        <w:numId w:val="1"/>
      </w:numPr>
      <w:ind w:left="720"/>
      <w:contextualSpacing/>
    </w:pPr>
    <w:rPr>
      <w:sz w:val="22"/>
    </w:rPr>
  </w:style>
  <w:style w:type="paragraph" w:styleId="Title">
    <w:name w:val="Title"/>
    <w:basedOn w:val="Normal"/>
    <w:next w:val="Normal"/>
    <w:link w:val="TitleChar"/>
    <w:uiPriority w:val="1"/>
    <w:qFormat/>
    <w:rsid w:val="00874AA1"/>
    <w:pPr>
      <w:spacing w:after="600" w:line="360" w:lineRule="auto"/>
      <w:contextualSpacing/>
      <w:jc w:val="center"/>
    </w:pPr>
    <w:rPr>
      <w:rFonts w:asciiTheme="majorHAnsi" w:eastAsiaTheme="majorEastAsia" w:hAnsiTheme="majorHAnsi" w:cstheme="majorBidi"/>
      <w:b/>
      <w:kern w:val="28"/>
      <w:sz w:val="28"/>
      <w:szCs w:val="56"/>
    </w:rPr>
  </w:style>
  <w:style w:type="character" w:customStyle="1" w:styleId="TitleChar">
    <w:name w:val="Title Char"/>
    <w:basedOn w:val="DefaultParagraphFont"/>
    <w:link w:val="Title"/>
    <w:uiPriority w:val="1"/>
    <w:rsid w:val="00874AA1"/>
    <w:rPr>
      <w:rFonts w:asciiTheme="majorHAnsi" w:eastAsiaTheme="majorEastAsia" w:hAnsiTheme="majorHAnsi" w:cstheme="majorBidi"/>
      <w:b/>
      <w:kern w:val="28"/>
      <w:sz w:val="28"/>
      <w:szCs w:val="56"/>
    </w:rPr>
  </w:style>
  <w:style w:type="character" w:customStyle="1" w:styleId="Heading1Char">
    <w:name w:val="Heading 1 Char"/>
    <w:basedOn w:val="DefaultParagraphFont"/>
    <w:link w:val="Heading1"/>
    <w:uiPriority w:val="9"/>
    <w:rsid w:val="00874AA1"/>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874AA1"/>
    <w:rPr>
      <w:rFonts w:eastAsiaTheme="majorEastAsia" w:cstheme="majorBidi"/>
      <w:b/>
      <w:sz w:val="26"/>
      <w:szCs w:val="26"/>
    </w:rPr>
  </w:style>
  <w:style w:type="character" w:customStyle="1" w:styleId="Heading3Char">
    <w:name w:val="Heading 3 Char"/>
    <w:basedOn w:val="DefaultParagraphFont"/>
    <w:link w:val="Heading3"/>
    <w:uiPriority w:val="9"/>
    <w:rsid w:val="00874AA1"/>
    <w:rPr>
      <w:rFonts w:eastAsiaTheme="majorEastAsia" w:cstheme="majorBidi"/>
      <w:b/>
      <w:i/>
      <w:sz w:val="24"/>
      <w:szCs w:val="24"/>
    </w:rPr>
  </w:style>
  <w:style w:type="paragraph" w:styleId="Header">
    <w:name w:val="header"/>
    <w:basedOn w:val="Normal"/>
    <w:link w:val="HeaderChar"/>
    <w:uiPriority w:val="99"/>
    <w:unhideWhenUsed/>
    <w:rsid w:val="00874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4AA1"/>
  </w:style>
  <w:style w:type="paragraph" w:styleId="Footer">
    <w:name w:val="footer"/>
    <w:basedOn w:val="Normal"/>
    <w:link w:val="FooterChar"/>
    <w:uiPriority w:val="99"/>
    <w:unhideWhenUsed/>
    <w:rsid w:val="00874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AA1"/>
  </w:style>
  <w:style w:type="character" w:styleId="PlaceholderText">
    <w:name w:val="Placeholder Text"/>
    <w:basedOn w:val="DefaultParagraphFont"/>
    <w:uiPriority w:val="99"/>
    <w:semiHidden/>
    <w:rsid w:val="00874AA1"/>
    <w:rPr>
      <w:color w:val="808080"/>
    </w:rPr>
  </w:style>
  <w:style w:type="paragraph" w:customStyle="1" w:styleId="Normal-Indented">
    <w:name w:val="Normal - Indented"/>
    <w:basedOn w:val="Normal"/>
    <w:uiPriority w:val="12"/>
    <w:qFormat/>
    <w:rsid w:val="00874AA1"/>
    <w:pPr>
      <w:ind w:left="720"/>
      <w:contextualSpacing/>
    </w:pPr>
  </w:style>
  <w:style w:type="character" w:styleId="Strong">
    <w:name w:val="Strong"/>
    <w:basedOn w:val="DefaultParagraphFont"/>
    <w:uiPriority w:val="22"/>
    <w:qFormat/>
    <w:rsid w:val="0025479E"/>
    <w:rPr>
      <w:b/>
      <w:bCs/>
    </w:rPr>
  </w:style>
  <w:style w:type="paragraph" w:styleId="NormalWeb">
    <w:name w:val="Normal (Web)"/>
    <w:basedOn w:val="Normal"/>
    <w:uiPriority w:val="99"/>
    <w:unhideWhenUsed/>
    <w:rsid w:val="0025479E"/>
    <w:pPr>
      <w:spacing w:before="100" w:beforeAutospacing="1" w:after="100" w:afterAutospacing="1" w:line="240" w:lineRule="auto"/>
    </w:pPr>
    <w:rPr>
      <w:rFonts w:ascii="Times New Roman" w:eastAsia="Times New Roman" w:hAnsi="Times New Roman" w:cs="Times New Roman"/>
      <w:lang w:val="en-IN" w:eastAsia="en-IN"/>
    </w:rPr>
  </w:style>
  <w:style w:type="character" w:styleId="Emphasis">
    <w:name w:val="Emphasis"/>
    <w:basedOn w:val="DefaultParagraphFont"/>
    <w:uiPriority w:val="20"/>
    <w:qFormat/>
    <w:rsid w:val="0025479E"/>
    <w:rPr>
      <w:i/>
      <w:iCs/>
    </w:rPr>
  </w:style>
  <w:style w:type="character" w:styleId="HTMLCode">
    <w:name w:val="HTML Code"/>
    <w:basedOn w:val="DefaultParagraphFont"/>
    <w:uiPriority w:val="99"/>
    <w:semiHidden/>
    <w:unhideWhenUsed/>
    <w:rsid w:val="0025479E"/>
    <w:rPr>
      <w:rFonts w:ascii="Courier New" w:eastAsia="Times New Roman" w:hAnsi="Courier New" w:cs="Courier New"/>
      <w:sz w:val="20"/>
      <w:szCs w:val="20"/>
    </w:rPr>
  </w:style>
  <w:style w:type="paragraph" w:styleId="ListParagraph">
    <w:name w:val="List Paragraph"/>
    <w:basedOn w:val="Normal"/>
    <w:uiPriority w:val="34"/>
    <w:semiHidden/>
    <w:unhideWhenUsed/>
    <w:qFormat/>
    <w:rsid w:val="00582B8B"/>
    <w:pPr>
      <w:ind w:left="720"/>
      <w:contextualSpacing/>
    </w:pPr>
  </w:style>
  <w:style w:type="paragraph" w:styleId="HTMLPreformatted">
    <w:name w:val="HTML Preformatted"/>
    <w:basedOn w:val="Normal"/>
    <w:link w:val="HTMLPreformattedChar"/>
    <w:uiPriority w:val="99"/>
    <w:semiHidden/>
    <w:unhideWhenUsed/>
    <w:rsid w:val="00322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22726"/>
    <w:rPr>
      <w:rFonts w:ascii="Courier New" w:eastAsia="Times New Roman" w:hAnsi="Courier New" w:cs="Courier New"/>
      <w:sz w:val="20"/>
      <w:szCs w:val="20"/>
      <w:lang w:val="en-IN" w:eastAsia="en-IN"/>
    </w:rPr>
  </w:style>
  <w:style w:type="character" w:customStyle="1" w:styleId="hljs-number">
    <w:name w:val="hljs-number"/>
    <w:basedOn w:val="DefaultParagraphFont"/>
    <w:rsid w:val="00322726"/>
  </w:style>
  <w:style w:type="character" w:customStyle="1" w:styleId="Heading4Char">
    <w:name w:val="Heading 4 Char"/>
    <w:basedOn w:val="DefaultParagraphFont"/>
    <w:link w:val="Heading4"/>
    <w:uiPriority w:val="9"/>
    <w:semiHidden/>
    <w:rsid w:val="00765168"/>
    <w:rPr>
      <w:rFonts w:asciiTheme="majorHAnsi" w:eastAsiaTheme="majorEastAsia" w:hAnsiTheme="majorHAnsi" w:cstheme="majorBidi"/>
      <w:i/>
      <w:iCs/>
      <w:color w:val="2F5496" w:themeColor="accent1" w:themeShade="BF"/>
    </w:rPr>
  </w:style>
  <w:style w:type="character" w:customStyle="1" w:styleId="hljs-type">
    <w:name w:val="hljs-type"/>
    <w:basedOn w:val="DefaultParagraphFont"/>
    <w:rsid w:val="006453EA"/>
  </w:style>
  <w:style w:type="character" w:customStyle="1" w:styleId="hljs-title">
    <w:name w:val="hljs-title"/>
    <w:basedOn w:val="DefaultParagraphFont"/>
    <w:rsid w:val="006453EA"/>
  </w:style>
  <w:style w:type="character" w:customStyle="1" w:styleId="hljs-params">
    <w:name w:val="hljs-params"/>
    <w:basedOn w:val="DefaultParagraphFont"/>
    <w:rsid w:val="006453EA"/>
  </w:style>
  <w:style w:type="character" w:customStyle="1" w:styleId="hljs-comment">
    <w:name w:val="hljs-comment"/>
    <w:basedOn w:val="DefaultParagraphFont"/>
    <w:rsid w:val="006453EA"/>
  </w:style>
  <w:style w:type="character" w:customStyle="1" w:styleId="hljs-keyword">
    <w:name w:val="hljs-keyword"/>
    <w:basedOn w:val="DefaultParagraphFont"/>
    <w:rsid w:val="006453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46848">
      <w:bodyDiv w:val="1"/>
      <w:marLeft w:val="0"/>
      <w:marRight w:val="0"/>
      <w:marTop w:val="0"/>
      <w:marBottom w:val="0"/>
      <w:divBdr>
        <w:top w:val="none" w:sz="0" w:space="0" w:color="auto"/>
        <w:left w:val="none" w:sz="0" w:space="0" w:color="auto"/>
        <w:bottom w:val="none" w:sz="0" w:space="0" w:color="auto"/>
        <w:right w:val="none" w:sz="0" w:space="0" w:color="auto"/>
      </w:divBdr>
      <w:divsChild>
        <w:div w:id="92287239">
          <w:marLeft w:val="0"/>
          <w:marRight w:val="0"/>
          <w:marTop w:val="0"/>
          <w:marBottom w:val="0"/>
          <w:divBdr>
            <w:top w:val="none" w:sz="0" w:space="0" w:color="auto"/>
            <w:left w:val="none" w:sz="0" w:space="0" w:color="auto"/>
            <w:bottom w:val="none" w:sz="0" w:space="0" w:color="auto"/>
            <w:right w:val="none" w:sz="0" w:space="0" w:color="auto"/>
          </w:divBdr>
          <w:divsChild>
            <w:div w:id="1161778925">
              <w:marLeft w:val="0"/>
              <w:marRight w:val="0"/>
              <w:marTop w:val="0"/>
              <w:marBottom w:val="0"/>
              <w:divBdr>
                <w:top w:val="none" w:sz="0" w:space="0" w:color="auto"/>
                <w:left w:val="none" w:sz="0" w:space="0" w:color="auto"/>
                <w:bottom w:val="none" w:sz="0" w:space="0" w:color="auto"/>
                <w:right w:val="none" w:sz="0" w:space="0" w:color="auto"/>
              </w:divBdr>
            </w:div>
            <w:div w:id="1508331122">
              <w:marLeft w:val="0"/>
              <w:marRight w:val="0"/>
              <w:marTop w:val="0"/>
              <w:marBottom w:val="0"/>
              <w:divBdr>
                <w:top w:val="none" w:sz="0" w:space="0" w:color="auto"/>
                <w:left w:val="none" w:sz="0" w:space="0" w:color="auto"/>
                <w:bottom w:val="none" w:sz="0" w:space="0" w:color="auto"/>
                <w:right w:val="none" w:sz="0" w:space="0" w:color="auto"/>
              </w:divBdr>
              <w:divsChild>
                <w:div w:id="1740513141">
                  <w:marLeft w:val="0"/>
                  <w:marRight w:val="0"/>
                  <w:marTop w:val="0"/>
                  <w:marBottom w:val="0"/>
                  <w:divBdr>
                    <w:top w:val="none" w:sz="0" w:space="0" w:color="auto"/>
                    <w:left w:val="none" w:sz="0" w:space="0" w:color="auto"/>
                    <w:bottom w:val="none" w:sz="0" w:space="0" w:color="auto"/>
                    <w:right w:val="none" w:sz="0" w:space="0" w:color="auto"/>
                  </w:divBdr>
                  <w:divsChild>
                    <w:div w:id="158349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901">
              <w:marLeft w:val="0"/>
              <w:marRight w:val="0"/>
              <w:marTop w:val="0"/>
              <w:marBottom w:val="0"/>
              <w:divBdr>
                <w:top w:val="none" w:sz="0" w:space="0" w:color="auto"/>
                <w:left w:val="none" w:sz="0" w:space="0" w:color="auto"/>
                <w:bottom w:val="none" w:sz="0" w:space="0" w:color="auto"/>
                <w:right w:val="none" w:sz="0" w:space="0" w:color="auto"/>
              </w:divBdr>
            </w:div>
          </w:divsChild>
        </w:div>
        <w:div w:id="515535977">
          <w:marLeft w:val="0"/>
          <w:marRight w:val="0"/>
          <w:marTop w:val="0"/>
          <w:marBottom w:val="0"/>
          <w:divBdr>
            <w:top w:val="none" w:sz="0" w:space="0" w:color="auto"/>
            <w:left w:val="none" w:sz="0" w:space="0" w:color="auto"/>
            <w:bottom w:val="none" w:sz="0" w:space="0" w:color="auto"/>
            <w:right w:val="none" w:sz="0" w:space="0" w:color="auto"/>
          </w:divBdr>
          <w:divsChild>
            <w:div w:id="289478961">
              <w:marLeft w:val="0"/>
              <w:marRight w:val="0"/>
              <w:marTop w:val="0"/>
              <w:marBottom w:val="0"/>
              <w:divBdr>
                <w:top w:val="none" w:sz="0" w:space="0" w:color="auto"/>
                <w:left w:val="none" w:sz="0" w:space="0" w:color="auto"/>
                <w:bottom w:val="none" w:sz="0" w:space="0" w:color="auto"/>
                <w:right w:val="none" w:sz="0" w:space="0" w:color="auto"/>
              </w:divBdr>
            </w:div>
            <w:div w:id="509873718">
              <w:marLeft w:val="0"/>
              <w:marRight w:val="0"/>
              <w:marTop w:val="0"/>
              <w:marBottom w:val="0"/>
              <w:divBdr>
                <w:top w:val="none" w:sz="0" w:space="0" w:color="auto"/>
                <w:left w:val="none" w:sz="0" w:space="0" w:color="auto"/>
                <w:bottom w:val="none" w:sz="0" w:space="0" w:color="auto"/>
                <w:right w:val="none" w:sz="0" w:space="0" w:color="auto"/>
              </w:divBdr>
              <w:divsChild>
                <w:div w:id="1826050084">
                  <w:marLeft w:val="0"/>
                  <w:marRight w:val="0"/>
                  <w:marTop w:val="0"/>
                  <w:marBottom w:val="0"/>
                  <w:divBdr>
                    <w:top w:val="none" w:sz="0" w:space="0" w:color="auto"/>
                    <w:left w:val="none" w:sz="0" w:space="0" w:color="auto"/>
                    <w:bottom w:val="none" w:sz="0" w:space="0" w:color="auto"/>
                    <w:right w:val="none" w:sz="0" w:space="0" w:color="auto"/>
                  </w:divBdr>
                  <w:divsChild>
                    <w:div w:id="179532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5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3619">
      <w:bodyDiv w:val="1"/>
      <w:marLeft w:val="0"/>
      <w:marRight w:val="0"/>
      <w:marTop w:val="0"/>
      <w:marBottom w:val="0"/>
      <w:divBdr>
        <w:top w:val="none" w:sz="0" w:space="0" w:color="auto"/>
        <w:left w:val="none" w:sz="0" w:space="0" w:color="auto"/>
        <w:bottom w:val="none" w:sz="0" w:space="0" w:color="auto"/>
        <w:right w:val="none" w:sz="0" w:space="0" w:color="auto"/>
      </w:divBdr>
      <w:divsChild>
        <w:div w:id="255553657">
          <w:marLeft w:val="0"/>
          <w:marRight w:val="0"/>
          <w:marTop w:val="0"/>
          <w:marBottom w:val="0"/>
          <w:divBdr>
            <w:top w:val="none" w:sz="0" w:space="0" w:color="auto"/>
            <w:left w:val="none" w:sz="0" w:space="0" w:color="auto"/>
            <w:bottom w:val="none" w:sz="0" w:space="0" w:color="auto"/>
            <w:right w:val="none" w:sz="0" w:space="0" w:color="auto"/>
          </w:divBdr>
          <w:divsChild>
            <w:div w:id="121878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03864">
      <w:bodyDiv w:val="1"/>
      <w:marLeft w:val="0"/>
      <w:marRight w:val="0"/>
      <w:marTop w:val="0"/>
      <w:marBottom w:val="0"/>
      <w:divBdr>
        <w:top w:val="none" w:sz="0" w:space="0" w:color="auto"/>
        <w:left w:val="none" w:sz="0" w:space="0" w:color="auto"/>
        <w:bottom w:val="none" w:sz="0" w:space="0" w:color="auto"/>
        <w:right w:val="none" w:sz="0" w:space="0" w:color="auto"/>
      </w:divBdr>
      <w:divsChild>
        <w:div w:id="441265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47970">
      <w:bodyDiv w:val="1"/>
      <w:marLeft w:val="0"/>
      <w:marRight w:val="0"/>
      <w:marTop w:val="0"/>
      <w:marBottom w:val="0"/>
      <w:divBdr>
        <w:top w:val="none" w:sz="0" w:space="0" w:color="auto"/>
        <w:left w:val="none" w:sz="0" w:space="0" w:color="auto"/>
        <w:bottom w:val="none" w:sz="0" w:space="0" w:color="auto"/>
        <w:right w:val="none" w:sz="0" w:space="0" w:color="auto"/>
      </w:divBdr>
    </w:div>
    <w:div w:id="326519753">
      <w:bodyDiv w:val="1"/>
      <w:marLeft w:val="0"/>
      <w:marRight w:val="0"/>
      <w:marTop w:val="0"/>
      <w:marBottom w:val="0"/>
      <w:divBdr>
        <w:top w:val="none" w:sz="0" w:space="0" w:color="auto"/>
        <w:left w:val="none" w:sz="0" w:space="0" w:color="auto"/>
        <w:bottom w:val="none" w:sz="0" w:space="0" w:color="auto"/>
        <w:right w:val="none" w:sz="0" w:space="0" w:color="auto"/>
      </w:divBdr>
      <w:divsChild>
        <w:div w:id="1096558402">
          <w:marLeft w:val="0"/>
          <w:marRight w:val="0"/>
          <w:marTop w:val="0"/>
          <w:marBottom w:val="0"/>
          <w:divBdr>
            <w:top w:val="none" w:sz="0" w:space="0" w:color="auto"/>
            <w:left w:val="none" w:sz="0" w:space="0" w:color="auto"/>
            <w:bottom w:val="none" w:sz="0" w:space="0" w:color="auto"/>
            <w:right w:val="none" w:sz="0" w:space="0" w:color="auto"/>
          </w:divBdr>
          <w:divsChild>
            <w:div w:id="35751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2936">
      <w:bodyDiv w:val="1"/>
      <w:marLeft w:val="0"/>
      <w:marRight w:val="0"/>
      <w:marTop w:val="0"/>
      <w:marBottom w:val="0"/>
      <w:divBdr>
        <w:top w:val="none" w:sz="0" w:space="0" w:color="auto"/>
        <w:left w:val="none" w:sz="0" w:space="0" w:color="auto"/>
        <w:bottom w:val="none" w:sz="0" w:space="0" w:color="auto"/>
        <w:right w:val="none" w:sz="0" w:space="0" w:color="auto"/>
      </w:divBdr>
      <w:divsChild>
        <w:div w:id="360590466">
          <w:marLeft w:val="0"/>
          <w:marRight w:val="0"/>
          <w:marTop w:val="0"/>
          <w:marBottom w:val="0"/>
          <w:divBdr>
            <w:top w:val="none" w:sz="0" w:space="0" w:color="auto"/>
            <w:left w:val="none" w:sz="0" w:space="0" w:color="auto"/>
            <w:bottom w:val="none" w:sz="0" w:space="0" w:color="auto"/>
            <w:right w:val="none" w:sz="0" w:space="0" w:color="auto"/>
          </w:divBdr>
          <w:divsChild>
            <w:div w:id="173003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63923">
      <w:bodyDiv w:val="1"/>
      <w:marLeft w:val="0"/>
      <w:marRight w:val="0"/>
      <w:marTop w:val="0"/>
      <w:marBottom w:val="0"/>
      <w:divBdr>
        <w:top w:val="none" w:sz="0" w:space="0" w:color="auto"/>
        <w:left w:val="none" w:sz="0" w:space="0" w:color="auto"/>
        <w:bottom w:val="none" w:sz="0" w:space="0" w:color="auto"/>
        <w:right w:val="none" w:sz="0" w:space="0" w:color="auto"/>
      </w:divBdr>
    </w:div>
    <w:div w:id="457770117">
      <w:bodyDiv w:val="1"/>
      <w:marLeft w:val="0"/>
      <w:marRight w:val="0"/>
      <w:marTop w:val="0"/>
      <w:marBottom w:val="0"/>
      <w:divBdr>
        <w:top w:val="none" w:sz="0" w:space="0" w:color="auto"/>
        <w:left w:val="none" w:sz="0" w:space="0" w:color="auto"/>
        <w:bottom w:val="none" w:sz="0" w:space="0" w:color="auto"/>
        <w:right w:val="none" w:sz="0" w:space="0" w:color="auto"/>
      </w:divBdr>
    </w:div>
    <w:div w:id="525564439">
      <w:bodyDiv w:val="1"/>
      <w:marLeft w:val="0"/>
      <w:marRight w:val="0"/>
      <w:marTop w:val="0"/>
      <w:marBottom w:val="0"/>
      <w:divBdr>
        <w:top w:val="none" w:sz="0" w:space="0" w:color="auto"/>
        <w:left w:val="none" w:sz="0" w:space="0" w:color="auto"/>
        <w:bottom w:val="none" w:sz="0" w:space="0" w:color="auto"/>
        <w:right w:val="none" w:sz="0" w:space="0" w:color="auto"/>
      </w:divBdr>
    </w:div>
    <w:div w:id="551886307">
      <w:bodyDiv w:val="1"/>
      <w:marLeft w:val="0"/>
      <w:marRight w:val="0"/>
      <w:marTop w:val="0"/>
      <w:marBottom w:val="0"/>
      <w:divBdr>
        <w:top w:val="none" w:sz="0" w:space="0" w:color="auto"/>
        <w:left w:val="none" w:sz="0" w:space="0" w:color="auto"/>
        <w:bottom w:val="none" w:sz="0" w:space="0" w:color="auto"/>
        <w:right w:val="none" w:sz="0" w:space="0" w:color="auto"/>
      </w:divBdr>
      <w:divsChild>
        <w:div w:id="149849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4023188">
      <w:bodyDiv w:val="1"/>
      <w:marLeft w:val="0"/>
      <w:marRight w:val="0"/>
      <w:marTop w:val="0"/>
      <w:marBottom w:val="0"/>
      <w:divBdr>
        <w:top w:val="none" w:sz="0" w:space="0" w:color="auto"/>
        <w:left w:val="none" w:sz="0" w:space="0" w:color="auto"/>
        <w:bottom w:val="none" w:sz="0" w:space="0" w:color="auto"/>
        <w:right w:val="none" w:sz="0" w:space="0" w:color="auto"/>
      </w:divBdr>
      <w:divsChild>
        <w:div w:id="1596551145">
          <w:marLeft w:val="0"/>
          <w:marRight w:val="0"/>
          <w:marTop w:val="0"/>
          <w:marBottom w:val="0"/>
          <w:divBdr>
            <w:top w:val="none" w:sz="0" w:space="0" w:color="auto"/>
            <w:left w:val="none" w:sz="0" w:space="0" w:color="auto"/>
            <w:bottom w:val="none" w:sz="0" w:space="0" w:color="auto"/>
            <w:right w:val="none" w:sz="0" w:space="0" w:color="auto"/>
          </w:divBdr>
          <w:divsChild>
            <w:div w:id="2065907600">
              <w:marLeft w:val="0"/>
              <w:marRight w:val="0"/>
              <w:marTop w:val="0"/>
              <w:marBottom w:val="0"/>
              <w:divBdr>
                <w:top w:val="none" w:sz="0" w:space="0" w:color="auto"/>
                <w:left w:val="none" w:sz="0" w:space="0" w:color="auto"/>
                <w:bottom w:val="none" w:sz="0" w:space="0" w:color="auto"/>
                <w:right w:val="none" w:sz="0" w:space="0" w:color="auto"/>
              </w:divBdr>
            </w:div>
            <w:div w:id="1680814784">
              <w:marLeft w:val="0"/>
              <w:marRight w:val="0"/>
              <w:marTop w:val="0"/>
              <w:marBottom w:val="0"/>
              <w:divBdr>
                <w:top w:val="none" w:sz="0" w:space="0" w:color="auto"/>
                <w:left w:val="none" w:sz="0" w:space="0" w:color="auto"/>
                <w:bottom w:val="none" w:sz="0" w:space="0" w:color="auto"/>
                <w:right w:val="none" w:sz="0" w:space="0" w:color="auto"/>
              </w:divBdr>
              <w:divsChild>
                <w:div w:id="1011107180">
                  <w:marLeft w:val="0"/>
                  <w:marRight w:val="0"/>
                  <w:marTop w:val="0"/>
                  <w:marBottom w:val="0"/>
                  <w:divBdr>
                    <w:top w:val="none" w:sz="0" w:space="0" w:color="auto"/>
                    <w:left w:val="none" w:sz="0" w:space="0" w:color="auto"/>
                    <w:bottom w:val="none" w:sz="0" w:space="0" w:color="auto"/>
                    <w:right w:val="none" w:sz="0" w:space="0" w:color="auto"/>
                  </w:divBdr>
                  <w:divsChild>
                    <w:div w:id="11456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3103">
              <w:marLeft w:val="0"/>
              <w:marRight w:val="0"/>
              <w:marTop w:val="0"/>
              <w:marBottom w:val="0"/>
              <w:divBdr>
                <w:top w:val="none" w:sz="0" w:space="0" w:color="auto"/>
                <w:left w:val="none" w:sz="0" w:space="0" w:color="auto"/>
                <w:bottom w:val="none" w:sz="0" w:space="0" w:color="auto"/>
                <w:right w:val="none" w:sz="0" w:space="0" w:color="auto"/>
              </w:divBdr>
            </w:div>
          </w:divsChild>
        </w:div>
        <w:div w:id="2136868962">
          <w:marLeft w:val="0"/>
          <w:marRight w:val="0"/>
          <w:marTop w:val="0"/>
          <w:marBottom w:val="0"/>
          <w:divBdr>
            <w:top w:val="none" w:sz="0" w:space="0" w:color="auto"/>
            <w:left w:val="none" w:sz="0" w:space="0" w:color="auto"/>
            <w:bottom w:val="none" w:sz="0" w:space="0" w:color="auto"/>
            <w:right w:val="none" w:sz="0" w:space="0" w:color="auto"/>
          </w:divBdr>
          <w:divsChild>
            <w:div w:id="1710105840">
              <w:marLeft w:val="0"/>
              <w:marRight w:val="0"/>
              <w:marTop w:val="0"/>
              <w:marBottom w:val="0"/>
              <w:divBdr>
                <w:top w:val="none" w:sz="0" w:space="0" w:color="auto"/>
                <w:left w:val="none" w:sz="0" w:space="0" w:color="auto"/>
                <w:bottom w:val="none" w:sz="0" w:space="0" w:color="auto"/>
                <w:right w:val="none" w:sz="0" w:space="0" w:color="auto"/>
              </w:divBdr>
            </w:div>
            <w:div w:id="685014573">
              <w:marLeft w:val="0"/>
              <w:marRight w:val="0"/>
              <w:marTop w:val="0"/>
              <w:marBottom w:val="0"/>
              <w:divBdr>
                <w:top w:val="none" w:sz="0" w:space="0" w:color="auto"/>
                <w:left w:val="none" w:sz="0" w:space="0" w:color="auto"/>
                <w:bottom w:val="none" w:sz="0" w:space="0" w:color="auto"/>
                <w:right w:val="none" w:sz="0" w:space="0" w:color="auto"/>
              </w:divBdr>
              <w:divsChild>
                <w:div w:id="115562113">
                  <w:marLeft w:val="0"/>
                  <w:marRight w:val="0"/>
                  <w:marTop w:val="0"/>
                  <w:marBottom w:val="0"/>
                  <w:divBdr>
                    <w:top w:val="none" w:sz="0" w:space="0" w:color="auto"/>
                    <w:left w:val="none" w:sz="0" w:space="0" w:color="auto"/>
                    <w:bottom w:val="none" w:sz="0" w:space="0" w:color="auto"/>
                    <w:right w:val="none" w:sz="0" w:space="0" w:color="auto"/>
                  </w:divBdr>
                  <w:divsChild>
                    <w:div w:id="70733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2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4778">
      <w:bodyDiv w:val="1"/>
      <w:marLeft w:val="0"/>
      <w:marRight w:val="0"/>
      <w:marTop w:val="0"/>
      <w:marBottom w:val="0"/>
      <w:divBdr>
        <w:top w:val="none" w:sz="0" w:space="0" w:color="auto"/>
        <w:left w:val="none" w:sz="0" w:space="0" w:color="auto"/>
        <w:bottom w:val="none" w:sz="0" w:space="0" w:color="auto"/>
        <w:right w:val="none" w:sz="0" w:space="0" w:color="auto"/>
      </w:divBdr>
      <w:divsChild>
        <w:div w:id="705445581">
          <w:marLeft w:val="0"/>
          <w:marRight w:val="0"/>
          <w:marTop w:val="0"/>
          <w:marBottom w:val="0"/>
          <w:divBdr>
            <w:top w:val="none" w:sz="0" w:space="0" w:color="auto"/>
            <w:left w:val="none" w:sz="0" w:space="0" w:color="auto"/>
            <w:bottom w:val="none" w:sz="0" w:space="0" w:color="auto"/>
            <w:right w:val="none" w:sz="0" w:space="0" w:color="auto"/>
          </w:divBdr>
          <w:divsChild>
            <w:div w:id="264925677">
              <w:marLeft w:val="0"/>
              <w:marRight w:val="0"/>
              <w:marTop w:val="0"/>
              <w:marBottom w:val="0"/>
              <w:divBdr>
                <w:top w:val="none" w:sz="0" w:space="0" w:color="auto"/>
                <w:left w:val="none" w:sz="0" w:space="0" w:color="auto"/>
                <w:bottom w:val="none" w:sz="0" w:space="0" w:color="auto"/>
                <w:right w:val="none" w:sz="0" w:space="0" w:color="auto"/>
              </w:divBdr>
            </w:div>
            <w:div w:id="964041024">
              <w:marLeft w:val="0"/>
              <w:marRight w:val="0"/>
              <w:marTop w:val="0"/>
              <w:marBottom w:val="0"/>
              <w:divBdr>
                <w:top w:val="none" w:sz="0" w:space="0" w:color="auto"/>
                <w:left w:val="none" w:sz="0" w:space="0" w:color="auto"/>
                <w:bottom w:val="none" w:sz="0" w:space="0" w:color="auto"/>
                <w:right w:val="none" w:sz="0" w:space="0" w:color="auto"/>
              </w:divBdr>
              <w:divsChild>
                <w:div w:id="1328940190">
                  <w:marLeft w:val="0"/>
                  <w:marRight w:val="0"/>
                  <w:marTop w:val="0"/>
                  <w:marBottom w:val="0"/>
                  <w:divBdr>
                    <w:top w:val="none" w:sz="0" w:space="0" w:color="auto"/>
                    <w:left w:val="none" w:sz="0" w:space="0" w:color="auto"/>
                    <w:bottom w:val="none" w:sz="0" w:space="0" w:color="auto"/>
                    <w:right w:val="none" w:sz="0" w:space="0" w:color="auto"/>
                  </w:divBdr>
                  <w:divsChild>
                    <w:div w:id="9801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6031">
              <w:marLeft w:val="0"/>
              <w:marRight w:val="0"/>
              <w:marTop w:val="0"/>
              <w:marBottom w:val="0"/>
              <w:divBdr>
                <w:top w:val="none" w:sz="0" w:space="0" w:color="auto"/>
                <w:left w:val="none" w:sz="0" w:space="0" w:color="auto"/>
                <w:bottom w:val="none" w:sz="0" w:space="0" w:color="auto"/>
                <w:right w:val="none" w:sz="0" w:space="0" w:color="auto"/>
              </w:divBdr>
            </w:div>
          </w:divsChild>
        </w:div>
        <w:div w:id="928543257">
          <w:marLeft w:val="0"/>
          <w:marRight w:val="0"/>
          <w:marTop w:val="0"/>
          <w:marBottom w:val="0"/>
          <w:divBdr>
            <w:top w:val="none" w:sz="0" w:space="0" w:color="auto"/>
            <w:left w:val="none" w:sz="0" w:space="0" w:color="auto"/>
            <w:bottom w:val="none" w:sz="0" w:space="0" w:color="auto"/>
            <w:right w:val="none" w:sz="0" w:space="0" w:color="auto"/>
          </w:divBdr>
          <w:divsChild>
            <w:div w:id="789276516">
              <w:marLeft w:val="0"/>
              <w:marRight w:val="0"/>
              <w:marTop w:val="0"/>
              <w:marBottom w:val="0"/>
              <w:divBdr>
                <w:top w:val="none" w:sz="0" w:space="0" w:color="auto"/>
                <w:left w:val="none" w:sz="0" w:space="0" w:color="auto"/>
                <w:bottom w:val="none" w:sz="0" w:space="0" w:color="auto"/>
                <w:right w:val="none" w:sz="0" w:space="0" w:color="auto"/>
              </w:divBdr>
            </w:div>
            <w:div w:id="1940022706">
              <w:marLeft w:val="0"/>
              <w:marRight w:val="0"/>
              <w:marTop w:val="0"/>
              <w:marBottom w:val="0"/>
              <w:divBdr>
                <w:top w:val="none" w:sz="0" w:space="0" w:color="auto"/>
                <w:left w:val="none" w:sz="0" w:space="0" w:color="auto"/>
                <w:bottom w:val="none" w:sz="0" w:space="0" w:color="auto"/>
                <w:right w:val="none" w:sz="0" w:space="0" w:color="auto"/>
              </w:divBdr>
              <w:divsChild>
                <w:div w:id="1778863856">
                  <w:marLeft w:val="0"/>
                  <w:marRight w:val="0"/>
                  <w:marTop w:val="0"/>
                  <w:marBottom w:val="0"/>
                  <w:divBdr>
                    <w:top w:val="none" w:sz="0" w:space="0" w:color="auto"/>
                    <w:left w:val="none" w:sz="0" w:space="0" w:color="auto"/>
                    <w:bottom w:val="none" w:sz="0" w:space="0" w:color="auto"/>
                    <w:right w:val="none" w:sz="0" w:space="0" w:color="auto"/>
                  </w:divBdr>
                  <w:divsChild>
                    <w:div w:id="17284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3340">
              <w:marLeft w:val="0"/>
              <w:marRight w:val="0"/>
              <w:marTop w:val="0"/>
              <w:marBottom w:val="0"/>
              <w:divBdr>
                <w:top w:val="none" w:sz="0" w:space="0" w:color="auto"/>
                <w:left w:val="none" w:sz="0" w:space="0" w:color="auto"/>
                <w:bottom w:val="none" w:sz="0" w:space="0" w:color="auto"/>
                <w:right w:val="none" w:sz="0" w:space="0" w:color="auto"/>
              </w:divBdr>
            </w:div>
          </w:divsChild>
        </w:div>
        <w:div w:id="920795181">
          <w:marLeft w:val="0"/>
          <w:marRight w:val="0"/>
          <w:marTop w:val="0"/>
          <w:marBottom w:val="0"/>
          <w:divBdr>
            <w:top w:val="none" w:sz="0" w:space="0" w:color="auto"/>
            <w:left w:val="none" w:sz="0" w:space="0" w:color="auto"/>
            <w:bottom w:val="none" w:sz="0" w:space="0" w:color="auto"/>
            <w:right w:val="none" w:sz="0" w:space="0" w:color="auto"/>
          </w:divBdr>
          <w:divsChild>
            <w:div w:id="2143766077">
              <w:marLeft w:val="0"/>
              <w:marRight w:val="0"/>
              <w:marTop w:val="0"/>
              <w:marBottom w:val="0"/>
              <w:divBdr>
                <w:top w:val="none" w:sz="0" w:space="0" w:color="auto"/>
                <w:left w:val="none" w:sz="0" w:space="0" w:color="auto"/>
                <w:bottom w:val="none" w:sz="0" w:space="0" w:color="auto"/>
                <w:right w:val="none" w:sz="0" w:space="0" w:color="auto"/>
              </w:divBdr>
            </w:div>
            <w:div w:id="1670594669">
              <w:marLeft w:val="0"/>
              <w:marRight w:val="0"/>
              <w:marTop w:val="0"/>
              <w:marBottom w:val="0"/>
              <w:divBdr>
                <w:top w:val="none" w:sz="0" w:space="0" w:color="auto"/>
                <w:left w:val="none" w:sz="0" w:space="0" w:color="auto"/>
                <w:bottom w:val="none" w:sz="0" w:space="0" w:color="auto"/>
                <w:right w:val="none" w:sz="0" w:space="0" w:color="auto"/>
              </w:divBdr>
              <w:divsChild>
                <w:div w:id="650599516">
                  <w:marLeft w:val="0"/>
                  <w:marRight w:val="0"/>
                  <w:marTop w:val="0"/>
                  <w:marBottom w:val="0"/>
                  <w:divBdr>
                    <w:top w:val="none" w:sz="0" w:space="0" w:color="auto"/>
                    <w:left w:val="none" w:sz="0" w:space="0" w:color="auto"/>
                    <w:bottom w:val="none" w:sz="0" w:space="0" w:color="auto"/>
                    <w:right w:val="none" w:sz="0" w:space="0" w:color="auto"/>
                  </w:divBdr>
                  <w:divsChild>
                    <w:div w:id="108522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01231">
              <w:marLeft w:val="0"/>
              <w:marRight w:val="0"/>
              <w:marTop w:val="0"/>
              <w:marBottom w:val="0"/>
              <w:divBdr>
                <w:top w:val="none" w:sz="0" w:space="0" w:color="auto"/>
                <w:left w:val="none" w:sz="0" w:space="0" w:color="auto"/>
                <w:bottom w:val="none" w:sz="0" w:space="0" w:color="auto"/>
                <w:right w:val="none" w:sz="0" w:space="0" w:color="auto"/>
              </w:divBdr>
            </w:div>
          </w:divsChild>
        </w:div>
        <w:div w:id="1020157443">
          <w:marLeft w:val="0"/>
          <w:marRight w:val="0"/>
          <w:marTop w:val="0"/>
          <w:marBottom w:val="0"/>
          <w:divBdr>
            <w:top w:val="none" w:sz="0" w:space="0" w:color="auto"/>
            <w:left w:val="none" w:sz="0" w:space="0" w:color="auto"/>
            <w:bottom w:val="none" w:sz="0" w:space="0" w:color="auto"/>
            <w:right w:val="none" w:sz="0" w:space="0" w:color="auto"/>
          </w:divBdr>
          <w:divsChild>
            <w:div w:id="842740962">
              <w:marLeft w:val="0"/>
              <w:marRight w:val="0"/>
              <w:marTop w:val="0"/>
              <w:marBottom w:val="0"/>
              <w:divBdr>
                <w:top w:val="none" w:sz="0" w:space="0" w:color="auto"/>
                <w:left w:val="none" w:sz="0" w:space="0" w:color="auto"/>
                <w:bottom w:val="none" w:sz="0" w:space="0" w:color="auto"/>
                <w:right w:val="none" w:sz="0" w:space="0" w:color="auto"/>
              </w:divBdr>
            </w:div>
            <w:div w:id="201132858">
              <w:marLeft w:val="0"/>
              <w:marRight w:val="0"/>
              <w:marTop w:val="0"/>
              <w:marBottom w:val="0"/>
              <w:divBdr>
                <w:top w:val="none" w:sz="0" w:space="0" w:color="auto"/>
                <w:left w:val="none" w:sz="0" w:space="0" w:color="auto"/>
                <w:bottom w:val="none" w:sz="0" w:space="0" w:color="auto"/>
                <w:right w:val="none" w:sz="0" w:space="0" w:color="auto"/>
              </w:divBdr>
              <w:divsChild>
                <w:div w:id="152721247">
                  <w:marLeft w:val="0"/>
                  <w:marRight w:val="0"/>
                  <w:marTop w:val="0"/>
                  <w:marBottom w:val="0"/>
                  <w:divBdr>
                    <w:top w:val="none" w:sz="0" w:space="0" w:color="auto"/>
                    <w:left w:val="none" w:sz="0" w:space="0" w:color="auto"/>
                    <w:bottom w:val="none" w:sz="0" w:space="0" w:color="auto"/>
                    <w:right w:val="none" w:sz="0" w:space="0" w:color="auto"/>
                  </w:divBdr>
                  <w:divsChild>
                    <w:div w:id="132350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01412">
              <w:marLeft w:val="0"/>
              <w:marRight w:val="0"/>
              <w:marTop w:val="0"/>
              <w:marBottom w:val="0"/>
              <w:divBdr>
                <w:top w:val="none" w:sz="0" w:space="0" w:color="auto"/>
                <w:left w:val="none" w:sz="0" w:space="0" w:color="auto"/>
                <w:bottom w:val="none" w:sz="0" w:space="0" w:color="auto"/>
                <w:right w:val="none" w:sz="0" w:space="0" w:color="auto"/>
              </w:divBdr>
            </w:div>
          </w:divsChild>
        </w:div>
        <w:div w:id="1650524290">
          <w:marLeft w:val="0"/>
          <w:marRight w:val="0"/>
          <w:marTop w:val="0"/>
          <w:marBottom w:val="0"/>
          <w:divBdr>
            <w:top w:val="none" w:sz="0" w:space="0" w:color="auto"/>
            <w:left w:val="none" w:sz="0" w:space="0" w:color="auto"/>
            <w:bottom w:val="none" w:sz="0" w:space="0" w:color="auto"/>
            <w:right w:val="none" w:sz="0" w:space="0" w:color="auto"/>
          </w:divBdr>
          <w:divsChild>
            <w:div w:id="1840080238">
              <w:marLeft w:val="0"/>
              <w:marRight w:val="0"/>
              <w:marTop w:val="0"/>
              <w:marBottom w:val="0"/>
              <w:divBdr>
                <w:top w:val="none" w:sz="0" w:space="0" w:color="auto"/>
                <w:left w:val="none" w:sz="0" w:space="0" w:color="auto"/>
                <w:bottom w:val="none" w:sz="0" w:space="0" w:color="auto"/>
                <w:right w:val="none" w:sz="0" w:space="0" w:color="auto"/>
              </w:divBdr>
            </w:div>
            <w:div w:id="130951384">
              <w:marLeft w:val="0"/>
              <w:marRight w:val="0"/>
              <w:marTop w:val="0"/>
              <w:marBottom w:val="0"/>
              <w:divBdr>
                <w:top w:val="none" w:sz="0" w:space="0" w:color="auto"/>
                <w:left w:val="none" w:sz="0" w:space="0" w:color="auto"/>
                <w:bottom w:val="none" w:sz="0" w:space="0" w:color="auto"/>
                <w:right w:val="none" w:sz="0" w:space="0" w:color="auto"/>
              </w:divBdr>
              <w:divsChild>
                <w:div w:id="1205218988">
                  <w:marLeft w:val="0"/>
                  <w:marRight w:val="0"/>
                  <w:marTop w:val="0"/>
                  <w:marBottom w:val="0"/>
                  <w:divBdr>
                    <w:top w:val="none" w:sz="0" w:space="0" w:color="auto"/>
                    <w:left w:val="none" w:sz="0" w:space="0" w:color="auto"/>
                    <w:bottom w:val="none" w:sz="0" w:space="0" w:color="auto"/>
                    <w:right w:val="none" w:sz="0" w:space="0" w:color="auto"/>
                  </w:divBdr>
                  <w:divsChild>
                    <w:div w:id="138969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33734">
              <w:marLeft w:val="0"/>
              <w:marRight w:val="0"/>
              <w:marTop w:val="0"/>
              <w:marBottom w:val="0"/>
              <w:divBdr>
                <w:top w:val="none" w:sz="0" w:space="0" w:color="auto"/>
                <w:left w:val="none" w:sz="0" w:space="0" w:color="auto"/>
                <w:bottom w:val="none" w:sz="0" w:space="0" w:color="auto"/>
                <w:right w:val="none" w:sz="0" w:space="0" w:color="auto"/>
              </w:divBdr>
            </w:div>
          </w:divsChild>
        </w:div>
        <w:div w:id="1483232329">
          <w:marLeft w:val="0"/>
          <w:marRight w:val="0"/>
          <w:marTop w:val="0"/>
          <w:marBottom w:val="0"/>
          <w:divBdr>
            <w:top w:val="none" w:sz="0" w:space="0" w:color="auto"/>
            <w:left w:val="none" w:sz="0" w:space="0" w:color="auto"/>
            <w:bottom w:val="none" w:sz="0" w:space="0" w:color="auto"/>
            <w:right w:val="none" w:sz="0" w:space="0" w:color="auto"/>
          </w:divBdr>
          <w:divsChild>
            <w:div w:id="1597664393">
              <w:marLeft w:val="0"/>
              <w:marRight w:val="0"/>
              <w:marTop w:val="0"/>
              <w:marBottom w:val="0"/>
              <w:divBdr>
                <w:top w:val="none" w:sz="0" w:space="0" w:color="auto"/>
                <w:left w:val="none" w:sz="0" w:space="0" w:color="auto"/>
                <w:bottom w:val="none" w:sz="0" w:space="0" w:color="auto"/>
                <w:right w:val="none" w:sz="0" w:space="0" w:color="auto"/>
              </w:divBdr>
            </w:div>
            <w:div w:id="741681464">
              <w:marLeft w:val="0"/>
              <w:marRight w:val="0"/>
              <w:marTop w:val="0"/>
              <w:marBottom w:val="0"/>
              <w:divBdr>
                <w:top w:val="none" w:sz="0" w:space="0" w:color="auto"/>
                <w:left w:val="none" w:sz="0" w:space="0" w:color="auto"/>
                <w:bottom w:val="none" w:sz="0" w:space="0" w:color="auto"/>
                <w:right w:val="none" w:sz="0" w:space="0" w:color="auto"/>
              </w:divBdr>
              <w:divsChild>
                <w:div w:id="713238672">
                  <w:marLeft w:val="0"/>
                  <w:marRight w:val="0"/>
                  <w:marTop w:val="0"/>
                  <w:marBottom w:val="0"/>
                  <w:divBdr>
                    <w:top w:val="none" w:sz="0" w:space="0" w:color="auto"/>
                    <w:left w:val="none" w:sz="0" w:space="0" w:color="auto"/>
                    <w:bottom w:val="none" w:sz="0" w:space="0" w:color="auto"/>
                    <w:right w:val="none" w:sz="0" w:space="0" w:color="auto"/>
                  </w:divBdr>
                  <w:divsChild>
                    <w:div w:id="202494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2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44897">
      <w:bodyDiv w:val="1"/>
      <w:marLeft w:val="0"/>
      <w:marRight w:val="0"/>
      <w:marTop w:val="0"/>
      <w:marBottom w:val="0"/>
      <w:divBdr>
        <w:top w:val="none" w:sz="0" w:space="0" w:color="auto"/>
        <w:left w:val="none" w:sz="0" w:space="0" w:color="auto"/>
        <w:bottom w:val="none" w:sz="0" w:space="0" w:color="auto"/>
        <w:right w:val="none" w:sz="0" w:space="0" w:color="auto"/>
      </w:divBdr>
    </w:div>
    <w:div w:id="1101952266">
      <w:bodyDiv w:val="1"/>
      <w:marLeft w:val="0"/>
      <w:marRight w:val="0"/>
      <w:marTop w:val="0"/>
      <w:marBottom w:val="0"/>
      <w:divBdr>
        <w:top w:val="none" w:sz="0" w:space="0" w:color="auto"/>
        <w:left w:val="none" w:sz="0" w:space="0" w:color="auto"/>
        <w:bottom w:val="none" w:sz="0" w:space="0" w:color="auto"/>
        <w:right w:val="none" w:sz="0" w:space="0" w:color="auto"/>
      </w:divBdr>
      <w:divsChild>
        <w:div w:id="237790734">
          <w:marLeft w:val="0"/>
          <w:marRight w:val="0"/>
          <w:marTop w:val="0"/>
          <w:marBottom w:val="0"/>
          <w:divBdr>
            <w:top w:val="none" w:sz="0" w:space="0" w:color="auto"/>
            <w:left w:val="none" w:sz="0" w:space="0" w:color="auto"/>
            <w:bottom w:val="none" w:sz="0" w:space="0" w:color="auto"/>
            <w:right w:val="none" w:sz="0" w:space="0" w:color="auto"/>
          </w:divBdr>
          <w:divsChild>
            <w:div w:id="42122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9465">
      <w:bodyDiv w:val="1"/>
      <w:marLeft w:val="0"/>
      <w:marRight w:val="0"/>
      <w:marTop w:val="0"/>
      <w:marBottom w:val="0"/>
      <w:divBdr>
        <w:top w:val="none" w:sz="0" w:space="0" w:color="auto"/>
        <w:left w:val="none" w:sz="0" w:space="0" w:color="auto"/>
        <w:bottom w:val="none" w:sz="0" w:space="0" w:color="auto"/>
        <w:right w:val="none" w:sz="0" w:space="0" w:color="auto"/>
      </w:divBdr>
    </w:div>
    <w:div w:id="1168447660">
      <w:bodyDiv w:val="1"/>
      <w:marLeft w:val="0"/>
      <w:marRight w:val="0"/>
      <w:marTop w:val="0"/>
      <w:marBottom w:val="0"/>
      <w:divBdr>
        <w:top w:val="none" w:sz="0" w:space="0" w:color="auto"/>
        <w:left w:val="none" w:sz="0" w:space="0" w:color="auto"/>
        <w:bottom w:val="none" w:sz="0" w:space="0" w:color="auto"/>
        <w:right w:val="none" w:sz="0" w:space="0" w:color="auto"/>
      </w:divBdr>
      <w:divsChild>
        <w:div w:id="205800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629842">
      <w:bodyDiv w:val="1"/>
      <w:marLeft w:val="0"/>
      <w:marRight w:val="0"/>
      <w:marTop w:val="0"/>
      <w:marBottom w:val="0"/>
      <w:divBdr>
        <w:top w:val="none" w:sz="0" w:space="0" w:color="auto"/>
        <w:left w:val="none" w:sz="0" w:space="0" w:color="auto"/>
        <w:bottom w:val="none" w:sz="0" w:space="0" w:color="auto"/>
        <w:right w:val="none" w:sz="0" w:space="0" w:color="auto"/>
      </w:divBdr>
      <w:divsChild>
        <w:div w:id="175846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216941">
      <w:bodyDiv w:val="1"/>
      <w:marLeft w:val="0"/>
      <w:marRight w:val="0"/>
      <w:marTop w:val="0"/>
      <w:marBottom w:val="0"/>
      <w:divBdr>
        <w:top w:val="none" w:sz="0" w:space="0" w:color="auto"/>
        <w:left w:val="none" w:sz="0" w:space="0" w:color="auto"/>
        <w:bottom w:val="none" w:sz="0" w:space="0" w:color="auto"/>
        <w:right w:val="none" w:sz="0" w:space="0" w:color="auto"/>
      </w:divBdr>
    </w:div>
    <w:div w:id="1382048232">
      <w:bodyDiv w:val="1"/>
      <w:marLeft w:val="0"/>
      <w:marRight w:val="0"/>
      <w:marTop w:val="0"/>
      <w:marBottom w:val="0"/>
      <w:divBdr>
        <w:top w:val="none" w:sz="0" w:space="0" w:color="auto"/>
        <w:left w:val="none" w:sz="0" w:space="0" w:color="auto"/>
        <w:bottom w:val="none" w:sz="0" w:space="0" w:color="auto"/>
        <w:right w:val="none" w:sz="0" w:space="0" w:color="auto"/>
      </w:divBdr>
      <w:divsChild>
        <w:div w:id="612322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679111831">
          <w:marLeft w:val="0"/>
          <w:marRight w:val="0"/>
          <w:marTop w:val="0"/>
          <w:marBottom w:val="0"/>
          <w:divBdr>
            <w:top w:val="none" w:sz="0" w:space="0" w:color="auto"/>
            <w:left w:val="none" w:sz="0" w:space="0" w:color="auto"/>
            <w:bottom w:val="none" w:sz="0" w:space="0" w:color="auto"/>
            <w:right w:val="none" w:sz="0" w:space="0" w:color="auto"/>
          </w:divBdr>
          <w:divsChild>
            <w:div w:id="1398942722">
              <w:marLeft w:val="0"/>
              <w:marRight w:val="0"/>
              <w:marTop w:val="0"/>
              <w:marBottom w:val="0"/>
              <w:divBdr>
                <w:top w:val="none" w:sz="0" w:space="0" w:color="auto"/>
                <w:left w:val="none" w:sz="0" w:space="0" w:color="auto"/>
                <w:bottom w:val="none" w:sz="0" w:space="0" w:color="auto"/>
                <w:right w:val="none" w:sz="0" w:space="0" w:color="auto"/>
              </w:divBdr>
            </w:div>
            <w:div w:id="1496141365">
              <w:marLeft w:val="0"/>
              <w:marRight w:val="0"/>
              <w:marTop w:val="0"/>
              <w:marBottom w:val="0"/>
              <w:divBdr>
                <w:top w:val="none" w:sz="0" w:space="0" w:color="auto"/>
                <w:left w:val="none" w:sz="0" w:space="0" w:color="auto"/>
                <w:bottom w:val="none" w:sz="0" w:space="0" w:color="auto"/>
                <w:right w:val="none" w:sz="0" w:space="0" w:color="auto"/>
              </w:divBdr>
              <w:divsChild>
                <w:div w:id="519857999">
                  <w:marLeft w:val="0"/>
                  <w:marRight w:val="0"/>
                  <w:marTop w:val="0"/>
                  <w:marBottom w:val="0"/>
                  <w:divBdr>
                    <w:top w:val="none" w:sz="0" w:space="0" w:color="auto"/>
                    <w:left w:val="none" w:sz="0" w:space="0" w:color="auto"/>
                    <w:bottom w:val="none" w:sz="0" w:space="0" w:color="auto"/>
                    <w:right w:val="none" w:sz="0" w:space="0" w:color="auto"/>
                  </w:divBdr>
                  <w:divsChild>
                    <w:div w:id="176811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6867">
      <w:bodyDiv w:val="1"/>
      <w:marLeft w:val="0"/>
      <w:marRight w:val="0"/>
      <w:marTop w:val="0"/>
      <w:marBottom w:val="0"/>
      <w:divBdr>
        <w:top w:val="none" w:sz="0" w:space="0" w:color="auto"/>
        <w:left w:val="none" w:sz="0" w:space="0" w:color="auto"/>
        <w:bottom w:val="none" w:sz="0" w:space="0" w:color="auto"/>
        <w:right w:val="none" w:sz="0" w:space="0" w:color="auto"/>
      </w:divBdr>
    </w:div>
    <w:div w:id="1490438671">
      <w:bodyDiv w:val="1"/>
      <w:marLeft w:val="0"/>
      <w:marRight w:val="0"/>
      <w:marTop w:val="0"/>
      <w:marBottom w:val="0"/>
      <w:divBdr>
        <w:top w:val="none" w:sz="0" w:space="0" w:color="auto"/>
        <w:left w:val="none" w:sz="0" w:space="0" w:color="auto"/>
        <w:bottom w:val="none" w:sz="0" w:space="0" w:color="auto"/>
        <w:right w:val="none" w:sz="0" w:space="0" w:color="auto"/>
      </w:divBdr>
      <w:divsChild>
        <w:div w:id="129371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800204">
      <w:bodyDiv w:val="1"/>
      <w:marLeft w:val="0"/>
      <w:marRight w:val="0"/>
      <w:marTop w:val="0"/>
      <w:marBottom w:val="0"/>
      <w:divBdr>
        <w:top w:val="none" w:sz="0" w:space="0" w:color="auto"/>
        <w:left w:val="none" w:sz="0" w:space="0" w:color="auto"/>
        <w:bottom w:val="none" w:sz="0" w:space="0" w:color="auto"/>
        <w:right w:val="none" w:sz="0" w:space="0" w:color="auto"/>
      </w:divBdr>
    </w:div>
    <w:div w:id="1636524780">
      <w:bodyDiv w:val="1"/>
      <w:marLeft w:val="0"/>
      <w:marRight w:val="0"/>
      <w:marTop w:val="0"/>
      <w:marBottom w:val="0"/>
      <w:divBdr>
        <w:top w:val="none" w:sz="0" w:space="0" w:color="auto"/>
        <w:left w:val="none" w:sz="0" w:space="0" w:color="auto"/>
        <w:bottom w:val="none" w:sz="0" w:space="0" w:color="auto"/>
        <w:right w:val="none" w:sz="0" w:space="0" w:color="auto"/>
      </w:divBdr>
      <w:divsChild>
        <w:div w:id="56056828">
          <w:marLeft w:val="0"/>
          <w:marRight w:val="0"/>
          <w:marTop w:val="0"/>
          <w:marBottom w:val="0"/>
          <w:divBdr>
            <w:top w:val="none" w:sz="0" w:space="0" w:color="auto"/>
            <w:left w:val="none" w:sz="0" w:space="0" w:color="auto"/>
            <w:bottom w:val="none" w:sz="0" w:space="0" w:color="auto"/>
            <w:right w:val="none" w:sz="0" w:space="0" w:color="auto"/>
          </w:divBdr>
          <w:divsChild>
            <w:div w:id="850296465">
              <w:marLeft w:val="0"/>
              <w:marRight w:val="0"/>
              <w:marTop w:val="0"/>
              <w:marBottom w:val="0"/>
              <w:divBdr>
                <w:top w:val="none" w:sz="0" w:space="0" w:color="auto"/>
                <w:left w:val="none" w:sz="0" w:space="0" w:color="auto"/>
                <w:bottom w:val="none" w:sz="0" w:space="0" w:color="auto"/>
                <w:right w:val="none" w:sz="0" w:space="0" w:color="auto"/>
              </w:divBdr>
            </w:div>
            <w:div w:id="748893783">
              <w:marLeft w:val="0"/>
              <w:marRight w:val="0"/>
              <w:marTop w:val="0"/>
              <w:marBottom w:val="0"/>
              <w:divBdr>
                <w:top w:val="none" w:sz="0" w:space="0" w:color="auto"/>
                <w:left w:val="none" w:sz="0" w:space="0" w:color="auto"/>
                <w:bottom w:val="none" w:sz="0" w:space="0" w:color="auto"/>
                <w:right w:val="none" w:sz="0" w:space="0" w:color="auto"/>
              </w:divBdr>
              <w:divsChild>
                <w:div w:id="922564423">
                  <w:marLeft w:val="0"/>
                  <w:marRight w:val="0"/>
                  <w:marTop w:val="0"/>
                  <w:marBottom w:val="0"/>
                  <w:divBdr>
                    <w:top w:val="none" w:sz="0" w:space="0" w:color="auto"/>
                    <w:left w:val="none" w:sz="0" w:space="0" w:color="auto"/>
                    <w:bottom w:val="none" w:sz="0" w:space="0" w:color="auto"/>
                    <w:right w:val="none" w:sz="0" w:space="0" w:color="auto"/>
                  </w:divBdr>
                  <w:divsChild>
                    <w:div w:id="80998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9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9818">
      <w:bodyDiv w:val="1"/>
      <w:marLeft w:val="0"/>
      <w:marRight w:val="0"/>
      <w:marTop w:val="0"/>
      <w:marBottom w:val="0"/>
      <w:divBdr>
        <w:top w:val="none" w:sz="0" w:space="0" w:color="auto"/>
        <w:left w:val="none" w:sz="0" w:space="0" w:color="auto"/>
        <w:bottom w:val="none" w:sz="0" w:space="0" w:color="auto"/>
        <w:right w:val="none" w:sz="0" w:space="0" w:color="auto"/>
      </w:divBdr>
    </w:div>
    <w:div w:id="1876308956">
      <w:bodyDiv w:val="1"/>
      <w:marLeft w:val="0"/>
      <w:marRight w:val="0"/>
      <w:marTop w:val="0"/>
      <w:marBottom w:val="0"/>
      <w:divBdr>
        <w:top w:val="none" w:sz="0" w:space="0" w:color="auto"/>
        <w:left w:val="none" w:sz="0" w:space="0" w:color="auto"/>
        <w:bottom w:val="none" w:sz="0" w:space="0" w:color="auto"/>
        <w:right w:val="none" w:sz="0" w:space="0" w:color="auto"/>
      </w:divBdr>
    </w:div>
    <w:div w:id="1949922685">
      <w:bodyDiv w:val="1"/>
      <w:marLeft w:val="0"/>
      <w:marRight w:val="0"/>
      <w:marTop w:val="0"/>
      <w:marBottom w:val="0"/>
      <w:divBdr>
        <w:top w:val="none" w:sz="0" w:space="0" w:color="auto"/>
        <w:left w:val="none" w:sz="0" w:space="0" w:color="auto"/>
        <w:bottom w:val="none" w:sz="0" w:space="0" w:color="auto"/>
        <w:right w:val="none" w:sz="0" w:space="0" w:color="auto"/>
      </w:divBdr>
      <w:divsChild>
        <w:div w:id="235670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8893190">
      <w:bodyDiv w:val="1"/>
      <w:marLeft w:val="0"/>
      <w:marRight w:val="0"/>
      <w:marTop w:val="0"/>
      <w:marBottom w:val="0"/>
      <w:divBdr>
        <w:top w:val="none" w:sz="0" w:space="0" w:color="auto"/>
        <w:left w:val="none" w:sz="0" w:space="0" w:color="auto"/>
        <w:bottom w:val="none" w:sz="0" w:space="0" w:color="auto"/>
        <w:right w:val="none" w:sz="0" w:space="0" w:color="auto"/>
      </w:divBdr>
    </w:div>
    <w:div w:id="2003659621">
      <w:bodyDiv w:val="1"/>
      <w:marLeft w:val="0"/>
      <w:marRight w:val="0"/>
      <w:marTop w:val="0"/>
      <w:marBottom w:val="0"/>
      <w:divBdr>
        <w:top w:val="none" w:sz="0" w:space="0" w:color="auto"/>
        <w:left w:val="none" w:sz="0" w:space="0" w:color="auto"/>
        <w:bottom w:val="none" w:sz="0" w:space="0" w:color="auto"/>
        <w:right w:val="none" w:sz="0" w:space="0" w:color="auto"/>
      </w:divBdr>
      <w:divsChild>
        <w:div w:id="999700952">
          <w:marLeft w:val="0"/>
          <w:marRight w:val="0"/>
          <w:marTop w:val="0"/>
          <w:marBottom w:val="0"/>
          <w:divBdr>
            <w:top w:val="none" w:sz="0" w:space="0" w:color="auto"/>
            <w:left w:val="none" w:sz="0" w:space="0" w:color="auto"/>
            <w:bottom w:val="none" w:sz="0" w:space="0" w:color="auto"/>
            <w:right w:val="none" w:sz="0" w:space="0" w:color="auto"/>
          </w:divBdr>
          <w:divsChild>
            <w:div w:id="616565443">
              <w:marLeft w:val="0"/>
              <w:marRight w:val="0"/>
              <w:marTop w:val="0"/>
              <w:marBottom w:val="0"/>
              <w:divBdr>
                <w:top w:val="none" w:sz="0" w:space="0" w:color="auto"/>
                <w:left w:val="none" w:sz="0" w:space="0" w:color="auto"/>
                <w:bottom w:val="none" w:sz="0" w:space="0" w:color="auto"/>
                <w:right w:val="none" w:sz="0" w:space="0" w:color="auto"/>
              </w:divBdr>
            </w:div>
            <w:div w:id="1387728202">
              <w:marLeft w:val="0"/>
              <w:marRight w:val="0"/>
              <w:marTop w:val="0"/>
              <w:marBottom w:val="0"/>
              <w:divBdr>
                <w:top w:val="none" w:sz="0" w:space="0" w:color="auto"/>
                <w:left w:val="none" w:sz="0" w:space="0" w:color="auto"/>
                <w:bottom w:val="none" w:sz="0" w:space="0" w:color="auto"/>
                <w:right w:val="none" w:sz="0" w:space="0" w:color="auto"/>
              </w:divBdr>
              <w:divsChild>
                <w:div w:id="2025357169">
                  <w:marLeft w:val="0"/>
                  <w:marRight w:val="0"/>
                  <w:marTop w:val="0"/>
                  <w:marBottom w:val="0"/>
                  <w:divBdr>
                    <w:top w:val="none" w:sz="0" w:space="0" w:color="auto"/>
                    <w:left w:val="none" w:sz="0" w:space="0" w:color="auto"/>
                    <w:bottom w:val="none" w:sz="0" w:space="0" w:color="auto"/>
                    <w:right w:val="none" w:sz="0" w:space="0" w:color="auto"/>
                  </w:divBdr>
                  <w:divsChild>
                    <w:div w:id="14954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81106">
              <w:marLeft w:val="0"/>
              <w:marRight w:val="0"/>
              <w:marTop w:val="0"/>
              <w:marBottom w:val="0"/>
              <w:divBdr>
                <w:top w:val="none" w:sz="0" w:space="0" w:color="auto"/>
                <w:left w:val="none" w:sz="0" w:space="0" w:color="auto"/>
                <w:bottom w:val="none" w:sz="0" w:space="0" w:color="auto"/>
                <w:right w:val="none" w:sz="0" w:space="0" w:color="auto"/>
              </w:divBdr>
            </w:div>
          </w:divsChild>
        </w:div>
        <w:div w:id="376007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tesh.kumar.EASTMANPOWER\AppData\Roaming\Microsoft\Templates\Project%20based%20learn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487591F4EC74827ACDABCCF5569707A"/>
        <w:category>
          <w:name w:val="General"/>
          <w:gallery w:val="placeholder"/>
        </w:category>
        <w:types>
          <w:type w:val="bbPlcHdr"/>
        </w:types>
        <w:behaviors>
          <w:behavior w:val="content"/>
        </w:behaviors>
        <w:guid w:val="{D452FEA5-4C6E-4347-8A92-EEC930202036}"/>
      </w:docPartPr>
      <w:docPartBody>
        <w:p w:rsidR="00B077C0" w:rsidRDefault="009566C2">
          <w:pPr>
            <w:pStyle w:val="B487591F4EC74827ACDABCCF5569707A"/>
          </w:pPr>
          <w:r w:rsidRPr="00874AA1">
            <w:t>Project Based Learning:</w:t>
          </w:r>
        </w:p>
      </w:docPartBody>
    </w:docPart>
    <w:docPart>
      <w:docPartPr>
        <w:name w:val="3606AF4E34F0489F9EE202B2D6979537"/>
        <w:category>
          <w:name w:val="General"/>
          <w:gallery w:val="placeholder"/>
        </w:category>
        <w:types>
          <w:type w:val="bbPlcHdr"/>
        </w:types>
        <w:behaviors>
          <w:behavior w:val="content"/>
        </w:behaviors>
        <w:guid w:val="{D2716939-EBBE-48C4-B43B-B09D26275997}"/>
      </w:docPartPr>
      <w:docPartBody>
        <w:p w:rsidR="00B077C0" w:rsidRDefault="009566C2">
          <w:pPr>
            <w:pStyle w:val="3606AF4E34F0489F9EE202B2D6979537"/>
          </w:pPr>
          <w:r w:rsidRPr="00874AA1">
            <w:t>Project Overview:</w:t>
          </w:r>
        </w:p>
      </w:docPartBody>
    </w:docPart>
    <w:docPart>
      <w:docPartPr>
        <w:name w:val="C2925FECD52343CC929A3F378A70F1EF"/>
        <w:category>
          <w:name w:val="General"/>
          <w:gallery w:val="placeholder"/>
        </w:category>
        <w:types>
          <w:type w:val="bbPlcHdr"/>
        </w:types>
        <w:behaviors>
          <w:behavior w:val="content"/>
        </w:behaviors>
        <w:guid w:val="{7D33170E-3D75-47D5-856D-2FB811079AF7}"/>
      </w:docPartPr>
      <w:docPartBody>
        <w:p w:rsidR="00B077C0" w:rsidRDefault="009566C2">
          <w:pPr>
            <w:pStyle w:val="C2925FECD52343CC929A3F378A70F1EF"/>
          </w:pPr>
          <w:r w:rsidRPr="00874AA1">
            <w:t>Describe the project here. What will students do?  What will students learn? How will students present their project?</w:t>
          </w:r>
        </w:p>
      </w:docPartBody>
    </w:docPart>
    <w:docPart>
      <w:docPartPr>
        <w:name w:val="274F605929434CA989ABD07997D228D2"/>
        <w:category>
          <w:name w:val="General"/>
          <w:gallery w:val="placeholder"/>
        </w:category>
        <w:types>
          <w:type w:val="bbPlcHdr"/>
        </w:types>
        <w:behaviors>
          <w:behavior w:val="content"/>
        </w:behaviors>
        <w:guid w:val="{07D01E6E-CED2-4F29-9D5C-753F8853E71B}"/>
      </w:docPartPr>
      <w:docPartBody>
        <w:p w:rsidR="00B077C0" w:rsidRDefault="009566C2">
          <w:pPr>
            <w:pStyle w:val="274F605929434CA989ABD07997D228D2"/>
          </w:pPr>
          <w:r w:rsidRPr="00874AA1">
            <w:t>Standards:</w:t>
          </w:r>
        </w:p>
      </w:docPartBody>
    </w:docPart>
    <w:docPart>
      <w:docPartPr>
        <w:name w:val="0014BF78389640499E5DF13C4531F77A"/>
        <w:category>
          <w:name w:val="General"/>
          <w:gallery w:val="placeholder"/>
        </w:category>
        <w:types>
          <w:type w:val="bbPlcHdr"/>
        </w:types>
        <w:behaviors>
          <w:behavior w:val="content"/>
        </w:behaviors>
        <w:guid w:val="{9E13F7AE-7975-460F-B909-A98CD5EB88E4}"/>
      </w:docPartPr>
      <w:docPartBody>
        <w:p w:rsidR="00B077C0" w:rsidRDefault="009566C2">
          <w:pPr>
            <w:pStyle w:val="0014BF78389640499E5DF13C4531F77A"/>
          </w:pPr>
          <w:r w:rsidRPr="00874AA1">
            <w:t>List learning and content standards here</w:t>
          </w:r>
        </w:p>
      </w:docPartBody>
    </w:docPart>
    <w:docPart>
      <w:docPartPr>
        <w:name w:val="E877E905017F464B9B87BD92D73517DD"/>
        <w:category>
          <w:name w:val="General"/>
          <w:gallery w:val="placeholder"/>
        </w:category>
        <w:types>
          <w:type w:val="bbPlcHdr"/>
        </w:types>
        <w:behaviors>
          <w:behavior w:val="content"/>
        </w:behaviors>
        <w:guid w:val="{5D56913F-D11A-44B8-88A4-D50707CE14FB}"/>
      </w:docPartPr>
      <w:docPartBody>
        <w:p w:rsidR="00B077C0" w:rsidRDefault="009566C2">
          <w:pPr>
            <w:pStyle w:val="E877E905017F464B9B87BD92D73517DD"/>
          </w:pPr>
          <w:r w:rsidRPr="00874AA1">
            <w:t>List learning and content standards here</w:t>
          </w:r>
        </w:p>
      </w:docPartBody>
    </w:docPart>
    <w:docPart>
      <w:docPartPr>
        <w:name w:val="5CE6154A84A0451E8EB166BEB9ED56F2"/>
        <w:category>
          <w:name w:val="General"/>
          <w:gallery w:val="placeholder"/>
        </w:category>
        <w:types>
          <w:type w:val="bbPlcHdr"/>
        </w:types>
        <w:behaviors>
          <w:behavior w:val="content"/>
        </w:behaviors>
        <w:guid w:val="{C03E8015-E7D6-41D4-8C5E-595B6C3C2856}"/>
      </w:docPartPr>
      <w:docPartBody>
        <w:p w:rsidR="00B077C0" w:rsidRDefault="009566C2">
          <w:pPr>
            <w:pStyle w:val="5CE6154A84A0451E8EB166BEB9ED56F2"/>
          </w:pPr>
          <w:r w:rsidRPr="00874AA1">
            <w:t>List learning and content standards here</w:t>
          </w:r>
        </w:p>
      </w:docPartBody>
    </w:docPart>
    <w:docPart>
      <w:docPartPr>
        <w:name w:val="D1559FD0AAD242B399956E767B6140D6"/>
        <w:category>
          <w:name w:val="General"/>
          <w:gallery w:val="placeholder"/>
        </w:category>
        <w:types>
          <w:type w:val="bbPlcHdr"/>
        </w:types>
        <w:behaviors>
          <w:behavior w:val="content"/>
        </w:behaviors>
        <w:guid w:val="{C93D49E4-0FBA-49B0-94EE-DA761219A0BC}"/>
      </w:docPartPr>
      <w:docPartBody>
        <w:p w:rsidR="00B077C0" w:rsidRDefault="009566C2">
          <w:pPr>
            <w:pStyle w:val="D1559FD0AAD242B399956E767B6140D6"/>
          </w:pPr>
          <w:r w:rsidRPr="00874AA1">
            <w:t>Objectives:</w:t>
          </w:r>
        </w:p>
      </w:docPartBody>
    </w:docPart>
    <w:docPart>
      <w:docPartPr>
        <w:name w:val="89DCC9367BE24ED8A36BDF2075915D30"/>
        <w:category>
          <w:name w:val="General"/>
          <w:gallery w:val="placeholder"/>
        </w:category>
        <w:types>
          <w:type w:val="bbPlcHdr"/>
        </w:types>
        <w:behaviors>
          <w:behavior w:val="content"/>
        </w:behaviors>
        <w:guid w:val="{C3F08FEA-F6B3-42A2-82E2-1D12DBD7F355}"/>
      </w:docPartPr>
      <w:docPartBody>
        <w:p w:rsidR="00B077C0" w:rsidRDefault="009566C2">
          <w:pPr>
            <w:pStyle w:val="89DCC9367BE24ED8A36BDF2075915D30"/>
          </w:pPr>
          <w:r w:rsidRPr="00874AA1">
            <w:t>List objectives here</w:t>
          </w:r>
        </w:p>
      </w:docPartBody>
    </w:docPart>
    <w:docPart>
      <w:docPartPr>
        <w:name w:val="DEB9C9841F384902816296D9BBA1B72F"/>
        <w:category>
          <w:name w:val="General"/>
          <w:gallery w:val="placeholder"/>
        </w:category>
        <w:types>
          <w:type w:val="bbPlcHdr"/>
        </w:types>
        <w:behaviors>
          <w:behavior w:val="content"/>
        </w:behaviors>
        <w:guid w:val="{D300B987-9AEC-4B7A-99C1-A2BD62BB9D24}"/>
      </w:docPartPr>
      <w:docPartBody>
        <w:p w:rsidR="00B077C0" w:rsidRDefault="009566C2">
          <w:pPr>
            <w:pStyle w:val="DEB9C9841F384902816296D9BBA1B72F"/>
          </w:pPr>
          <w:r w:rsidRPr="00874AA1">
            <w:t>List objectives here</w:t>
          </w:r>
        </w:p>
      </w:docPartBody>
    </w:docPart>
    <w:docPart>
      <w:docPartPr>
        <w:name w:val="E8C813A0ABA249E3AD02008B7DA03205"/>
        <w:category>
          <w:name w:val="General"/>
          <w:gallery w:val="placeholder"/>
        </w:category>
        <w:types>
          <w:type w:val="bbPlcHdr"/>
        </w:types>
        <w:behaviors>
          <w:behavior w:val="content"/>
        </w:behaviors>
        <w:guid w:val="{A7C71780-0D30-4B0C-B35C-27C69FF6055D}"/>
      </w:docPartPr>
      <w:docPartBody>
        <w:p w:rsidR="00B077C0" w:rsidRDefault="009566C2">
          <w:pPr>
            <w:pStyle w:val="E8C813A0ABA249E3AD02008B7DA03205"/>
          </w:pPr>
          <w:r w:rsidRPr="00874AA1">
            <w:t>List objectives here</w:t>
          </w:r>
        </w:p>
      </w:docPartBody>
    </w:docPart>
    <w:docPart>
      <w:docPartPr>
        <w:name w:val="6B9C329E218D48088C2661983F0A9E00"/>
        <w:category>
          <w:name w:val="General"/>
          <w:gallery w:val="placeholder"/>
        </w:category>
        <w:types>
          <w:type w:val="bbPlcHdr"/>
        </w:types>
        <w:behaviors>
          <w:behavior w:val="content"/>
        </w:behaviors>
        <w:guid w:val="{05C40C4F-E1D1-4E66-BBE0-9B4933718CC4}"/>
      </w:docPartPr>
      <w:docPartBody>
        <w:p w:rsidR="00B077C0" w:rsidRDefault="009566C2">
          <w:pPr>
            <w:pStyle w:val="6B9C329E218D48088C2661983F0A9E00"/>
          </w:pPr>
          <w:r w:rsidRPr="00874AA1">
            <w:t>Requirements/Task(s):</w:t>
          </w:r>
        </w:p>
      </w:docPartBody>
    </w:docPart>
    <w:docPart>
      <w:docPartPr>
        <w:name w:val="88C417BCCAC5403A8EC1ED558C7DAF24"/>
        <w:category>
          <w:name w:val="General"/>
          <w:gallery w:val="placeholder"/>
        </w:category>
        <w:types>
          <w:type w:val="bbPlcHdr"/>
        </w:types>
        <w:behaviors>
          <w:behavior w:val="content"/>
        </w:behaviors>
        <w:guid w:val="{DD9FFAFA-8C70-47CA-BC9E-F7C91EF2EB5B}"/>
      </w:docPartPr>
      <w:docPartBody>
        <w:p w:rsidR="00B077C0" w:rsidRDefault="009566C2">
          <w:pPr>
            <w:pStyle w:val="88C417BCCAC5403A8EC1ED558C7DAF24"/>
          </w:pPr>
          <w:r w:rsidRPr="00874AA1">
            <w:t>Task 1</w:t>
          </w:r>
          <w:r w:rsidRPr="00874AA1">
            <w:tab/>
            <w:t>Outline the project requirements. What task(s) should the students complete?</w:t>
          </w:r>
        </w:p>
      </w:docPartBody>
    </w:docPart>
    <w:docPart>
      <w:docPartPr>
        <w:name w:val="FA7AD1AF41DF444AA6262809760E9E4C"/>
        <w:category>
          <w:name w:val="General"/>
          <w:gallery w:val="placeholder"/>
        </w:category>
        <w:types>
          <w:type w:val="bbPlcHdr"/>
        </w:types>
        <w:behaviors>
          <w:behavior w:val="content"/>
        </w:behaviors>
        <w:guid w:val="{5A8FD7D6-57B7-4E97-B26F-A9711867C6D4}"/>
      </w:docPartPr>
      <w:docPartBody>
        <w:p w:rsidR="00B077C0" w:rsidRDefault="009566C2">
          <w:pPr>
            <w:pStyle w:val="FA7AD1AF41DF444AA6262809760E9E4C"/>
          </w:pPr>
          <w:r w:rsidRPr="00874AA1">
            <w:t>Task 2</w:t>
          </w:r>
        </w:p>
      </w:docPartBody>
    </w:docPart>
    <w:docPart>
      <w:docPartPr>
        <w:name w:val="AC9CC365966C4226AC15F428777C86AD"/>
        <w:category>
          <w:name w:val="General"/>
          <w:gallery w:val="placeholder"/>
        </w:category>
        <w:types>
          <w:type w:val="bbPlcHdr"/>
        </w:types>
        <w:behaviors>
          <w:behavior w:val="content"/>
        </w:behaviors>
        <w:guid w:val="{B3BD3B40-E641-4DA8-BF74-01866CE35884}"/>
      </w:docPartPr>
      <w:docPartBody>
        <w:p w:rsidR="00B077C0" w:rsidRDefault="009566C2">
          <w:pPr>
            <w:pStyle w:val="AC9CC365966C4226AC15F428777C86AD"/>
          </w:pPr>
          <w:r w:rsidRPr="00874AA1">
            <w:t xml:space="preserve">Task </w:t>
          </w:r>
          <w:r>
            <w:t>3</w:t>
          </w:r>
        </w:p>
      </w:docPartBody>
    </w:docPart>
    <w:docPart>
      <w:docPartPr>
        <w:name w:val="79FD69F61B54410184DEE3BAA35DFFEB"/>
        <w:category>
          <w:name w:val="General"/>
          <w:gallery w:val="placeholder"/>
        </w:category>
        <w:types>
          <w:type w:val="bbPlcHdr"/>
        </w:types>
        <w:behaviors>
          <w:behavior w:val="content"/>
        </w:behaviors>
        <w:guid w:val="{F0183A01-EBE6-4CCC-8264-CFE23A7147A3}"/>
      </w:docPartPr>
      <w:docPartBody>
        <w:p w:rsidR="00B077C0" w:rsidRDefault="009566C2">
          <w:pPr>
            <w:pStyle w:val="79FD69F61B54410184DEE3BAA35DFFEB"/>
          </w:pPr>
          <w:r w:rsidRPr="00874AA1">
            <w:t>Record your notes/research here:</w:t>
          </w:r>
        </w:p>
      </w:docPartBody>
    </w:docPart>
    <w:docPart>
      <w:docPartPr>
        <w:name w:val="B9F7BB9E1886428BAB2BCBBBFD065144"/>
        <w:category>
          <w:name w:val="General"/>
          <w:gallery w:val="placeholder"/>
        </w:category>
        <w:types>
          <w:type w:val="bbPlcHdr"/>
        </w:types>
        <w:behaviors>
          <w:behavior w:val="content"/>
        </w:behaviors>
        <w:guid w:val="{683AE895-BE7E-4BDA-8280-0C34D1A653EE}"/>
      </w:docPartPr>
      <w:docPartBody>
        <w:p w:rsidR="00B077C0" w:rsidRDefault="009566C2">
          <w:pPr>
            <w:pStyle w:val="B9F7BB9E1886428BAB2BCBBBFD065144"/>
          </w:pPr>
          <w:r w:rsidRPr="00874AA1">
            <w:t>This is where students can record their ideas and research as they gather the information needed to complete their project.</w:t>
          </w:r>
        </w:p>
      </w:docPartBody>
    </w:docPart>
    <w:docPart>
      <w:docPartPr>
        <w:name w:val="7BA50733958F4A9C865054533B2CCF54"/>
        <w:category>
          <w:name w:val="General"/>
          <w:gallery w:val="placeholder"/>
        </w:category>
        <w:types>
          <w:type w:val="bbPlcHdr"/>
        </w:types>
        <w:behaviors>
          <w:behavior w:val="content"/>
        </w:behaviors>
        <w:guid w:val="{EA10457C-A7E7-4E50-ACD9-722B0CC6EFAB}"/>
      </w:docPartPr>
      <w:docPartBody>
        <w:p w:rsidR="00B077C0" w:rsidRDefault="009566C2">
          <w:pPr>
            <w:pStyle w:val="7BA50733958F4A9C865054533B2CCF54"/>
          </w:pPr>
          <w:r w:rsidRPr="00874AA1">
            <w:t>Outline the steps/plan for your project:</w:t>
          </w:r>
        </w:p>
      </w:docPartBody>
    </w:docPart>
    <w:docPart>
      <w:docPartPr>
        <w:name w:val="E0C5EB0606214030A7CF986454515745"/>
        <w:category>
          <w:name w:val="General"/>
          <w:gallery w:val="placeholder"/>
        </w:category>
        <w:types>
          <w:type w:val="bbPlcHdr"/>
        </w:types>
        <w:behaviors>
          <w:behavior w:val="content"/>
        </w:behaviors>
        <w:guid w:val="{F801DDAF-9A98-4065-B7B7-AF4625111AA3}"/>
      </w:docPartPr>
      <w:docPartBody>
        <w:p w:rsidR="00B077C0" w:rsidRDefault="009566C2">
          <w:pPr>
            <w:pStyle w:val="E0C5EB0606214030A7CF986454515745"/>
          </w:pPr>
          <w:r w:rsidRPr="00874AA1">
            <w:t>After students complete any research necessary, this is where they will create a plan for their project. Consider requiring teacher approval before they continue to the creation/implementation phase of the project.</w:t>
          </w:r>
        </w:p>
      </w:docPartBody>
    </w:docPart>
    <w:docPart>
      <w:docPartPr>
        <w:name w:val="2BDBF5E2A092413890DDECC948232CB4"/>
        <w:category>
          <w:name w:val="General"/>
          <w:gallery w:val="placeholder"/>
        </w:category>
        <w:types>
          <w:type w:val="bbPlcHdr"/>
        </w:types>
        <w:behaviors>
          <w:behavior w:val="content"/>
        </w:behaviors>
        <w:guid w:val="{38EC3E2E-8A97-4BA4-B640-6B4B8A19568F}"/>
      </w:docPartPr>
      <w:docPartBody>
        <w:p w:rsidR="00B077C0" w:rsidRDefault="009566C2">
          <w:pPr>
            <w:pStyle w:val="2BDBF5E2A092413890DDECC948232CB4"/>
          </w:pPr>
          <w:r w:rsidRPr="00874AA1">
            <w:t>Teacher initials</w:t>
          </w:r>
        </w:p>
      </w:docPartBody>
    </w:docPart>
    <w:docPart>
      <w:docPartPr>
        <w:name w:val="DDDEDF510B9B4B47BEF7C9B3697C754D"/>
        <w:category>
          <w:name w:val="General"/>
          <w:gallery w:val="placeholder"/>
        </w:category>
        <w:types>
          <w:type w:val="bbPlcHdr"/>
        </w:types>
        <w:behaviors>
          <w:behavior w:val="content"/>
        </w:behaviors>
        <w:guid w:val="{44FDB68D-8EFE-4E9A-83CA-780AD7626EC1}"/>
      </w:docPartPr>
      <w:docPartBody>
        <w:p w:rsidR="00B077C0" w:rsidRDefault="009566C2">
          <w:pPr>
            <w:pStyle w:val="DDDEDF510B9B4B47BEF7C9B3697C754D"/>
          </w:pPr>
          <w:r w:rsidRPr="00874AA1">
            <w:t>____________</w:t>
          </w:r>
        </w:p>
      </w:docPartBody>
    </w:docPart>
    <w:docPart>
      <w:docPartPr>
        <w:name w:val="DE356CE41D21435FA49D38599CBF3A93"/>
        <w:category>
          <w:name w:val="General"/>
          <w:gallery w:val="placeholder"/>
        </w:category>
        <w:types>
          <w:type w:val="bbPlcHdr"/>
        </w:types>
        <w:behaviors>
          <w:behavior w:val="content"/>
        </w:behaviors>
        <w:guid w:val="{C29BA1B1-04AF-4742-8E19-8B4AD4DA5560}"/>
      </w:docPartPr>
      <w:docPartBody>
        <w:p w:rsidR="00B077C0" w:rsidRDefault="009566C2">
          <w:pPr>
            <w:pStyle w:val="DE356CE41D21435FA49D38599CBF3A93"/>
          </w:pPr>
          <w:r w:rsidRPr="00874AA1">
            <w:t>You are ready to create your project! Please revisit the project tasks/requirements as you work.</w:t>
          </w:r>
        </w:p>
      </w:docPartBody>
    </w:docPart>
    <w:docPart>
      <w:docPartPr>
        <w:name w:val="63E3C828547A40B68516F532F8E087BC"/>
        <w:category>
          <w:name w:val="General"/>
          <w:gallery w:val="placeholder"/>
        </w:category>
        <w:types>
          <w:type w:val="bbPlcHdr"/>
        </w:types>
        <w:behaviors>
          <w:behavior w:val="content"/>
        </w:behaviors>
        <w:guid w:val="{E76DD2E6-EAA2-40AB-BAE1-9C1ADEF831ED}"/>
      </w:docPartPr>
      <w:docPartBody>
        <w:p w:rsidR="00B077C0" w:rsidRDefault="009566C2">
          <w:pPr>
            <w:pStyle w:val="63E3C828547A40B68516F532F8E087BC"/>
          </w:pPr>
          <w:r w:rsidRPr="00874AA1">
            <w:t>Summarize what you learned:</w:t>
          </w:r>
        </w:p>
      </w:docPartBody>
    </w:docPart>
    <w:docPart>
      <w:docPartPr>
        <w:name w:val="49CC86A10DC44D609DB4392C5FF23F6C"/>
        <w:category>
          <w:name w:val="General"/>
          <w:gallery w:val="placeholder"/>
        </w:category>
        <w:types>
          <w:type w:val="bbPlcHdr"/>
        </w:types>
        <w:behaviors>
          <w:behavior w:val="content"/>
        </w:behaviors>
        <w:guid w:val="{624277A7-6BBF-4FF1-B2BB-290D3DCC2A8C}"/>
      </w:docPartPr>
      <w:docPartBody>
        <w:p w:rsidR="00B077C0" w:rsidRDefault="009566C2">
          <w:pPr>
            <w:pStyle w:val="49CC86A10DC44D609DB4392C5FF23F6C"/>
          </w:pPr>
          <w:r w:rsidRPr="00874AA1">
            <w:t>Possible student prompts: What did you learn? What worked well? What was the most challenging aspect of this project? What will you do differently next time?</w:t>
          </w:r>
        </w:p>
      </w:docPartBody>
    </w:docPart>
    <w:docPart>
      <w:docPartPr>
        <w:name w:val="198A51DDFAEB4D97B92E3F447C3F3D52"/>
        <w:category>
          <w:name w:val="General"/>
          <w:gallery w:val="placeholder"/>
        </w:category>
        <w:types>
          <w:type w:val="bbPlcHdr"/>
        </w:types>
        <w:behaviors>
          <w:behavior w:val="content"/>
        </w:behaviors>
        <w:guid w:val="{4DB3D37C-9B8B-4458-970F-C1B1926B6CD4}"/>
      </w:docPartPr>
      <w:docPartBody>
        <w:p w:rsidR="00B077C0" w:rsidRDefault="009566C2">
          <w:pPr>
            <w:pStyle w:val="198A51DDFAEB4D97B92E3F447C3F3D52"/>
          </w:pPr>
          <w:r w:rsidRPr="00874AA1">
            <w:t>Add the link to your project here:</w:t>
          </w:r>
        </w:p>
      </w:docPartBody>
    </w:docPart>
    <w:docPart>
      <w:docPartPr>
        <w:name w:val="563CBE4F639A4D05AACDA5DADB1A8050"/>
        <w:category>
          <w:name w:val="General"/>
          <w:gallery w:val="placeholder"/>
        </w:category>
        <w:types>
          <w:type w:val="bbPlcHdr"/>
        </w:types>
        <w:behaviors>
          <w:behavior w:val="content"/>
        </w:behaviors>
        <w:guid w:val="{CCBB9793-6134-4BED-A1F6-2A144A4150A6}"/>
      </w:docPartPr>
      <w:docPartBody>
        <w:p w:rsidR="00B077C0" w:rsidRDefault="009566C2">
          <w:pPr>
            <w:pStyle w:val="563CBE4F639A4D05AACDA5DADB1A8050"/>
          </w:pPr>
          <w:r w:rsidRPr="00874AA1">
            <w:t>Link to access project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6C2"/>
    <w:rsid w:val="007D1AC7"/>
    <w:rsid w:val="009566C2"/>
    <w:rsid w:val="00B077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87591F4EC74827ACDABCCF5569707A">
    <w:name w:val="B487591F4EC74827ACDABCCF5569707A"/>
  </w:style>
  <w:style w:type="paragraph" w:customStyle="1" w:styleId="A8D089DC8DDB41A09B0879A5B0311FC6">
    <w:name w:val="A8D089DC8DDB41A09B0879A5B0311FC6"/>
  </w:style>
  <w:style w:type="paragraph" w:customStyle="1" w:styleId="3606AF4E34F0489F9EE202B2D6979537">
    <w:name w:val="3606AF4E34F0489F9EE202B2D6979537"/>
  </w:style>
  <w:style w:type="paragraph" w:customStyle="1" w:styleId="C2925FECD52343CC929A3F378A70F1EF">
    <w:name w:val="C2925FECD52343CC929A3F378A70F1EF"/>
  </w:style>
  <w:style w:type="paragraph" w:customStyle="1" w:styleId="274F605929434CA989ABD07997D228D2">
    <w:name w:val="274F605929434CA989ABD07997D228D2"/>
  </w:style>
  <w:style w:type="paragraph" w:customStyle="1" w:styleId="0014BF78389640499E5DF13C4531F77A">
    <w:name w:val="0014BF78389640499E5DF13C4531F77A"/>
  </w:style>
  <w:style w:type="paragraph" w:customStyle="1" w:styleId="E877E905017F464B9B87BD92D73517DD">
    <w:name w:val="E877E905017F464B9B87BD92D73517DD"/>
  </w:style>
  <w:style w:type="paragraph" w:customStyle="1" w:styleId="5CE6154A84A0451E8EB166BEB9ED56F2">
    <w:name w:val="5CE6154A84A0451E8EB166BEB9ED56F2"/>
  </w:style>
  <w:style w:type="paragraph" w:customStyle="1" w:styleId="D1559FD0AAD242B399956E767B6140D6">
    <w:name w:val="D1559FD0AAD242B399956E767B6140D6"/>
  </w:style>
  <w:style w:type="paragraph" w:customStyle="1" w:styleId="89DCC9367BE24ED8A36BDF2075915D30">
    <w:name w:val="89DCC9367BE24ED8A36BDF2075915D30"/>
  </w:style>
  <w:style w:type="paragraph" w:customStyle="1" w:styleId="DEB9C9841F384902816296D9BBA1B72F">
    <w:name w:val="DEB9C9841F384902816296D9BBA1B72F"/>
  </w:style>
  <w:style w:type="paragraph" w:customStyle="1" w:styleId="E8C813A0ABA249E3AD02008B7DA03205">
    <w:name w:val="E8C813A0ABA249E3AD02008B7DA03205"/>
  </w:style>
  <w:style w:type="paragraph" w:customStyle="1" w:styleId="6B9C329E218D48088C2661983F0A9E00">
    <w:name w:val="6B9C329E218D48088C2661983F0A9E00"/>
  </w:style>
  <w:style w:type="paragraph" w:customStyle="1" w:styleId="88C417BCCAC5403A8EC1ED558C7DAF24">
    <w:name w:val="88C417BCCAC5403A8EC1ED558C7DAF24"/>
  </w:style>
  <w:style w:type="paragraph" w:customStyle="1" w:styleId="FA7AD1AF41DF444AA6262809760E9E4C">
    <w:name w:val="FA7AD1AF41DF444AA6262809760E9E4C"/>
  </w:style>
  <w:style w:type="paragraph" w:customStyle="1" w:styleId="AC9CC365966C4226AC15F428777C86AD">
    <w:name w:val="AC9CC365966C4226AC15F428777C86AD"/>
  </w:style>
  <w:style w:type="paragraph" w:customStyle="1" w:styleId="79FD69F61B54410184DEE3BAA35DFFEB">
    <w:name w:val="79FD69F61B54410184DEE3BAA35DFFEB"/>
  </w:style>
  <w:style w:type="paragraph" w:customStyle="1" w:styleId="B9F7BB9E1886428BAB2BCBBBFD065144">
    <w:name w:val="B9F7BB9E1886428BAB2BCBBBFD065144"/>
  </w:style>
  <w:style w:type="paragraph" w:customStyle="1" w:styleId="7BA50733958F4A9C865054533B2CCF54">
    <w:name w:val="7BA50733958F4A9C865054533B2CCF54"/>
  </w:style>
  <w:style w:type="paragraph" w:customStyle="1" w:styleId="E0C5EB0606214030A7CF986454515745">
    <w:name w:val="E0C5EB0606214030A7CF986454515745"/>
  </w:style>
  <w:style w:type="paragraph" w:customStyle="1" w:styleId="2BDBF5E2A092413890DDECC948232CB4">
    <w:name w:val="2BDBF5E2A092413890DDECC948232CB4"/>
  </w:style>
  <w:style w:type="paragraph" w:customStyle="1" w:styleId="DDDEDF510B9B4B47BEF7C9B3697C754D">
    <w:name w:val="DDDEDF510B9B4B47BEF7C9B3697C754D"/>
  </w:style>
  <w:style w:type="paragraph" w:customStyle="1" w:styleId="DE356CE41D21435FA49D38599CBF3A93">
    <w:name w:val="DE356CE41D21435FA49D38599CBF3A93"/>
  </w:style>
  <w:style w:type="paragraph" w:customStyle="1" w:styleId="63E3C828547A40B68516F532F8E087BC">
    <w:name w:val="63E3C828547A40B68516F532F8E087BC"/>
  </w:style>
  <w:style w:type="paragraph" w:customStyle="1" w:styleId="49CC86A10DC44D609DB4392C5FF23F6C">
    <w:name w:val="49CC86A10DC44D609DB4392C5FF23F6C"/>
  </w:style>
  <w:style w:type="paragraph" w:customStyle="1" w:styleId="198A51DDFAEB4D97B92E3F447C3F3D52">
    <w:name w:val="198A51DDFAEB4D97B92E3F447C3F3D52"/>
  </w:style>
  <w:style w:type="paragraph" w:customStyle="1" w:styleId="563CBE4F639A4D05AACDA5DADB1A8050">
    <w:name w:val="563CBE4F639A4D05AACDA5DADB1A80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40F5E8-4448-4982-82F4-146B74EB9EB7}">
  <ds:schemaRefs>
    <ds:schemaRef ds:uri="http://schemas.microsoft.com/sharepoint/v3/contenttype/forms"/>
  </ds:schemaRefs>
</ds:datastoreItem>
</file>

<file path=customXml/itemProps2.xml><?xml version="1.0" encoding="utf-8"?>
<ds:datastoreItem xmlns:ds="http://schemas.openxmlformats.org/officeDocument/2006/customXml" ds:itemID="{BA075BD4-F53C-4E01-9EDE-4652C8A1FE4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D7D55E06-64DA-42F3-AD6E-D3DC24069E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Project based learning</Template>
  <TotalTime>547</TotalTime>
  <Pages>24</Pages>
  <Words>4151</Words>
  <Characters>23665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Kumar RND Software</dc:creator>
  <cp:keywords/>
  <dc:description/>
  <cp:lastModifiedBy>Nitesh Kumar RND Software</cp:lastModifiedBy>
  <cp:revision>70</cp:revision>
  <dcterms:created xsi:type="dcterms:W3CDTF">2025-06-04T06:30:00Z</dcterms:created>
  <dcterms:modified xsi:type="dcterms:W3CDTF">2025-06-05T12:11:00Z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